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7B235B" w:rsidRDefault="00137324" w:rsidP="004248DE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The </w:t>
      </w:r>
      <w:r w:rsidR="004248DE">
        <w:rPr>
          <w:lang w:bidi="ar-DZ"/>
        </w:rPr>
        <w:t>Template Method defines the skeleton of an algorithm in an operation, deferring some steps to subclasses:</w:t>
      </w:r>
    </w:p>
    <w:p w:rsidR="004248DE" w:rsidRDefault="004248DE" w:rsidP="004248DE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Let us subclasses redefine certain steps of an algorithm without changing the algorithm’s structure.</w:t>
      </w:r>
    </w:p>
    <w:p w:rsidR="004248DE" w:rsidRDefault="004248DE" w:rsidP="004248DE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Helps us generalize a common process, at an abstract level, from a set of different procedures.</w:t>
      </w:r>
    </w:p>
    <w:p w:rsidR="004248DE" w:rsidRDefault="004248DE" w:rsidP="004248DE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All about creating a template for an algorithm:</w:t>
      </w:r>
    </w:p>
    <w:p w:rsidR="004248DE" w:rsidRDefault="004248DE" w:rsidP="004248DE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A template is just a method that defines an algorithm as a set of steps.</w:t>
      </w:r>
    </w:p>
    <w:p w:rsidR="004248DE" w:rsidRDefault="004248DE" w:rsidP="004248DE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One or more of these steps is defined to be abstract (a method stub) and implemented by a subclass.</w:t>
      </w:r>
      <w:bookmarkStart w:id="0" w:name="_GoBack"/>
      <w:bookmarkEnd w:id="0"/>
    </w:p>
    <w:p w:rsidR="004248DE" w:rsidRDefault="004248DE" w:rsidP="004248DE">
      <w:pPr>
        <w:pStyle w:val="Paragraphedeliste"/>
        <w:numPr>
          <w:ilvl w:val="2"/>
          <w:numId w:val="2"/>
        </w:numPr>
        <w:rPr>
          <w:lang w:bidi="ar-DZ"/>
        </w:rPr>
      </w:pPr>
      <w:r>
        <w:rPr>
          <w:lang w:bidi="ar-DZ"/>
        </w:rPr>
        <w:t>Ensures the algorithm’s structure stays unchanged, while subclasses provide some part of the implementation.</w:t>
      </w:r>
    </w:p>
    <w:p w:rsidR="004248DE" w:rsidRDefault="004248DE" w:rsidP="004248DE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Enables you to define the sequence of steps and then override those steps that need to change</w:t>
      </w:r>
    </w:p>
    <w:p w:rsidR="004248DE" w:rsidRDefault="004248DE" w:rsidP="004248DE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Software reuse is the fundamental goal of this method</w:t>
      </w:r>
    </w:p>
    <w:p w:rsidR="004248DE" w:rsidRDefault="004248DE" w:rsidP="004248DE">
      <w:pPr>
        <w:pStyle w:val="Paragraphedeliste"/>
        <w:numPr>
          <w:ilvl w:val="2"/>
          <w:numId w:val="2"/>
        </w:numPr>
        <w:rPr>
          <w:lang w:bidi="ar-DZ"/>
        </w:rPr>
      </w:pPr>
      <w:r>
        <w:rPr>
          <w:lang w:bidi="ar-DZ"/>
        </w:rPr>
        <w:t>This is why the pattern s used in many class libraries and framework development.</w:t>
      </w:r>
    </w:p>
    <w:p w:rsidR="004248DE" w:rsidRDefault="004248DE" w:rsidP="004248DE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One of the more common patterns in use today.</w:t>
      </w:r>
    </w:p>
    <w:p w:rsidR="004248DE" w:rsidRDefault="004248DE" w:rsidP="004248DE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4248DE" w:rsidRDefault="004248DE" w:rsidP="004248DE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In the real world templates are used all the time:</w:t>
      </w:r>
    </w:p>
    <w:p w:rsidR="004248DE" w:rsidRDefault="004248DE" w:rsidP="004248D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For architectural plans, and throughout the engineering domain</w:t>
      </w:r>
    </w:p>
    <w:p w:rsidR="004248DE" w:rsidRDefault="004248DE" w:rsidP="004248D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A template plan may be defined which is then built on with further variations.</w:t>
      </w:r>
    </w:p>
    <w:p w:rsidR="004248DE" w:rsidRDefault="004248DE" w:rsidP="004248DE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Suppose we want to make pizza:</w:t>
      </w:r>
    </w:p>
    <w:p w:rsidR="004248DE" w:rsidRDefault="004248DE" w:rsidP="004248D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The basic mechanism is the same, but extra materials are added based upon the customer’s choice</w:t>
      </w:r>
    </w:p>
    <w:p w:rsidR="004248DE" w:rsidRDefault="004248DE" w:rsidP="004248DE">
      <w:pPr>
        <w:pStyle w:val="Paragraphedeliste"/>
        <w:numPr>
          <w:ilvl w:val="2"/>
          <w:numId w:val="18"/>
        </w:numPr>
        <w:rPr>
          <w:lang w:bidi="ar-DZ"/>
        </w:rPr>
      </w:pPr>
      <w:r>
        <w:rPr>
          <w:lang w:bidi="ar-DZ"/>
        </w:rPr>
        <w:t>Whether he/she wants a vegetarian pizza or a non-vegetarian pizza.</w:t>
      </w:r>
    </w:p>
    <w:p w:rsidR="004248DE" w:rsidRDefault="004248DE" w:rsidP="004248DE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For an engineering student, in general, most of the subjects in the first semester are common for all concentrations.</w:t>
      </w:r>
    </w:p>
    <w:p w:rsidR="004248DE" w:rsidRDefault="004248DE" w:rsidP="004248D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Later, additional papers are added in his/her course based on his/her specialization (Computer Science, Electronics, etc.)</w:t>
      </w:r>
    </w:p>
    <w:p w:rsidR="004248DE" w:rsidRDefault="004248DE" w:rsidP="004248DE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We suppose we want to provide an algorithm to build a house:</w:t>
      </w:r>
    </w:p>
    <w:p w:rsidR="004248DE" w:rsidRDefault="004248DE" w:rsidP="004248D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The steps need to be performed to build a house are building foundation, building pillars, building walls and windows.</w:t>
      </w:r>
    </w:p>
    <w:p w:rsidR="004248DE" w:rsidRDefault="004248DE" w:rsidP="004248D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The important point is that the we cannot change the order of execution.</w:t>
      </w:r>
    </w:p>
    <w:p w:rsidR="004248DE" w:rsidRDefault="004248DE" w:rsidP="004248DE">
      <w:pPr>
        <w:pStyle w:val="Paragraphedeliste"/>
        <w:numPr>
          <w:ilvl w:val="2"/>
          <w:numId w:val="18"/>
        </w:numPr>
        <w:rPr>
          <w:lang w:bidi="ar-DZ"/>
        </w:rPr>
      </w:pPr>
      <w:r>
        <w:rPr>
          <w:lang w:bidi="ar-DZ"/>
        </w:rPr>
        <w:t>We cannot build windows before building the foundation.</w:t>
      </w:r>
    </w:p>
    <w:p w:rsidR="004248DE" w:rsidRDefault="00331735" w:rsidP="004248D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Therefore,</w:t>
      </w:r>
      <w:r w:rsidR="004248DE">
        <w:rPr>
          <w:lang w:bidi="ar-DZ"/>
        </w:rPr>
        <w:t xml:space="preserve"> in this case we can create </w:t>
      </w:r>
      <w:r w:rsidR="000D569E">
        <w:rPr>
          <w:lang w:bidi="ar-DZ"/>
        </w:rPr>
        <w:t>a template method that will use different methods to build the house.</w:t>
      </w:r>
    </w:p>
    <w:p w:rsidR="000D569E" w:rsidRDefault="000D569E" w:rsidP="000D569E">
      <w:pPr>
        <w:pStyle w:val="Paragraphedeliste"/>
        <w:numPr>
          <w:ilvl w:val="2"/>
          <w:numId w:val="18"/>
        </w:numPr>
        <w:rPr>
          <w:lang w:bidi="ar-DZ"/>
        </w:rPr>
      </w:pPr>
      <w:r>
        <w:rPr>
          <w:lang w:bidi="ar-DZ"/>
        </w:rPr>
        <w:t>Building the foundation for a house is same for all type of houses, whether it is a wooden house or a glass house.</w:t>
      </w:r>
    </w:p>
    <w:p w:rsidR="000D569E" w:rsidRDefault="000D569E" w:rsidP="000D569E">
      <w:pPr>
        <w:pStyle w:val="Paragraphedeliste"/>
        <w:numPr>
          <w:ilvl w:val="2"/>
          <w:numId w:val="18"/>
        </w:numPr>
        <w:rPr>
          <w:lang w:bidi="ar-DZ"/>
        </w:rPr>
      </w:pPr>
      <w:r>
        <w:rPr>
          <w:lang w:bidi="ar-DZ"/>
        </w:rPr>
        <w:t>We can provide a base implementation for this, if subclasses want to override this method, they can but mostly it is common for all the types of houses.</w:t>
      </w:r>
    </w:p>
    <w:p w:rsidR="000D569E" w:rsidRDefault="000D569E" w:rsidP="000D569E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Another example would be the methods for connecting and querying Oracle or SQL Server databases.</w:t>
      </w:r>
    </w:p>
    <w:p w:rsidR="000D569E" w:rsidRDefault="000D569E" w:rsidP="000D569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The methods may be different but they share the same conceptual process.</w:t>
      </w:r>
    </w:p>
    <w:p w:rsidR="000D569E" w:rsidRDefault="000D569E" w:rsidP="000D569E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Example in the JDK include:</w:t>
      </w:r>
    </w:p>
    <w:p w:rsidR="000D569E" w:rsidRDefault="000D569E" w:rsidP="000D569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Non-abstract methods of java.io.InputStream, java.ioOutputStream, java.io.Reader and java.io.Writer.</w:t>
      </w:r>
    </w:p>
    <w:p w:rsidR="000D569E" w:rsidRDefault="000D569E" w:rsidP="000D569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lastRenderedPageBreak/>
        <w:t>Non-abstract methods of java.util.AbstractList, java.util.AbstractSet and java.util.AbstractMap.</w:t>
      </w:r>
    </w:p>
    <w:p w:rsidR="000D569E" w:rsidRDefault="000D569E" w:rsidP="000D569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The Arrays class uses if for sorting, JFrame uses update () as a template method.</w:t>
      </w:r>
    </w:p>
    <w:p w:rsidR="000D569E" w:rsidRDefault="000D569E" w:rsidP="000D569E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Subclasses of the JFrame use paint (Graphics graphic) as their hook method.</w:t>
      </w:r>
    </w:p>
    <w:p w:rsidR="00331735" w:rsidRDefault="00331735" w:rsidP="00331735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Often used in frameworks</w:t>
      </w:r>
    </w:p>
    <w:p w:rsidR="00331735" w:rsidRDefault="00331735" w:rsidP="00331735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This pattern shows up so often because it is a great design tool for creating frameworks.</w:t>
      </w:r>
    </w:p>
    <w:p w:rsidR="00331735" w:rsidRDefault="00331735" w:rsidP="00331735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The framework controls how something is done.</w:t>
      </w:r>
    </w:p>
    <w:p w:rsidR="00331735" w:rsidRDefault="00331735" w:rsidP="00331735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 xml:space="preserve">Leaves he person using the framework to specify your own details about what is actually happening at each step of the framework’s algorithm. </w:t>
      </w:r>
    </w:p>
    <w:p w:rsidR="00331735" w:rsidRDefault="00331735" w:rsidP="00331735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Consider an application framework that provides Application and Document classes.</w:t>
      </w:r>
    </w:p>
    <w:p w:rsidR="00331735" w:rsidRDefault="00331735" w:rsidP="00331735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The Application class is responsible for opening existing documents stored in an external format, such as a file.</w:t>
      </w:r>
    </w:p>
    <w:p w:rsidR="00331735" w:rsidRDefault="00331735" w:rsidP="00331735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A Document object represents the information in a document once it is read from the file.</w:t>
      </w:r>
    </w:p>
    <w:p w:rsidR="00331735" w:rsidRDefault="00637E8C" w:rsidP="00331735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Applications built with the framework can subclass Application and Document to suit specific needs.</w:t>
      </w:r>
    </w:p>
    <w:p w:rsidR="00637E8C" w:rsidRDefault="00637E8C" w:rsidP="00637E8C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A drawing application defines DrawApplication and DrawDocument subclasses.</w:t>
      </w:r>
    </w:p>
    <w:p w:rsidR="00637E8C" w:rsidRDefault="00637E8C" w:rsidP="00637E8C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A spreadsheet application defines Spreadsheet-Application and Spreadsheet-Document subclasses.</w:t>
      </w:r>
    </w:p>
    <w:p w:rsidR="00637E8C" w:rsidRDefault="00637E8C" w:rsidP="00637E8C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When to use this pattern?</w:t>
      </w:r>
    </w:p>
    <w:p w:rsidR="00637E8C" w:rsidRDefault="00637E8C" w:rsidP="00637E8C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When you need to support multiple algorithms that behave conceptually the same but have different implementations for each of their steps.</w:t>
      </w:r>
    </w:p>
    <w:p w:rsidR="00637E8C" w:rsidRDefault="00637E8C" w:rsidP="00637E8C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When you want to avoid code duplication in an algorithm</w:t>
      </w:r>
    </w:p>
    <w:p w:rsidR="00637E8C" w:rsidRDefault="00637E8C" w:rsidP="00637E8C">
      <w:pPr>
        <w:pStyle w:val="Paragraphedeliste"/>
        <w:numPr>
          <w:ilvl w:val="1"/>
          <w:numId w:val="20"/>
        </w:numPr>
        <w:rPr>
          <w:lang w:bidi="ar-DZ"/>
        </w:rPr>
      </w:pPr>
      <w:r>
        <w:rPr>
          <w:lang w:bidi="ar-DZ"/>
        </w:rPr>
        <w:t>Implement variations of the algorithm in subclasses</w:t>
      </w:r>
    </w:p>
    <w:p w:rsidR="00637E8C" w:rsidRDefault="00637E8C" w:rsidP="00637E8C">
      <w:pPr>
        <w:pStyle w:val="Paragraphedeliste"/>
        <w:numPr>
          <w:ilvl w:val="1"/>
          <w:numId w:val="20"/>
        </w:numPr>
        <w:rPr>
          <w:lang w:bidi="ar-DZ"/>
        </w:rPr>
      </w:pPr>
      <w:r>
        <w:rPr>
          <w:lang w:bidi="ar-DZ"/>
        </w:rPr>
        <w:t>A good example of “refactoring to generalize”</w:t>
      </w:r>
    </w:p>
    <w:p w:rsidR="00637E8C" w:rsidRDefault="00637E8C" w:rsidP="00637E8C">
      <w:pPr>
        <w:pStyle w:val="Paragraphedeliste"/>
        <w:numPr>
          <w:ilvl w:val="1"/>
          <w:numId w:val="20"/>
        </w:numPr>
        <w:rPr>
          <w:lang w:bidi="ar-DZ"/>
        </w:rPr>
      </w:pPr>
      <w:r>
        <w:rPr>
          <w:lang w:bidi="ar-DZ"/>
        </w:rPr>
        <w:t>First, identify the differences in the existing code and then separate the differences into new operations.</w:t>
      </w:r>
    </w:p>
    <w:p w:rsidR="00637E8C" w:rsidRDefault="00637E8C" w:rsidP="00637E8C">
      <w:pPr>
        <w:pStyle w:val="Paragraphedeliste"/>
        <w:numPr>
          <w:ilvl w:val="2"/>
          <w:numId w:val="20"/>
        </w:numPr>
        <w:rPr>
          <w:lang w:bidi="ar-DZ"/>
        </w:rPr>
      </w:pPr>
      <w:r>
        <w:rPr>
          <w:lang w:bidi="ar-DZ"/>
        </w:rPr>
        <w:t>You then replace the differing code with a template method that calls one of these new operations.</w:t>
      </w:r>
    </w:p>
    <w:p w:rsidR="00637E8C" w:rsidRDefault="00637E8C" w:rsidP="00637E8C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When you want to control at what points sub classing is allowed:</w:t>
      </w:r>
    </w:p>
    <w:p w:rsidR="00637E8C" w:rsidRDefault="00637E8C" w:rsidP="00637E8C">
      <w:pPr>
        <w:pStyle w:val="Paragraphedeliste"/>
        <w:numPr>
          <w:ilvl w:val="1"/>
          <w:numId w:val="20"/>
        </w:numPr>
        <w:rPr>
          <w:lang w:bidi="ar-DZ"/>
        </w:rPr>
      </w:pPr>
      <w:r>
        <w:rPr>
          <w:lang w:bidi="ar-DZ"/>
        </w:rPr>
        <w:t>Define a template method that calls “hook” operations at specific points, thereby permitting extensions only at those points.</w:t>
      </w:r>
    </w:p>
    <w:p w:rsidR="00637E8C" w:rsidRDefault="00637E8C" w:rsidP="00637E8C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When behavior of an algorithm can vary, you let subclasses implement the behavior through overriding.</w:t>
      </w:r>
    </w:p>
    <w:p w:rsidR="00637E8C" w:rsidRDefault="00637E8C" w:rsidP="00637E8C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Implementation:</w:t>
      </w:r>
    </w:p>
    <w:p w:rsidR="00637E8C" w:rsidRDefault="00637E8C" w:rsidP="00637E8C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>The Template Method Pattern is a very common pattern:</w:t>
      </w:r>
    </w:p>
    <w:p w:rsidR="00637E8C" w:rsidRDefault="00637E8C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There are many implementations of the template methods that do not quite look like the textbook design of the pattern.</w:t>
      </w:r>
    </w:p>
    <w:p w:rsidR="00637E8C" w:rsidRDefault="00637E8C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It will take practice to identify when and how to use this pattern.</w:t>
      </w:r>
    </w:p>
    <w:p w:rsidR="00637E8C" w:rsidRDefault="00637E8C" w:rsidP="00637E8C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>Most of the time, subclasses call methods in the super class</w:t>
      </w:r>
    </w:p>
    <w:p w:rsidR="00637E8C" w:rsidRDefault="00637E8C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In the template pattern, the superclass template method calls methods (abstract in base class) in the subclasses.</w:t>
      </w:r>
    </w:p>
    <w:p w:rsidR="00637E8C" w:rsidRDefault="00637E8C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Known as the Hollywood Principle – “don’t’ call us, we’ll call you”.</w:t>
      </w:r>
    </w:p>
    <w:p w:rsidR="00637E8C" w:rsidRDefault="00637E8C" w:rsidP="00637E8C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>The Hollywood Principle guides s to put decision making in high-level modules that can decide how and when to call low-level modules.</w:t>
      </w:r>
    </w:p>
    <w:p w:rsidR="00637E8C" w:rsidRDefault="00637E8C" w:rsidP="00637E8C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 xml:space="preserve">The main template method is in the base </w:t>
      </w:r>
      <w:r w:rsidR="00C74A22">
        <w:rPr>
          <w:lang w:bidi="ar-DZ"/>
        </w:rPr>
        <w:t>class, which</w:t>
      </w:r>
      <w:r>
        <w:rPr>
          <w:lang w:bidi="ar-DZ"/>
        </w:rPr>
        <w:t xml:space="preserve"> is an abstract class.</w:t>
      </w:r>
    </w:p>
    <w:p w:rsidR="00637E8C" w:rsidRDefault="00637E8C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The abstract class may define concrete methods, abstract methods, and hooks</w:t>
      </w:r>
    </w:p>
    <w:p w:rsidR="00637E8C" w:rsidRDefault="00637E8C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lastRenderedPageBreak/>
        <w:t>Abstract methods are implemented by the subclasses.</w:t>
      </w:r>
    </w:p>
    <w:p w:rsidR="00637E8C" w:rsidRDefault="00637E8C" w:rsidP="00637E8C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>A hook is a method that is declared in the abstract class</w:t>
      </w:r>
    </w:p>
    <w:p w:rsidR="00637E8C" w:rsidRDefault="00637E8C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Given</w:t>
      </w:r>
      <w:r w:rsidR="00042720">
        <w:rPr>
          <w:lang w:bidi="ar-DZ"/>
        </w:rPr>
        <w:t xml:space="preserve"> </w:t>
      </w:r>
      <w:r>
        <w:rPr>
          <w:lang w:bidi="ar-DZ"/>
        </w:rPr>
        <w:t xml:space="preserve">an empty </w:t>
      </w:r>
      <w:r w:rsidR="00042720">
        <w:rPr>
          <w:lang w:bidi="ar-DZ"/>
        </w:rPr>
        <w:t>or default implementation</w:t>
      </w:r>
    </w:p>
    <w:p w:rsidR="00042720" w:rsidRDefault="00042720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Gives subclasses the ability to “hook into” the algorithm at various points</w:t>
      </w:r>
    </w:p>
    <w:p w:rsidR="00042720" w:rsidRDefault="00042720" w:rsidP="00637E8C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A subclass is also free to ignore the hook.</w:t>
      </w:r>
    </w:p>
    <w:p w:rsidR="00042720" w:rsidRDefault="00042720" w:rsidP="00042720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Participants:</w:t>
      </w:r>
    </w:p>
    <w:p w:rsidR="00042720" w:rsidRPr="00042720" w:rsidRDefault="00042720" w:rsidP="00042720">
      <w:pPr>
        <w:pStyle w:val="Paragraphedeliste"/>
        <w:numPr>
          <w:ilvl w:val="0"/>
          <w:numId w:val="22"/>
        </w:numPr>
        <w:rPr>
          <w:b/>
          <w:bCs/>
          <w:lang w:bidi="ar-DZ"/>
        </w:rPr>
      </w:pPr>
      <w:r w:rsidRPr="00042720">
        <w:rPr>
          <w:b/>
          <w:bCs/>
          <w:lang w:bidi="ar-DZ"/>
        </w:rPr>
        <w:t>AbstractClass:</w:t>
      </w:r>
    </w:p>
    <w:p w:rsidR="00042720" w:rsidRDefault="00042720" w:rsidP="00042720">
      <w:pPr>
        <w:pStyle w:val="Paragraphedeliste"/>
        <w:numPr>
          <w:ilvl w:val="0"/>
          <w:numId w:val="22"/>
        </w:numPr>
        <w:rPr>
          <w:lang w:bidi="ar-DZ"/>
        </w:rPr>
      </w:pPr>
      <w:r>
        <w:rPr>
          <w:lang w:bidi="ar-DZ"/>
        </w:rPr>
        <w:t>Contains the template method and abstract versions of the operations used in the template method.</w:t>
      </w:r>
    </w:p>
    <w:p w:rsidR="00042720" w:rsidRDefault="00042720" w:rsidP="00042720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The template method defines the skeleton of an algorithm.</w:t>
      </w:r>
    </w:p>
    <w:p w:rsidR="00042720" w:rsidRDefault="00042720" w:rsidP="00042720">
      <w:pPr>
        <w:pStyle w:val="Paragraphedeliste"/>
        <w:numPr>
          <w:ilvl w:val="0"/>
          <w:numId w:val="22"/>
        </w:numPr>
        <w:rPr>
          <w:lang w:bidi="ar-DZ"/>
        </w:rPr>
      </w:pPr>
      <w:r>
        <w:rPr>
          <w:lang w:bidi="ar-DZ"/>
        </w:rPr>
        <w:t>The template method makes se of the primitive operations to implement an algorithm</w:t>
      </w:r>
    </w:p>
    <w:p w:rsidR="00042720" w:rsidRDefault="00042720" w:rsidP="00042720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Calls primitive operations as well as operations define in the AbstractClass or those of other objects.</w:t>
      </w:r>
    </w:p>
    <w:p w:rsidR="00042720" w:rsidRDefault="00042720" w:rsidP="00042720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Decoupled from the actual implementation of these operations.</w:t>
      </w:r>
    </w:p>
    <w:p w:rsidR="00042720" w:rsidRDefault="00042720" w:rsidP="00042720">
      <w:pPr>
        <w:pStyle w:val="Paragraphedeliste"/>
        <w:numPr>
          <w:ilvl w:val="0"/>
          <w:numId w:val="22"/>
        </w:numPr>
        <w:rPr>
          <w:b/>
          <w:bCs/>
          <w:lang w:bidi="ar-DZ"/>
        </w:rPr>
      </w:pPr>
      <w:r w:rsidRPr="00042720">
        <w:rPr>
          <w:b/>
          <w:bCs/>
          <w:lang w:bidi="ar-DZ"/>
        </w:rPr>
        <w:t>ConcreteClass:</w:t>
      </w:r>
    </w:p>
    <w:p w:rsidR="00042720" w:rsidRPr="00042720" w:rsidRDefault="00042720" w:rsidP="00042720">
      <w:pPr>
        <w:pStyle w:val="Paragraphedeliste"/>
        <w:numPr>
          <w:ilvl w:val="1"/>
          <w:numId w:val="22"/>
        </w:numPr>
        <w:rPr>
          <w:b/>
          <w:bCs/>
          <w:lang w:bidi="ar-DZ"/>
        </w:rPr>
      </w:pPr>
      <w:r>
        <w:rPr>
          <w:lang w:bidi="ar-DZ"/>
        </w:rPr>
        <w:t>Implements the abstract operations, which are called when the TempalteMethod () needs them.</w:t>
      </w:r>
    </w:p>
    <w:p w:rsidR="00042720" w:rsidRPr="00042720" w:rsidRDefault="00042720" w:rsidP="00042720">
      <w:pPr>
        <w:pStyle w:val="Paragraphedeliste"/>
        <w:numPr>
          <w:ilvl w:val="1"/>
          <w:numId w:val="22"/>
        </w:numPr>
        <w:rPr>
          <w:b/>
          <w:bCs/>
          <w:lang w:bidi="ar-DZ"/>
        </w:rPr>
      </w:pPr>
      <w:r>
        <w:rPr>
          <w:lang w:bidi="ar-DZ"/>
        </w:rPr>
        <w:t>May be many concrete classes, each implementing the full set of operations required by the template method.</w:t>
      </w:r>
    </w:p>
    <w:p w:rsidR="00042720" w:rsidRDefault="00042720" w:rsidP="00042720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Implementation issue:</w:t>
      </w:r>
    </w:p>
    <w:p w:rsidR="00042720" w:rsidRDefault="00042720" w:rsidP="00042720">
      <w:pPr>
        <w:pStyle w:val="Paragraphedeliste"/>
        <w:numPr>
          <w:ilvl w:val="0"/>
          <w:numId w:val="23"/>
        </w:numPr>
        <w:rPr>
          <w:lang w:bidi="ar-DZ"/>
        </w:rPr>
      </w:pPr>
      <w:r>
        <w:rPr>
          <w:lang w:bidi="ar-DZ"/>
        </w:rPr>
        <w:t>The primitive operations that a template method calls can be declared as protected methods</w:t>
      </w:r>
    </w:p>
    <w:p w:rsidR="00042720" w:rsidRDefault="00042720" w:rsidP="00042720">
      <w:pPr>
        <w:pStyle w:val="Paragraphedeliste"/>
        <w:numPr>
          <w:ilvl w:val="1"/>
          <w:numId w:val="23"/>
        </w:numPr>
        <w:rPr>
          <w:lang w:bidi="ar-DZ"/>
        </w:rPr>
      </w:pPr>
      <w:r>
        <w:rPr>
          <w:lang w:bidi="ar-DZ"/>
        </w:rPr>
        <w:t>Ensures that they are only called by the template method.</w:t>
      </w:r>
    </w:p>
    <w:p w:rsidR="00042720" w:rsidRDefault="00042720" w:rsidP="00042720">
      <w:pPr>
        <w:pStyle w:val="Paragraphedeliste"/>
        <w:numPr>
          <w:ilvl w:val="0"/>
          <w:numId w:val="23"/>
        </w:numPr>
        <w:rPr>
          <w:lang w:bidi="ar-DZ"/>
        </w:rPr>
      </w:pPr>
      <w:r>
        <w:rPr>
          <w:lang w:bidi="ar-DZ"/>
        </w:rPr>
        <w:t>The template method itself should not be overridden.</w:t>
      </w:r>
    </w:p>
    <w:p w:rsidR="00042720" w:rsidRDefault="00042720" w:rsidP="00042720">
      <w:pPr>
        <w:pStyle w:val="Paragraphedeliste"/>
        <w:numPr>
          <w:ilvl w:val="1"/>
          <w:numId w:val="23"/>
        </w:numPr>
        <w:rPr>
          <w:lang w:bidi="ar-DZ"/>
        </w:rPr>
      </w:pPr>
      <w:r>
        <w:rPr>
          <w:lang w:bidi="ar-DZ"/>
        </w:rPr>
        <w:t>To prevent subclasses from changing the algorithm, declare the template method as final.</w:t>
      </w:r>
    </w:p>
    <w:p w:rsidR="00042720" w:rsidRDefault="00042720" w:rsidP="00042720">
      <w:pPr>
        <w:pStyle w:val="Paragraphedeliste"/>
        <w:numPr>
          <w:ilvl w:val="0"/>
          <w:numId w:val="23"/>
        </w:numPr>
        <w:rPr>
          <w:lang w:bidi="ar-DZ"/>
        </w:rPr>
      </w:pPr>
      <w:r>
        <w:rPr>
          <w:lang w:bidi="ar-DZ"/>
        </w:rPr>
        <w:t>An important goal in designing template methods is to minimize the number of abstract operations used to flesh out the algorithm.</w:t>
      </w:r>
    </w:p>
    <w:p w:rsidR="00042720" w:rsidRDefault="00042720" w:rsidP="00042720">
      <w:pPr>
        <w:pStyle w:val="Paragraphedeliste"/>
        <w:numPr>
          <w:ilvl w:val="1"/>
          <w:numId w:val="23"/>
        </w:numPr>
        <w:rPr>
          <w:lang w:bidi="ar-DZ"/>
        </w:rPr>
      </w:pPr>
      <w:r>
        <w:rPr>
          <w:lang w:bidi="ar-DZ"/>
        </w:rPr>
        <w:t>We do not have a choice, overriding is a must in this case</w:t>
      </w:r>
    </w:p>
    <w:p w:rsidR="00E01532" w:rsidRDefault="00042720" w:rsidP="00E01532">
      <w:pPr>
        <w:pStyle w:val="Paragraphedeliste"/>
        <w:numPr>
          <w:ilvl w:val="0"/>
          <w:numId w:val="23"/>
        </w:numPr>
        <w:rPr>
          <w:lang w:bidi="ar-DZ"/>
        </w:rPr>
      </w:pPr>
      <w:r>
        <w:rPr>
          <w:lang w:bidi="ar-DZ"/>
        </w:rPr>
        <w:t>To reuse an abstract class effectively, subclass writers must understand which operations are designed for overriding.</w:t>
      </w:r>
    </w:p>
    <w:p w:rsidR="00E01532" w:rsidRPr="00042720" w:rsidRDefault="00E01532" w:rsidP="00E01532">
      <w:pPr>
        <w:pStyle w:val="Paragraphedeliste"/>
        <w:numPr>
          <w:ilvl w:val="1"/>
          <w:numId w:val="23"/>
        </w:numPr>
        <w:rPr>
          <w:lang w:bidi="ar-DZ"/>
        </w:rPr>
      </w:pPr>
      <w:r>
        <w:rPr>
          <w:lang w:bidi="ar-DZ"/>
        </w:rPr>
        <w:t>The more operations that need overriding, the more tedious things get for clients.</w:t>
      </w:r>
    </w:p>
    <w:p w:rsidR="00637E8C" w:rsidRPr="00637E8C" w:rsidRDefault="00637E8C" w:rsidP="00637E8C">
      <w:pPr>
        <w:rPr>
          <w:rFonts w:hint="cs"/>
          <w:rtl/>
          <w:lang w:bidi="ar-DZ"/>
        </w:rPr>
      </w:pPr>
    </w:p>
    <w:sectPr w:rsidR="00637E8C" w:rsidRPr="00637E8C" w:rsidSect="004C0223">
      <w:headerReference w:type="default" r:id="rId8"/>
      <w:pgSz w:w="12240" w:h="15840" w:code="1"/>
      <w:pgMar w:top="0" w:right="432" w:bottom="270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9AE" w:rsidRDefault="00CD09AE" w:rsidP="009B563A">
      <w:pPr>
        <w:spacing w:after="0" w:line="240" w:lineRule="auto"/>
      </w:pPr>
      <w:r>
        <w:separator/>
      </w:r>
    </w:p>
  </w:endnote>
  <w:endnote w:type="continuationSeparator" w:id="0">
    <w:p w:rsidR="00CD09AE" w:rsidRDefault="00CD09AE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9AE" w:rsidRDefault="00CD09AE" w:rsidP="009B563A">
      <w:pPr>
        <w:spacing w:after="0" w:line="240" w:lineRule="auto"/>
      </w:pPr>
      <w:r>
        <w:separator/>
      </w:r>
    </w:p>
  </w:footnote>
  <w:footnote w:type="continuationSeparator" w:id="0">
    <w:p w:rsidR="00CD09AE" w:rsidRDefault="00CD09AE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-59778928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031D71" w:rsidP="00502562">
                              <w:pPr>
                                <w:pStyle w:val="Titre4"/>
                              </w:pPr>
                              <w:r w:rsidRPr="00031D71">
                                <w:t xml:space="preserve">Design Patterns (Java)                        </w:t>
                              </w:r>
                              <w:r w:rsidR="004248DE">
                                <w:t xml:space="preserve">  </w:t>
                              </w:r>
                              <w:r w:rsidRPr="00031D71">
                                <w:t xml:space="preserve">- </w:t>
                              </w:r>
                              <w:r w:rsidR="004248DE">
                                <w:t>Template Method</w:t>
                              </w:r>
                              <w:r w:rsidR="00FD1D74">
                                <w:t xml:space="preserve"> </w:t>
                              </w:r>
                              <w:r w:rsidRPr="00031D71">
                                <w:t>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-59778928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031D71" w:rsidP="00502562">
                        <w:pPr>
                          <w:pStyle w:val="Titre4"/>
                        </w:pPr>
                        <w:r w:rsidRPr="00031D71">
                          <w:t xml:space="preserve">Design Patterns (Java)                        </w:t>
                        </w:r>
                        <w:r w:rsidR="004248DE">
                          <w:t xml:space="preserve">  </w:t>
                        </w:r>
                        <w:r w:rsidRPr="00031D71">
                          <w:t xml:space="preserve">- </w:t>
                        </w:r>
                        <w:r w:rsidR="004248DE">
                          <w:t>Template Method</w:t>
                        </w:r>
                        <w:r w:rsidR="00FD1D74">
                          <w:t xml:space="preserve"> </w:t>
                        </w:r>
                        <w:r w:rsidRPr="00031D71">
                          <w:t>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016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BE224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E4241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1672EB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3EC4AB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463213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AC166D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E9F386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2A516B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4BE107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1" w15:restartNumberingAfterBreak="0">
    <w:nsid w:val="48FB0B5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C89770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E20551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5101BF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52E189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E762E5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EAF26E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EE70B5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354219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99634B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E321B0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F3D14D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6"/>
  </w:num>
  <w:num w:numId="5">
    <w:abstractNumId w:val="1"/>
  </w:num>
  <w:num w:numId="6">
    <w:abstractNumId w:val="21"/>
  </w:num>
  <w:num w:numId="7">
    <w:abstractNumId w:val="11"/>
  </w:num>
  <w:num w:numId="8">
    <w:abstractNumId w:val="13"/>
  </w:num>
  <w:num w:numId="9">
    <w:abstractNumId w:val="5"/>
  </w:num>
  <w:num w:numId="10">
    <w:abstractNumId w:val="17"/>
  </w:num>
  <w:num w:numId="11">
    <w:abstractNumId w:val="14"/>
  </w:num>
  <w:num w:numId="12">
    <w:abstractNumId w:val="4"/>
  </w:num>
  <w:num w:numId="13">
    <w:abstractNumId w:val="22"/>
  </w:num>
  <w:num w:numId="14">
    <w:abstractNumId w:val="20"/>
  </w:num>
  <w:num w:numId="15">
    <w:abstractNumId w:val="7"/>
  </w:num>
  <w:num w:numId="16">
    <w:abstractNumId w:val="3"/>
  </w:num>
  <w:num w:numId="17">
    <w:abstractNumId w:val="2"/>
  </w:num>
  <w:num w:numId="18">
    <w:abstractNumId w:val="15"/>
  </w:num>
  <w:num w:numId="19">
    <w:abstractNumId w:val="8"/>
  </w:num>
  <w:num w:numId="20">
    <w:abstractNumId w:val="18"/>
  </w:num>
  <w:num w:numId="21">
    <w:abstractNumId w:val="19"/>
  </w:num>
  <w:num w:numId="22">
    <w:abstractNumId w:val="12"/>
  </w:num>
  <w:num w:numId="2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27DA4"/>
    <w:rsid w:val="000313AD"/>
    <w:rsid w:val="00031D71"/>
    <w:rsid w:val="00033239"/>
    <w:rsid w:val="000337EC"/>
    <w:rsid w:val="000425ED"/>
    <w:rsid w:val="00042720"/>
    <w:rsid w:val="000635E9"/>
    <w:rsid w:val="00086CFB"/>
    <w:rsid w:val="000C776A"/>
    <w:rsid w:val="000D569E"/>
    <w:rsid w:val="000E70F4"/>
    <w:rsid w:val="00120294"/>
    <w:rsid w:val="00137324"/>
    <w:rsid w:val="00151DE2"/>
    <w:rsid w:val="00151DEB"/>
    <w:rsid w:val="00194586"/>
    <w:rsid w:val="001B159D"/>
    <w:rsid w:val="001B63BB"/>
    <w:rsid w:val="001C490F"/>
    <w:rsid w:val="0021019E"/>
    <w:rsid w:val="00294973"/>
    <w:rsid w:val="002A5AF0"/>
    <w:rsid w:val="002C06C1"/>
    <w:rsid w:val="002E6FBF"/>
    <w:rsid w:val="003066E1"/>
    <w:rsid w:val="00331735"/>
    <w:rsid w:val="003538B9"/>
    <w:rsid w:val="003806A9"/>
    <w:rsid w:val="00386018"/>
    <w:rsid w:val="003A29FF"/>
    <w:rsid w:val="003C02BF"/>
    <w:rsid w:val="003D46B4"/>
    <w:rsid w:val="003F68FE"/>
    <w:rsid w:val="003F7AE4"/>
    <w:rsid w:val="004248DE"/>
    <w:rsid w:val="0044398B"/>
    <w:rsid w:val="004802DE"/>
    <w:rsid w:val="00487B7B"/>
    <w:rsid w:val="004976EA"/>
    <w:rsid w:val="004B05A8"/>
    <w:rsid w:val="004B065A"/>
    <w:rsid w:val="004B3005"/>
    <w:rsid w:val="004C0223"/>
    <w:rsid w:val="004C61A6"/>
    <w:rsid w:val="004D5C5F"/>
    <w:rsid w:val="004D6EF0"/>
    <w:rsid w:val="004E20BD"/>
    <w:rsid w:val="005019EC"/>
    <w:rsid w:val="00502562"/>
    <w:rsid w:val="00516BBD"/>
    <w:rsid w:val="00516ECD"/>
    <w:rsid w:val="00521AC5"/>
    <w:rsid w:val="005505E3"/>
    <w:rsid w:val="005730DB"/>
    <w:rsid w:val="00573D2B"/>
    <w:rsid w:val="0059526B"/>
    <w:rsid w:val="005A4C7A"/>
    <w:rsid w:val="005D3398"/>
    <w:rsid w:val="005D458B"/>
    <w:rsid w:val="005F5402"/>
    <w:rsid w:val="00637E8C"/>
    <w:rsid w:val="006C35A2"/>
    <w:rsid w:val="007111DC"/>
    <w:rsid w:val="00787846"/>
    <w:rsid w:val="0079707B"/>
    <w:rsid w:val="007A1433"/>
    <w:rsid w:val="007B235B"/>
    <w:rsid w:val="007C166A"/>
    <w:rsid w:val="007D3EF2"/>
    <w:rsid w:val="007E6EAB"/>
    <w:rsid w:val="00811E44"/>
    <w:rsid w:val="00822B7B"/>
    <w:rsid w:val="00863EB7"/>
    <w:rsid w:val="0086534F"/>
    <w:rsid w:val="00890D76"/>
    <w:rsid w:val="00892D33"/>
    <w:rsid w:val="00894799"/>
    <w:rsid w:val="00895860"/>
    <w:rsid w:val="008D0341"/>
    <w:rsid w:val="008E3B77"/>
    <w:rsid w:val="008F77D0"/>
    <w:rsid w:val="0091656A"/>
    <w:rsid w:val="00926457"/>
    <w:rsid w:val="0093384F"/>
    <w:rsid w:val="00935597"/>
    <w:rsid w:val="00983E39"/>
    <w:rsid w:val="009947F9"/>
    <w:rsid w:val="009B2751"/>
    <w:rsid w:val="009B3345"/>
    <w:rsid w:val="009B4E17"/>
    <w:rsid w:val="009B563A"/>
    <w:rsid w:val="009E7D6D"/>
    <w:rsid w:val="00A1240D"/>
    <w:rsid w:val="00A162DF"/>
    <w:rsid w:val="00A24669"/>
    <w:rsid w:val="00A24E54"/>
    <w:rsid w:val="00A43D42"/>
    <w:rsid w:val="00AB61EF"/>
    <w:rsid w:val="00AD18A0"/>
    <w:rsid w:val="00AD66C7"/>
    <w:rsid w:val="00AE747F"/>
    <w:rsid w:val="00B01D88"/>
    <w:rsid w:val="00B45147"/>
    <w:rsid w:val="00B47E56"/>
    <w:rsid w:val="00B6580E"/>
    <w:rsid w:val="00B71D40"/>
    <w:rsid w:val="00B85FF7"/>
    <w:rsid w:val="00C02E58"/>
    <w:rsid w:val="00C31072"/>
    <w:rsid w:val="00C74A22"/>
    <w:rsid w:val="00C752BA"/>
    <w:rsid w:val="00CA7EB1"/>
    <w:rsid w:val="00CD09AE"/>
    <w:rsid w:val="00CF2F8F"/>
    <w:rsid w:val="00CF6F22"/>
    <w:rsid w:val="00D40288"/>
    <w:rsid w:val="00D47FC8"/>
    <w:rsid w:val="00D5276B"/>
    <w:rsid w:val="00D80633"/>
    <w:rsid w:val="00D87559"/>
    <w:rsid w:val="00D87E95"/>
    <w:rsid w:val="00DA41EB"/>
    <w:rsid w:val="00DC6C1D"/>
    <w:rsid w:val="00DD7C5D"/>
    <w:rsid w:val="00DF0A03"/>
    <w:rsid w:val="00DF5D06"/>
    <w:rsid w:val="00E00EA9"/>
    <w:rsid w:val="00E01532"/>
    <w:rsid w:val="00E3266D"/>
    <w:rsid w:val="00E35A31"/>
    <w:rsid w:val="00E54BF8"/>
    <w:rsid w:val="00E65676"/>
    <w:rsid w:val="00E740DF"/>
    <w:rsid w:val="00E76E29"/>
    <w:rsid w:val="00E8505E"/>
    <w:rsid w:val="00EC115E"/>
    <w:rsid w:val="00EE1133"/>
    <w:rsid w:val="00F04AA6"/>
    <w:rsid w:val="00F202FC"/>
    <w:rsid w:val="00F23E22"/>
    <w:rsid w:val="00F579A2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2F6BA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59679-7ABF-47F3-AD3C-FAD0CCFF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4438</TotalTime>
  <Pages>3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- Strategy -</vt:lpstr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- Template Method -</dc:title>
  <dc:subject/>
  <dc:creator>DRRONIDZ</dc:creator>
  <cp:keywords/>
  <dc:description/>
  <cp:lastModifiedBy>DRRONIDZ</cp:lastModifiedBy>
  <cp:revision>37</cp:revision>
  <dcterms:created xsi:type="dcterms:W3CDTF">2021-07-26T13:26:00Z</dcterms:created>
  <dcterms:modified xsi:type="dcterms:W3CDTF">2021-08-24T14:53:00Z</dcterms:modified>
</cp:coreProperties>
</file>