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DF" w:rsidRPr="00E740DF" w:rsidRDefault="00294973" w:rsidP="003F68FE">
      <w:pPr>
        <w:pStyle w:val="Titre1"/>
        <w:numPr>
          <w:ilvl w:val="0"/>
          <w:numId w:val="1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Overview:</w:t>
      </w:r>
    </w:p>
    <w:p w:rsidR="00151DE2" w:rsidRDefault="000635E9" w:rsidP="00D80633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The</w:t>
      </w:r>
      <w:r w:rsidR="00B6580E">
        <w:rPr>
          <w:lang w:bidi="ar-DZ"/>
        </w:rPr>
        <w:t xml:space="preserve"> </w:t>
      </w:r>
      <w:r w:rsidR="00D80633">
        <w:rPr>
          <w:lang w:bidi="ar-DZ"/>
        </w:rPr>
        <w:t>Observer pattern defines a one-to-many dependency between objects so that when one object changes state, all of its dependents are notified and updated automatically.</w:t>
      </w:r>
    </w:p>
    <w:p w:rsidR="00D80633" w:rsidRDefault="00D80633" w:rsidP="00D80633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Many objects need to be notified whenever an event occurs and want to be notified automatically.</w:t>
      </w:r>
    </w:p>
    <w:p w:rsidR="00D80633" w:rsidRDefault="00D80633" w:rsidP="00D80633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However, I do not want to change the broadcasting object every time there is a change to the set of objects listening to the broadcast.</w:t>
      </w:r>
    </w:p>
    <w:p w:rsidR="00D80633" w:rsidRDefault="00D80633" w:rsidP="00D80633">
      <w:pPr>
        <w:pStyle w:val="Paragraphedeliste"/>
        <w:numPr>
          <w:ilvl w:val="2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Would be like having to change a radio transmitter every time a new car radio comes to town.</w:t>
      </w:r>
    </w:p>
    <w:p w:rsidR="00D80633" w:rsidRDefault="00D80633" w:rsidP="00D80633">
      <w:pPr>
        <w:pStyle w:val="Paragraphedeliste"/>
        <w:numPr>
          <w:ilvl w:val="2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Want to decouple the notify-ers and the notify-ees.</w:t>
      </w:r>
    </w:p>
    <w:p w:rsidR="00D80633" w:rsidRDefault="00D80633" w:rsidP="00D80633">
      <w:pPr>
        <w:pStyle w:val="Paragraphedeliste"/>
        <w:numPr>
          <w:ilvl w:val="2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This is what the observer pattern solves.</w:t>
      </w:r>
    </w:p>
    <w:p w:rsidR="00D80633" w:rsidRDefault="00D80633" w:rsidP="00D80633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In this pattern, there are many observers (objects) which are observing a particular subject (object).</w:t>
      </w:r>
    </w:p>
    <w:p w:rsidR="00D80633" w:rsidRDefault="00D80633" w:rsidP="00D80633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Observers register themselves to a subject and are automatically notified when the subject changes</w:t>
      </w:r>
    </w:p>
    <w:p w:rsidR="00D80633" w:rsidRDefault="00D80633" w:rsidP="00D80633">
      <w:pPr>
        <w:pStyle w:val="Paragraphedeliste"/>
        <w:numPr>
          <w:ilvl w:val="2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When they lose interest in the subject, they simply unregister from subject.</w:t>
      </w:r>
    </w:p>
    <w:p w:rsidR="00D80633" w:rsidRDefault="00D80633" w:rsidP="00D80633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Provides a loosely coupled design between objects that interact.</w:t>
      </w:r>
    </w:p>
    <w:p w:rsidR="00D80633" w:rsidRDefault="00D80633" w:rsidP="00D80633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More flexibility with changing requirements</w:t>
      </w:r>
    </w:p>
    <w:p w:rsidR="00D80633" w:rsidRDefault="00D80633" w:rsidP="00D80633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 xml:space="preserve">One of the most common patterns that </w:t>
      </w:r>
      <w:proofErr w:type="gramStart"/>
      <w:r>
        <w:rPr>
          <w:lang w:bidi="ar-DZ"/>
        </w:rPr>
        <w:t>is used</w:t>
      </w:r>
      <w:proofErr w:type="gramEnd"/>
      <w:r>
        <w:rPr>
          <w:lang w:bidi="ar-DZ"/>
        </w:rPr>
        <w:t xml:space="preserve"> in software development.</w:t>
      </w:r>
    </w:p>
    <w:p w:rsidR="00D80633" w:rsidRDefault="00D80633" w:rsidP="00D80633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Examples:</w:t>
      </w:r>
    </w:p>
    <w:p w:rsidR="00D80633" w:rsidRDefault="00D80633" w:rsidP="00D80633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A great example is how newspapers or magazines subscriptions work.</w:t>
      </w:r>
    </w:p>
    <w:p w:rsidR="00D80633" w:rsidRDefault="00D80633" w:rsidP="00D80633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A newspaper publisher goes into business and begins publishing newspapers</w:t>
      </w:r>
    </w:p>
    <w:p w:rsidR="00D80633" w:rsidRDefault="00D80633" w:rsidP="00D80633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 xml:space="preserve">You subscribe to a particular publisher, and every time there is a new edition, it </w:t>
      </w:r>
      <w:proofErr w:type="gramStart"/>
      <w:r>
        <w:rPr>
          <w:lang w:bidi="ar-DZ"/>
        </w:rPr>
        <w:t>is delivered</w:t>
      </w:r>
      <w:proofErr w:type="gramEnd"/>
      <w:r>
        <w:rPr>
          <w:lang w:bidi="ar-DZ"/>
        </w:rPr>
        <w:t xml:space="preserve"> to you.</w:t>
      </w:r>
    </w:p>
    <w:p w:rsidR="00D80633" w:rsidRDefault="00A1240D" w:rsidP="00D80633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>As long as you remain a subscriber, you get new newspapers.</w:t>
      </w:r>
    </w:p>
    <w:p w:rsidR="00A1240D" w:rsidRDefault="00A1240D" w:rsidP="00A1240D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While the publisher remains in business, people, hotels, airlines, and other businesses constantly subscribe and unsubscribe to the newspaper.</w:t>
      </w:r>
    </w:p>
    <w:p w:rsidR="00A1240D" w:rsidRDefault="00A1240D" w:rsidP="00A1240D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How about a celebrity who has many fans:</w:t>
      </w:r>
    </w:p>
    <w:p w:rsidR="00A1240D" w:rsidRDefault="00A1240D" w:rsidP="00A1240D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>Each of these fans wants to get all the latest updates of his/her favorite celebrity.</w:t>
      </w:r>
    </w:p>
    <w:p w:rsidR="00A1240D" w:rsidRDefault="00A1240D" w:rsidP="00A1240D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>He/she can follow the celebrity as long as his/her interest persist.</w:t>
      </w:r>
    </w:p>
    <w:p w:rsidR="00A1240D" w:rsidRDefault="00A1240D" w:rsidP="00A1240D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>When they lose interest, they simply stop following that celebrity.</w:t>
      </w:r>
    </w:p>
    <w:p w:rsidR="00A1240D" w:rsidRDefault="00A1240D" w:rsidP="00A1240D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>The fan is an observer and celebrity is the subject.</w:t>
      </w:r>
    </w:p>
    <w:p w:rsidR="00A1240D" w:rsidRDefault="00A1240D" w:rsidP="00A1240D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Consider a simple UI-based example, where this UI is connected with some database:</w:t>
      </w:r>
    </w:p>
    <w:p w:rsidR="00A1240D" w:rsidRDefault="00A1240D" w:rsidP="00A1240D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>A user can execute some query through that UI and after searching the database, the result is reflected back in the UI.</w:t>
      </w:r>
    </w:p>
    <w:p w:rsidR="00A1240D" w:rsidRDefault="00A1240D" w:rsidP="00A1240D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 xml:space="preserve">If a change occurs in the database, the UI </w:t>
      </w:r>
      <w:proofErr w:type="gramStart"/>
      <w:r>
        <w:rPr>
          <w:lang w:bidi="ar-DZ"/>
        </w:rPr>
        <w:t>should be notified</w:t>
      </w:r>
      <w:proofErr w:type="gramEnd"/>
      <w:r>
        <w:rPr>
          <w:lang w:bidi="ar-DZ"/>
        </w:rPr>
        <w:t xml:space="preserve"> so that it can update its display according to the change. </w:t>
      </w:r>
    </w:p>
    <w:p w:rsidR="00A1240D" w:rsidRDefault="00A1240D" w:rsidP="00A1240D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Heavily used in GUI toolkits and event listeners</w:t>
      </w:r>
    </w:p>
    <w:p w:rsidR="00A1240D" w:rsidRDefault="00A1240D" w:rsidP="00A1240D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 xml:space="preserve">The button (subject) and onClickListner (observer) </w:t>
      </w:r>
      <w:proofErr w:type="gramStart"/>
      <w:r>
        <w:rPr>
          <w:lang w:bidi="ar-DZ"/>
        </w:rPr>
        <w:t>are modelled</w:t>
      </w:r>
      <w:proofErr w:type="gramEnd"/>
      <w:r>
        <w:rPr>
          <w:lang w:bidi="ar-DZ"/>
        </w:rPr>
        <w:t xml:space="preserve"> with observer pattern.</w:t>
      </w:r>
    </w:p>
    <w:p w:rsidR="00A1240D" w:rsidRDefault="00A1240D" w:rsidP="00A1240D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Social media, RSS feeds, email subscriptions in which you have the option to follow or subscribe and you receive latest notification.</w:t>
      </w:r>
    </w:p>
    <w:p w:rsidR="00A1240D" w:rsidRDefault="00A1240D" w:rsidP="00A1240D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 xml:space="preserve">All users of an app on the google play store </w:t>
      </w:r>
      <w:proofErr w:type="gramStart"/>
      <w:r w:rsidR="003C02BF">
        <w:rPr>
          <w:lang w:bidi="ar-DZ"/>
        </w:rPr>
        <w:t>are</w:t>
      </w:r>
      <w:r>
        <w:rPr>
          <w:lang w:bidi="ar-DZ"/>
        </w:rPr>
        <w:t xml:space="preserve"> notified</w:t>
      </w:r>
      <w:proofErr w:type="gramEnd"/>
      <w:r>
        <w:rPr>
          <w:lang w:bidi="ar-DZ"/>
        </w:rPr>
        <w:t xml:space="preserve"> if there is an update.</w:t>
      </w:r>
    </w:p>
    <w:p w:rsidR="003C02BF" w:rsidRDefault="003C02BF" w:rsidP="003C02BF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One-to-many relationship:</w:t>
      </w:r>
    </w:p>
    <w:p w:rsidR="003C02BF" w:rsidRDefault="003C02BF" w:rsidP="003C02BF">
      <w:pPr>
        <w:pStyle w:val="Paragraphedeliste"/>
        <w:numPr>
          <w:ilvl w:val="0"/>
          <w:numId w:val="41"/>
        </w:numPr>
        <w:rPr>
          <w:lang w:bidi="ar-DZ"/>
        </w:rPr>
      </w:pPr>
      <w:r>
        <w:rPr>
          <w:lang w:bidi="ar-DZ"/>
        </w:rPr>
        <w:t>The Observer pattern defines a one-to-many relationship between a set of objects.</w:t>
      </w:r>
    </w:p>
    <w:p w:rsidR="003C02BF" w:rsidRDefault="003C02BF" w:rsidP="003C02BF">
      <w:pPr>
        <w:pStyle w:val="Paragraphedeliste"/>
        <w:numPr>
          <w:ilvl w:val="1"/>
          <w:numId w:val="41"/>
        </w:numPr>
        <w:rPr>
          <w:lang w:bidi="ar-DZ"/>
        </w:rPr>
      </w:pPr>
      <w:r>
        <w:rPr>
          <w:lang w:bidi="ar-DZ"/>
        </w:rPr>
        <w:t xml:space="preserve">When the state of one object changes, all of its dependents </w:t>
      </w:r>
      <w:proofErr w:type="gramStart"/>
      <w:r>
        <w:rPr>
          <w:lang w:bidi="ar-DZ"/>
        </w:rPr>
        <w:t>are notified</w:t>
      </w:r>
      <w:proofErr w:type="gramEnd"/>
      <w:r>
        <w:rPr>
          <w:lang w:bidi="ar-DZ"/>
        </w:rPr>
        <w:t>.</w:t>
      </w:r>
    </w:p>
    <w:p w:rsidR="003C02BF" w:rsidRDefault="003C02BF" w:rsidP="003C02BF">
      <w:pPr>
        <w:pStyle w:val="Paragraphedeliste"/>
        <w:numPr>
          <w:ilvl w:val="0"/>
          <w:numId w:val="41"/>
        </w:numPr>
        <w:rPr>
          <w:lang w:bidi="ar-DZ"/>
        </w:rPr>
      </w:pPr>
      <w:r>
        <w:rPr>
          <w:lang w:bidi="ar-DZ"/>
        </w:rPr>
        <w:t>The subject and observers define the one-to-many relationship:</w:t>
      </w:r>
    </w:p>
    <w:p w:rsidR="003C02BF" w:rsidRDefault="003C02BF" w:rsidP="003C02BF">
      <w:pPr>
        <w:pStyle w:val="Paragraphedeliste"/>
        <w:numPr>
          <w:ilvl w:val="1"/>
          <w:numId w:val="41"/>
        </w:numPr>
        <w:rPr>
          <w:lang w:bidi="ar-DZ"/>
        </w:rPr>
      </w:pPr>
      <w:r>
        <w:rPr>
          <w:lang w:bidi="ar-DZ"/>
        </w:rPr>
        <w:t xml:space="preserve">Observers are dependent on the subject such that when the subject’s state changes, the observers </w:t>
      </w:r>
      <w:proofErr w:type="gramStart"/>
      <w:r>
        <w:rPr>
          <w:lang w:bidi="ar-DZ"/>
        </w:rPr>
        <w:t>get</w:t>
      </w:r>
      <w:proofErr w:type="gramEnd"/>
      <w:r>
        <w:rPr>
          <w:lang w:bidi="ar-DZ"/>
        </w:rPr>
        <w:t xml:space="preserve"> notified.</w:t>
      </w:r>
    </w:p>
    <w:p w:rsidR="003C02BF" w:rsidRDefault="003C02BF" w:rsidP="003C02BF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lastRenderedPageBreak/>
        <w:t>When to use this pattern?</w:t>
      </w:r>
    </w:p>
    <w:p w:rsidR="003C02BF" w:rsidRDefault="003C02BF" w:rsidP="003C02BF">
      <w:pPr>
        <w:pStyle w:val="Paragraphedeliste"/>
        <w:numPr>
          <w:ilvl w:val="0"/>
          <w:numId w:val="42"/>
        </w:numPr>
        <w:rPr>
          <w:lang w:bidi="ar-DZ"/>
        </w:rPr>
      </w:pPr>
      <w:r>
        <w:rPr>
          <w:lang w:bidi="ar-DZ"/>
        </w:rPr>
        <w:t xml:space="preserve">When a change to one object requires changing others, and you do not </w:t>
      </w:r>
      <w:proofErr w:type="gramStart"/>
      <w:r>
        <w:rPr>
          <w:lang w:bidi="ar-DZ"/>
        </w:rPr>
        <w:t>know</w:t>
      </w:r>
      <w:proofErr w:type="gramEnd"/>
      <w:r>
        <w:rPr>
          <w:lang w:bidi="ar-DZ"/>
        </w:rPr>
        <w:t xml:space="preserve"> how many objects need to be changed.</w:t>
      </w:r>
    </w:p>
    <w:p w:rsidR="003C02BF" w:rsidRDefault="003C02BF" w:rsidP="003C02BF">
      <w:pPr>
        <w:pStyle w:val="Paragraphedeliste"/>
        <w:numPr>
          <w:ilvl w:val="0"/>
          <w:numId w:val="42"/>
        </w:numPr>
        <w:rPr>
          <w:lang w:bidi="ar-DZ"/>
        </w:rPr>
      </w:pPr>
      <w:r>
        <w:rPr>
          <w:lang w:bidi="ar-DZ"/>
        </w:rPr>
        <w:t>When multiple objects are dependent on the state of one object.</w:t>
      </w:r>
    </w:p>
    <w:p w:rsidR="003C02BF" w:rsidRDefault="003C02BF" w:rsidP="003C02BF">
      <w:pPr>
        <w:pStyle w:val="Paragraphedeliste"/>
        <w:numPr>
          <w:ilvl w:val="0"/>
          <w:numId w:val="42"/>
        </w:numPr>
        <w:rPr>
          <w:lang w:bidi="ar-DZ"/>
        </w:rPr>
      </w:pPr>
      <w:r>
        <w:rPr>
          <w:lang w:bidi="ar-DZ"/>
        </w:rPr>
        <w:t>When an object should be able to notify other objects without making assumptions about who these objects are:</w:t>
      </w:r>
    </w:p>
    <w:p w:rsidR="003C02BF" w:rsidRDefault="003C02BF" w:rsidP="003C02BF">
      <w:pPr>
        <w:pStyle w:val="Paragraphedeliste"/>
        <w:numPr>
          <w:ilvl w:val="1"/>
          <w:numId w:val="42"/>
        </w:numPr>
        <w:rPr>
          <w:lang w:bidi="ar-DZ"/>
        </w:rPr>
      </w:pPr>
      <w:r>
        <w:rPr>
          <w:lang w:bidi="ar-DZ"/>
        </w:rPr>
        <w:t>You do not want these objects tightly coupled.</w:t>
      </w:r>
    </w:p>
    <w:p w:rsidR="00F579A2" w:rsidRDefault="00F579A2" w:rsidP="00F579A2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Implementation:</w:t>
      </w:r>
    </w:p>
    <w:p w:rsidR="00F579A2" w:rsidRDefault="00D47FC8" w:rsidP="00D47FC8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Overview:</w:t>
      </w:r>
    </w:p>
    <w:p w:rsidR="00D47FC8" w:rsidRDefault="00D47FC8" w:rsidP="00D47FC8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To understand observer pattern implementation, first you need to understand the subject and observer objects.</w:t>
      </w:r>
    </w:p>
    <w:p w:rsidR="00D47FC8" w:rsidRDefault="00D47FC8" w:rsidP="00D47FC8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The relation between subject and observer can easily be understood as an analogy to magazine subscription.</w:t>
      </w:r>
    </w:p>
    <w:p w:rsidR="00D47FC8" w:rsidRDefault="00D47FC8" w:rsidP="00D47FC8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A magazine publisher (subject) is in the business and publishes magazines (data).</w:t>
      </w:r>
    </w:p>
    <w:p w:rsidR="00D47FC8" w:rsidRDefault="00D47FC8" w:rsidP="00D47FC8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 xml:space="preserve">If you (user of data/observer) are interested in the </w:t>
      </w:r>
      <w:r w:rsidR="00890D76">
        <w:rPr>
          <w:lang w:bidi="ar-DZ"/>
        </w:rPr>
        <w:t>magazine,</w:t>
      </w:r>
      <w:r>
        <w:rPr>
          <w:lang w:bidi="ar-DZ"/>
        </w:rPr>
        <w:t xml:space="preserve"> you subscribe (register), and if a new edition is published it </w:t>
      </w:r>
      <w:r w:rsidR="00890D76">
        <w:rPr>
          <w:lang w:bidi="ar-DZ"/>
        </w:rPr>
        <w:t>is</w:t>
      </w:r>
      <w:r>
        <w:rPr>
          <w:lang w:bidi="ar-DZ"/>
        </w:rPr>
        <w:t xml:space="preserve"> delivered to you.</w:t>
      </w:r>
    </w:p>
    <w:p w:rsidR="00D47FC8" w:rsidRDefault="00890D76" w:rsidP="00D47FC8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If you unsubscribe (unregister) you stop getting new editions.</w:t>
      </w:r>
    </w:p>
    <w:p w:rsidR="00890D76" w:rsidRDefault="00890D76" w:rsidP="00D47FC8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Publisher does not know who you are and how you use the magazine, it just delivers it to you because you are a subscriber (loose coupling).</w:t>
      </w:r>
    </w:p>
    <w:p w:rsidR="00890D76" w:rsidRDefault="00890D76" w:rsidP="00D47FC8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Observer and Subject are interfaces or abstract classes.</w:t>
      </w:r>
    </w:p>
    <w:p w:rsidR="00890D76" w:rsidRDefault="00890D76" w:rsidP="00890D76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Participants:</w:t>
      </w:r>
    </w:p>
    <w:p w:rsidR="00890D76" w:rsidRPr="00890D76" w:rsidRDefault="00890D76" w:rsidP="00890D76">
      <w:pPr>
        <w:pStyle w:val="Paragraphedeliste"/>
        <w:numPr>
          <w:ilvl w:val="0"/>
          <w:numId w:val="44"/>
        </w:numPr>
        <w:rPr>
          <w:b/>
          <w:bCs/>
          <w:lang w:bidi="ar-DZ"/>
        </w:rPr>
      </w:pPr>
      <w:r w:rsidRPr="00890D76">
        <w:rPr>
          <w:b/>
          <w:bCs/>
          <w:lang w:bidi="ar-DZ"/>
        </w:rPr>
        <w:t>Subject:</w:t>
      </w:r>
    </w:p>
    <w:p w:rsidR="00890D76" w:rsidRDefault="00890D76" w:rsidP="00890D76">
      <w:pPr>
        <w:pStyle w:val="Paragraphedeliste"/>
        <w:numPr>
          <w:ilvl w:val="1"/>
          <w:numId w:val="44"/>
        </w:numPr>
        <w:rPr>
          <w:lang w:bidi="ar-DZ"/>
        </w:rPr>
      </w:pPr>
      <w:r>
        <w:rPr>
          <w:lang w:bidi="ar-DZ"/>
        </w:rPr>
        <w:t>Knows its observers (contains a list of observers to notify)</w:t>
      </w:r>
    </w:p>
    <w:p w:rsidR="00890D76" w:rsidRDefault="00890D76" w:rsidP="00890D76">
      <w:pPr>
        <w:pStyle w:val="Paragraphedeliste"/>
        <w:numPr>
          <w:ilvl w:val="1"/>
          <w:numId w:val="44"/>
        </w:numPr>
        <w:rPr>
          <w:lang w:bidi="ar-DZ"/>
        </w:rPr>
      </w:pPr>
      <w:r>
        <w:rPr>
          <w:lang w:bidi="ar-DZ"/>
        </w:rPr>
        <w:t>Any number of Observer objects may observe a subject</w:t>
      </w:r>
    </w:p>
    <w:p w:rsidR="00890D76" w:rsidRDefault="00890D76" w:rsidP="00890D76">
      <w:pPr>
        <w:pStyle w:val="Paragraphedeliste"/>
        <w:numPr>
          <w:ilvl w:val="1"/>
          <w:numId w:val="44"/>
        </w:numPr>
        <w:rPr>
          <w:lang w:bidi="ar-DZ"/>
        </w:rPr>
      </w:pPr>
      <w:r>
        <w:rPr>
          <w:lang w:bidi="ar-DZ"/>
        </w:rPr>
        <w:t>Provides an interface for attaching and detaching Observer objects</w:t>
      </w:r>
    </w:p>
    <w:p w:rsidR="00890D76" w:rsidRDefault="00890D76" w:rsidP="00890D76">
      <w:pPr>
        <w:pStyle w:val="Paragraphedeliste"/>
        <w:numPr>
          <w:ilvl w:val="2"/>
          <w:numId w:val="44"/>
        </w:numPr>
        <w:rPr>
          <w:lang w:bidi="ar-DZ"/>
        </w:rPr>
      </w:pPr>
      <w:r>
        <w:rPr>
          <w:lang w:bidi="ar-DZ"/>
        </w:rPr>
        <w:t>Methods allowing observers to register and unregister themselves</w:t>
      </w:r>
    </w:p>
    <w:p w:rsidR="00890D76" w:rsidRDefault="00890D76" w:rsidP="00890D76">
      <w:pPr>
        <w:pStyle w:val="Paragraphedeliste"/>
        <w:numPr>
          <w:ilvl w:val="2"/>
          <w:numId w:val="44"/>
        </w:numPr>
        <w:rPr>
          <w:lang w:bidi="ar-DZ"/>
        </w:rPr>
      </w:pPr>
      <w:r>
        <w:rPr>
          <w:lang w:bidi="ar-DZ"/>
        </w:rPr>
        <w:t>Also contains a method to notify all the observers of any change.</w:t>
      </w:r>
    </w:p>
    <w:p w:rsidR="00890D76" w:rsidRPr="00890D76" w:rsidRDefault="00890D76" w:rsidP="00890D76">
      <w:pPr>
        <w:pStyle w:val="Paragraphedeliste"/>
        <w:numPr>
          <w:ilvl w:val="0"/>
          <w:numId w:val="44"/>
        </w:numPr>
        <w:rPr>
          <w:b/>
          <w:bCs/>
          <w:lang w:bidi="ar-DZ"/>
        </w:rPr>
      </w:pPr>
      <w:r w:rsidRPr="00890D76">
        <w:rPr>
          <w:b/>
          <w:bCs/>
          <w:lang w:bidi="ar-DZ"/>
        </w:rPr>
        <w:t>Observer:</w:t>
      </w:r>
    </w:p>
    <w:p w:rsidR="00890D76" w:rsidRDefault="00890D76" w:rsidP="00890D76">
      <w:pPr>
        <w:pStyle w:val="Paragraphedeliste"/>
        <w:numPr>
          <w:ilvl w:val="1"/>
          <w:numId w:val="44"/>
        </w:numPr>
        <w:rPr>
          <w:lang w:bidi="ar-DZ"/>
        </w:rPr>
      </w:pPr>
      <w:r>
        <w:rPr>
          <w:lang w:bidi="ar-DZ"/>
        </w:rPr>
        <w:t>Defines an updating interface for objects that should be notified of changes in a subject.</w:t>
      </w:r>
    </w:p>
    <w:p w:rsidR="00890D76" w:rsidRDefault="00890D76" w:rsidP="00890D76">
      <w:pPr>
        <w:pStyle w:val="Paragraphedeliste"/>
        <w:numPr>
          <w:ilvl w:val="1"/>
          <w:numId w:val="44"/>
        </w:numPr>
        <w:rPr>
          <w:lang w:bidi="ar-DZ"/>
        </w:rPr>
      </w:pPr>
      <w:r>
        <w:rPr>
          <w:lang w:bidi="ar-DZ"/>
        </w:rPr>
        <w:t>All potential observers need to implement this interface.</w:t>
      </w:r>
    </w:p>
    <w:p w:rsidR="00890D76" w:rsidRPr="00890D76" w:rsidRDefault="00890D76" w:rsidP="00890D76">
      <w:pPr>
        <w:pStyle w:val="Paragraphedeliste"/>
        <w:numPr>
          <w:ilvl w:val="0"/>
          <w:numId w:val="44"/>
        </w:numPr>
        <w:rPr>
          <w:b/>
          <w:bCs/>
          <w:lang w:bidi="ar-DZ"/>
        </w:rPr>
      </w:pPr>
      <w:r w:rsidRPr="00890D76">
        <w:rPr>
          <w:b/>
          <w:bCs/>
          <w:lang w:bidi="ar-DZ"/>
        </w:rPr>
        <w:t>ConcreteSubject:</w:t>
      </w:r>
    </w:p>
    <w:p w:rsidR="00890D76" w:rsidRDefault="00890D76" w:rsidP="00890D76">
      <w:pPr>
        <w:pStyle w:val="Paragraphedeliste"/>
        <w:numPr>
          <w:ilvl w:val="1"/>
          <w:numId w:val="44"/>
        </w:numPr>
        <w:rPr>
          <w:lang w:bidi="ar-DZ"/>
        </w:rPr>
      </w:pPr>
      <w:r>
        <w:rPr>
          <w:lang w:bidi="ar-DZ"/>
        </w:rPr>
        <w:t>Stores state of interest to ConcreteSubject objects.</w:t>
      </w:r>
    </w:p>
    <w:p w:rsidR="00890D76" w:rsidRDefault="00890D76" w:rsidP="00890D76">
      <w:pPr>
        <w:pStyle w:val="Paragraphedeliste"/>
        <w:numPr>
          <w:ilvl w:val="1"/>
          <w:numId w:val="44"/>
        </w:numPr>
        <w:rPr>
          <w:lang w:bidi="ar-DZ"/>
        </w:rPr>
      </w:pPr>
      <w:r>
        <w:rPr>
          <w:lang w:bidi="ar-DZ"/>
        </w:rPr>
        <w:t>Sends a notification to its observers when its state changes.</w:t>
      </w:r>
    </w:p>
    <w:p w:rsidR="00890D76" w:rsidRPr="00890D76" w:rsidRDefault="00890D76" w:rsidP="00890D76">
      <w:pPr>
        <w:pStyle w:val="Paragraphedeliste"/>
        <w:numPr>
          <w:ilvl w:val="0"/>
          <w:numId w:val="44"/>
        </w:numPr>
        <w:rPr>
          <w:b/>
          <w:bCs/>
          <w:lang w:bidi="ar-DZ"/>
        </w:rPr>
      </w:pPr>
      <w:r w:rsidRPr="00890D76">
        <w:rPr>
          <w:b/>
          <w:bCs/>
          <w:lang w:bidi="ar-DZ"/>
        </w:rPr>
        <w:t>ConcreteObserver:</w:t>
      </w:r>
    </w:p>
    <w:p w:rsidR="00890D76" w:rsidRDefault="00890D76" w:rsidP="00890D76">
      <w:pPr>
        <w:pStyle w:val="Paragraphedeliste"/>
        <w:numPr>
          <w:ilvl w:val="1"/>
          <w:numId w:val="44"/>
        </w:numPr>
        <w:rPr>
          <w:lang w:bidi="ar-DZ"/>
        </w:rPr>
      </w:pPr>
      <w:r>
        <w:rPr>
          <w:lang w:bidi="ar-DZ"/>
        </w:rPr>
        <w:t>Maintains a reference to a ConcreteSubject object</w:t>
      </w:r>
    </w:p>
    <w:p w:rsidR="00890D76" w:rsidRDefault="00890D76" w:rsidP="00890D76">
      <w:pPr>
        <w:pStyle w:val="Paragraphedeliste"/>
        <w:numPr>
          <w:ilvl w:val="1"/>
          <w:numId w:val="44"/>
        </w:numPr>
        <w:rPr>
          <w:lang w:bidi="ar-DZ"/>
        </w:rPr>
      </w:pPr>
      <w:r>
        <w:rPr>
          <w:lang w:bidi="ar-DZ"/>
        </w:rPr>
        <w:t>Stores state that should stay consistent with the subject’s</w:t>
      </w:r>
    </w:p>
    <w:p w:rsidR="00890D76" w:rsidRDefault="00890D76" w:rsidP="00890D76">
      <w:pPr>
        <w:pStyle w:val="Paragraphedeliste"/>
        <w:numPr>
          <w:ilvl w:val="1"/>
          <w:numId w:val="44"/>
        </w:numPr>
        <w:rPr>
          <w:lang w:bidi="ar-DZ"/>
        </w:rPr>
      </w:pPr>
      <w:r>
        <w:rPr>
          <w:lang w:bidi="ar-DZ"/>
        </w:rPr>
        <w:t xml:space="preserve">Implements the Observer updating interface to keep its state consistent with the </w:t>
      </w:r>
      <w:proofErr w:type="gramStart"/>
      <w:r>
        <w:rPr>
          <w:lang w:bidi="ar-DZ"/>
        </w:rPr>
        <w:t>subject’s</w:t>
      </w:r>
      <w:proofErr w:type="gramEnd"/>
      <w:r>
        <w:rPr>
          <w:lang w:bidi="ar-DZ"/>
        </w:rPr>
        <w:t>.</w:t>
      </w:r>
    </w:p>
    <w:p w:rsidR="008D0341" w:rsidRDefault="008D0341" w:rsidP="008D0341">
      <w:pPr>
        <w:pStyle w:val="Titre1"/>
        <w:numPr>
          <w:ilvl w:val="1"/>
          <w:numId w:val="1"/>
        </w:numPr>
      </w:pPr>
      <w:r>
        <w:t>Advantages of this implementation:</w:t>
      </w:r>
    </w:p>
    <w:p w:rsidR="008D0341" w:rsidRDefault="008D0341" w:rsidP="008D0341">
      <w:pPr>
        <w:pStyle w:val="Paragraphedeliste"/>
        <w:numPr>
          <w:ilvl w:val="0"/>
          <w:numId w:val="45"/>
        </w:numPr>
      </w:pPr>
      <w:r>
        <w:t xml:space="preserve">The Observer Pattern provides an object design where subjects and observers </w:t>
      </w:r>
      <w:proofErr w:type="gramStart"/>
      <w:r>
        <w:t>are loosely coupled</w:t>
      </w:r>
      <w:proofErr w:type="gramEnd"/>
      <w:r>
        <w:t>.</w:t>
      </w:r>
    </w:p>
    <w:p w:rsidR="008D0341" w:rsidRDefault="008D0341" w:rsidP="008D0341">
      <w:pPr>
        <w:pStyle w:val="Paragraphedeliste"/>
        <w:numPr>
          <w:ilvl w:val="0"/>
          <w:numId w:val="45"/>
        </w:numPr>
      </w:pPr>
      <w:r>
        <w:t>The only thing the subject knows about an observer is that it implements a certain interface (the Observer interface)</w:t>
      </w:r>
    </w:p>
    <w:p w:rsidR="008D0341" w:rsidRDefault="008D0341" w:rsidP="008D0341">
      <w:pPr>
        <w:pStyle w:val="Paragraphedeliste"/>
        <w:numPr>
          <w:ilvl w:val="1"/>
          <w:numId w:val="45"/>
        </w:numPr>
      </w:pPr>
      <w:r>
        <w:t>Does not need to know the concrete class of the observer, what it does, or anything else about it,</w:t>
      </w:r>
    </w:p>
    <w:p w:rsidR="008D0341" w:rsidRDefault="008D0341" w:rsidP="008D0341">
      <w:pPr>
        <w:pStyle w:val="Paragraphedeliste"/>
        <w:numPr>
          <w:ilvl w:val="0"/>
          <w:numId w:val="45"/>
        </w:numPr>
      </w:pPr>
      <w:r>
        <w:t>We can add new observers at any time</w:t>
      </w:r>
    </w:p>
    <w:p w:rsidR="008D0341" w:rsidRDefault="008D0341" w:rsidP="008D0341">
      <w:pPr>
        <w:pStyle w:val="Paragraphedeliste"/>
        <w:numPr>
          <w:ilvl w:val="1"/>
          <w:numId w:val="45"/>
        </w:numPr>
      </w:pPr>
      <w:r>
        <w:lastRenderedPageBreak/>
        <w:t>The only thing the subject depends on is a list of objects that implement the Observer interface.</w:t>
      </w:r>
    </w:p>
    <w:p w:rsidR="008D0341" w:rsidRDefault="008D0341" w:rsidP="008D0341">
      <w:pPr>
        <w:pStyle w:val="Paragraphedeliste"/>
        <w:numPr>
          <w:ilvl w:val="1"/>
          <w:numId w:val="45"/>
        </w:numPr>
      </w:pPr>
      <w:r>
        <w:t>We can replace any observer at runtime with another observer and the subject will keep purring along.</w:t>
      </w:r>
    </w:p>
    <w:p w:rsidR="003A29FF" w:rsidRDefault="003A29FF" w:rsidP="003A29FF">
      <w:pPr>
        <w:pStyle w:val="Paragraphedeliste"/>
        <w:numPr>
          <w:ilvl w:val="0"/>
          <w:numId w:val="45"/>
        </w:numPr>
      </w:pPr>
      <w:r>
        <w:t>We never need to modify the subject to add new types of observers:</w:t>
      </w:r>
    </w:p>
    <w:p w:rsidR="003A29FF" w:rsidRDefault="003A29FF" w:rsidP="003A29FF">
      <w:pPr>
        <w:pStyle w:val="Paragraphedeliste"/>
        <w:numPr>
          <w:ilvl w:val="1"/>
          <w:numId w:val="45"/>
        </w:numPr>
      </w:pPr>
      <w:r>
        <w:t>All we have to do is implement the Observer interface in the new class and register as an observer:</w:t>
      </w:r>
    </w:p>
    <w:p w:rsidR="003A29FF" w:rsidRDefault="003A29FF" w:rsidP="003A29FF">
      <w:pPr>
        <w:pStyle w:val="Paragraphedeliste"/>
        <w:numPr>
          <w:ilvl w:val="2"/>
          <w:numId w:val="45"/>
        </w:numPr>
      </w:pPr>
      <w:r>
        <w:t>Subject does not care; it will deliver notifications to any object that implements the Observer interface.</w:t>
      </w:r>
    </w:p>
    <w:p w:rsidR="003A29FF" w:rsidRDefault="003A29FF" w:rsidP="003A29FF">
      <w:pPr>
        <w:pStyle w:val="Paragraphedeliste"/>
        <w:numPr>
          <w:ilvl w:val="0"/>
          <w:numId w:val="45"/>
        </w:numPr>
      </w:pPr>
      <w:r>
        <w:t>We can reuse subjects or observers independently of each other</w:t>
      </w:r>
    </w:p>
    <w:p w:rsidR="003A29FF" w:rsidRDefault="003A29FF" w:rsidP="003A29FF">
      <w:pPr>
        <w:pStyle w:val="Paragraphedeliste"/>
        <w:numPr>
          <w:ilvl w:val="1"/>
          <w:numId w:val="45"/>
        </w:numPr>
      </w:pPr>
      <w:r>
        <w:t>If we have another use for a subject or an observer, we can easily reuse them because the two are not tightly coupled.</w:t>
      </w:r>
    </w:p>
    <w:p w:rsidR="003A29FF" w:rsidRDefault="003A29FF" w:rsidP="003A29FF">
      <w:pPr>
        <w:pStyle w:val="Paragraphedeliste"/>
        <w:numPr>
          <w:ilvl w:val="0"/>
          <w:numId w:val="45"/>
        </w:numPr>
      </w:pPr>
      <w:r>
        <w:t>Changes to either the subject or an observer will not affect the other:</w:t>
      </w:r>
    </w:p>
    <w:p w:rsidR="003A29FF" w:rsidRDefault="003A29FF" w:rsidP="003A29FF">
      <w:pPr>
        <w:pStyle w:val="Paragraphedeliste"/>
        <w:numPr>
          <w:ilvl w:val="1"/>
          <w:numId w:val="45"/>
        </w:numPr>
      </w:pPr>
      <w:r>
        <w:t>As long as the objects still meet their obligations to implement the subject or observer interfaces.</w:t>
      </w:r>
    </w:p>
    <w:p w:rsidR="00890D76" w:rsidRDefault="003A29FF" w:rsidP="003A29FF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Java implementation:</w:t>
      </w:r>
    </w:p>
    <w:p w:rsidR="003A29FF" w:rsidRDefault="00E54BF8" w:rsidP="003A29FF">
      <w:pPr>
        <w:pStyle w:val="Paragraphedeliste"/>
        <w:numPr>
          <w:ilvl w:val="0"/>
          <w:numId w:val="46"/>
        </w:numPr>
        <w:rPr>
          <w:lang w:bidi="ar-DZ"/>
        </w:rPr>
      </w:pPr>
      <w:r>
        <w:rPr>
          <w:lang w:bidi="ar-DZ"/>
        </w:rPr>
        <w:t>The Observer pattern is so useful that Java contains an implementation of it in its packages.</w:t>
      </w:r>
    </w:p>
    <w:p w:rsidR="00E54BF8" w:rsidRDefault="00E54BF8" w:rsidP="003A29FF">
      <w:pPr>
        <w:pStyle w:val="Paragraphedeliste"/>
        <w:numPr>
          <w:ilvl w:val="0"/>
          <w:numId w:val="46"/>
        </w:numPr>
        <w:rPr>
          <w:lang w:bidi="ar-DZ"/>
        </w:rPr>
      </w:pPr>
      <w:r>
        <w:rPr>
          <w:lang w:bidi="ar-DZ"/>
        </w:rPr>
        <w:t>These are quite similar to our Subject and Observer interfaces, but give you a lot of functionality out of the box.</w:t>
      </w:r>
    </w:p>
    <w:p w:rsidR="00E54BF8" w:rsidRDefault="00E54BF8" w:rsidP="00E54BF8">
      <w:pPr>
        <w:pStyle w:val="Paragraphedeliste"/>
        <w:numPr>
          <w:ilvl w:val="1"/>
          <w:numId w:val="46"/>
        </w:numPr>
        <w:rPr>
          <w:lang w:bidi="ar-DZ"/>
        </w:rPr>
      </w:pPr>
      <w:r>
        <w:rPr>
          <w:lang w:bidi="ar-DZ"/>
        </w:rPr>
        <w:t>You can also either implement a push or pull style of update to your observers.</w:t>
      </w:r>
    </w:p>
    <w:p w:rsidR="00E54BF8" w:rsidRDefault="00E54BF8" w:rsidP="00E54BF8">
      <w:pPr>
        <w:pStyle w:val="Paragraphedeliste"/>
        <w:numPr>
          <w:ilvl w:val="0"/>
          <w:numId w:val="46"/>
        </w:numPr>
        <w:rPr>
          <w:lang w:bidi="ar-DZ"/>
        </w:rPr>
      </w:pPr>
      <w:r>
        <w:rPr>
          <w:lang w:bidi="ar-DZ"/>
        </w:rPr>
        <w:t>The Observable class and the Observer interface make up the pattern</w:t>
      </w:r>
    </w:p>
    <w:p w:rsidR="00E54BF8" w:rsidRDefault="00E54BF8" w:rsidP="00E54BF8">
      <w:pPr>
        <w:pStyle w:val="Paragraphedeliste"/>
        <w:numPr>
          <w:ilvl w:val="1"/>
          <w:numId w:val="46"/>
        </w:numPr>
        <w:rPr>
          <w:lang w:bidi="ar-DZ"/>
        </w:rPr>
      </w:pPr>
      <w:r>
        <w:rPr>
          <w:lang w:bidi="ar-DZ"/>
        </w:rPr>
        <w:t>Observable class plays the role of the subject.</w:t>
      </w:r>
    </w:p>
    <w:p w:rsidR="00E54BF8" w:rsidRDefault="00E54BF8" w:rsidP="00E54BF8">
      <w:pPr>
        <w:pStyle w:val="Paragraphedeliste"/>
        <w:numPr>
          <w:ilvl w:val="0"/>
          <w:numId w:val="46"/>
        </w:numPr>
        <w:rPr>
          <w:lang w:bidi="ar-DZ"/>
        </w:rPr>
      </w:pPr>
      <w:r>
        <w:rPr>
          <w:lang w:bidi="ar-DZ"/>
        </w:rPr>
        <w:t>Instead of the methods attach, detach, and notify, Java uses addObserver, deleteObserver, and notifyObservers.</w:t>
      </w:r>
    </w:p>
    <w:p w:rsidR="00E54BF8" w:rsidRDefault="00E54BF8" w:rsidP="00E54BF8">
      <w:pPr>
        <w:pStyle w:val="Paragraphedeliste"/>
        <w:numPr>
          <w:ilvl w:val="0"/>
          <w:numId w:val="46"/>
        </w:numPr>
        <w:rPr>
          <w:lang w:bidi="ar-DZ"/>
        </w:rPr>
      </w:pPr>
      <w:r>
        <w:rPr>
          <w:lang w:bidi="ar-DZ"/>
        </w:rPr>
        <w:t>For an Object to become an observer, you will need to implement the Observer interface.</w:t>
      </w:r>
    </w:p>
    <w:p w:rsidR="00E54BF8" w:rsidRDefault="00E54BF8" w:rsidP="00E54BF8">
      <w:pPr>
        <w:pStyle w:val="Paragraphedeliste"/>
        <w:numPr>
          <w:ilvl w:val="1"/>
          <w:numId w:val="46"/>
        </w:numPr>
        <w:rPr>
          <w:lang w:bidi="ar-DZ"/>
        </w:rPr>
      </w:pPr>
      <w:r>
        <w:rPr>
          <w:lang w:bidi="ar-DZ"/>
        </w:rPr>
        <w:t>Call addObserver() on any Observable object</w:t>
      </w:r>
    </w:p>
    <w:p w:rsidR="00E54BF8" w:rsidRDefault="00E54BF8" w:rsidP="00E54BF8">
      <w:pPr>
        <w:pStyle w:val="Paragraphedeliste"/>
        <w:numPr>
          <w:ilvl w:val="1"/>
          <w:numId w:val="46"/>
        </w:numPr>
        <w:rPr>
          <w:lang w:bidi="ar-DZ"/>
        </w:rPr>
      </w:pPr>
      <w:r>
        <w:rPr>
          <w:lang w:bidi="ar-DZ"/>
        </w:rPr>
        <w:t>To remove yourself as an observer, just call deleteObserver()</w:t>
      </w:r>
    </w:p>
    <w:p w:rsidR="00E54BF8" w:rsidRDefault="00E54BF8" w:rsidP="00E54BF8">
      <w:pPr>
        <w:pStyle w:val="Paragraphedeliste"/>
        <w:numPr>
          <w:ilvl w:val="0"/>
          <w:numId w:val="46"/>
        </w:numPr>
        <w:rPr>
          <w:lang w:bidi="ar-DZ"/>
        </w:rPr>
      </w:pPr>
      <w:r>
        <w:rPr>
          <w:lang w:bidi="ar-DZ"/>
        </w:rPr>
        <w:t>For the Observable to send notifications you, need to be Observable by extending the java.util.Observable super class.</w:t>
      </w:r>
    </w:p>
    <w:p w:rsidR="00E54BF8" w:rsidRDefault="00E54BF8" w:rsidP="00E54BF8">
      <w:pPr>
        <w:pStyle w:val="Paragraphedeliste"/>
        <w:numPr>
          <w:ilvl w:val="1"/>
          <w:numId w:val="46"/>
        </w:numPr>
        <w:rPr>
          <w:lang w:bidi="ar-DZ"/>
        </w:rPr>
      </w:pPr>
      <w:r>
        <w:rPr>
          <w:lang w:bidi="ar-DZ"/>
        </w:rPr>
        <w:t>You first must call the setChanged () method to signify that the state has changed in your object.</w:t>
      </w:r>
    </w:p>
    <w:p w:rsidR="00E54BF8" w:rsidRDefault="00E54BF8" w:rsidP="00E54BF8">
      <w:pPr>
        <w:pStyle w:val="Paragraphedeliste"/>
        <w:numPr>
          <w:ilvl w:val="1"/>
          <w:numId w:val="46"/>
        </w:numPr>
        <w:rPr>
          <w:lang w:bidi="ar-DZ"/>
        </w:rPr>
      </w:pPr>
      <w:r>
        <w:rPr>
          <w:lang w:bidi="ar-DZ"/>
        </w:rPr>
        <w:t>Then call one of two notifyObservers () methods (notifyObservers () or notifyObservers (Object arg)).</w:t>
      </w:r>
    </w:p>
    <w:p w:rsidR="00E54BF8" w:rsidRDefault="00E54BF8" w:rsidP="00E54BF8">
      <w:pPr>
        <w:pStyle w:val="Paragraphedeliste"/>
        <w:numPr>
          <w:ilvl w:val="0"/>
          <w:numId w:val="46"/>
        </w:numPr>
        <w:rPr>
          <w:lang w:bidi="ar-DZ"/>
        </w:rPr>
      </w:pPr>
      <w:r>
        <w:rPr>
          <w:lang w:bidi="ar-DZ"/>
        </w:rPr>
        <w:t>For an Observer to receive notifications, It must implement the update method</w:t>
      </w:r>
    </w:p>
    <w:p w:rsidR="00E54BF8" w:rsidRDefault="00E54BF8" w:rsidP="00E54BF8">
      <w:pPr>
        <w:pStyle w:val="Paragraphedeliste"/>
        <w:numPr>
          <w:ilvl w:val="1"/>
          <w:numId w:val="46"/>
        </w:numPr>
        <w:rPr>
          <w:lang w:bidi="ar-DZ"/>
        </w:rPr>
      </w:pPr>
      <w:r>
        <w:rPr>
          <w:lang w:bidi="ar-DZ"/>
        </w:rPr>
        <w:t>The signature of the method is a bit different</w:t>
      </w:r>
    </w:p>
    <w:p w:rsidR="00E54BF8" w:rsidRDefault="00E54BF8" w:rsidP="00E54BF8">
      <w:pPr>
        <w:pStyle w:val="Paragraphedeliste"/>
        <w:numPr>
          <w:ilvl w:val="2"/>
          <w:numId w:val="46"/>
        </w:numPr>
        <w:rPr>
          <w:lang w:bidi="ar-DZ"/>
        </w:rPr>
      </w:pPr>
      <w:r>
        <w:rPr>
          <w:lang w:bidi="ar-DZ"/>
        </w:rPr>
        <w:t>If you want to “push” data to the observers, you can pass the data as a data object to the notifyObservers (arg) method.</w:t>
      </w:r>
    </w:p>
    <w:p w:rsidR="00AD18A0" w:rsidRDefault="00AD18A0" w:rsidP="00E54BF8">
      <w:pPr>
        <w:pStyle w:val="Paragraphedeliste"/>
        <w:numPr>
          <w:ilvl w:val="2"/>
          <w:numId w:val="46"/>
        </w:numPr>
        <w:rPr>
          <w:lang w:bidi="ar-DZ"/>
        </w:rPr>
      </w:pPr>
      <w:r>
        <w:rPr>
          <w:lang w:bidi="ar-DZ"/>
        </w:rPr>
        <w:t>If not, then the Observer has to “pull” the data it wants from the Observable object passed to it.</w:t>
      </w:r>
    </w:p>
    <w:p w:rsidR="00AD18A0" w:rsidRDefault="00AD18A0" w:rsidP="00AD18A0">
      <w:pPr>
        <w:pStyle w:val="Paragraphedeliste"/>
        <w:numPr>
          <w:ilvl w:val="0"/>
          <w:numId w:val="46"/>
        </w:numPr>
        <w:rPr>
          <w:lang w:bidi="ar-DZ"/>
        </w:rPr>
      </w:pPr>
      <w:r>
        <w:rPr>
          <w:lang w:bidi="ar-DZ"/>
        </w:rPr>
        <w:t>The setChanged () method is used to signify that the state has changed:</w:t>
      </w:r>
    </w:p>
    <w:p w:rsidR="00AD18A0" w:rsidRDefault="00AD18A0" w:rsidP="00AD18A0">
      <w:pPr>
        <w:pStyle w:val="Paragraphedeliste"/>
        <w:numPr>
          <w:ilvl w:val="1"/>
          <w:numId w:val="46"/>
        </w:numPr>
        <w:rPr>
          <w:lang w:bidi="ar-DZ"/>
        </w:rPr>
      </w:pPr>
      <w:r>
        <w:rPr>
          <w:lang w:bidi="ar-DZ"/>
        </w:rPr>
        <w:t>When notifyObservers () is called it should update its observers.</w:t>
      </w:r>
    </w:p>
    <w:p w:rsidR="00AD18A0" w:rsidRDefault="00AD18A0" w:rsidP="00AD18A0">
      <w:pPr>
        <w:pStyle w:val="Paragraphedeliste"/>
        <w:numPr>
          <w:ilvl w:val="1"/>
          <w:numId w:val="46"/>
        </w:numPr>
        <w:rPr>
          <w:lang w:bidi="ar-DZ"/>
        </w:rPr>
      </w:pPr>
      <w:r>
        <w:rPr>
          <w:lang w:bidi="ar-DZ"/>
        </w:rPr>
        <w:t>If notifyObservers () is called without first calling setChanged (), the observers will not be notified.</w:t>
      </w:r>
    </w:p>
    <w:p w:rsidR="00AD18A0" w:rsidRDefault="00AD18A0" w:rsidP="00AD18A0">
      <w:pPr>
        <w:pStyle w:val="Paragraphedeliste"/>
        <w:numPr>
          <w:ilvl w:val="0"/>
          <w:numId w:val="46"/>
        </w:numPr>
        <w:rPr>
          <w:lang w:bidi="ar-DZ"/>
        </w:rPr>
      </w:pPr>
      <w:r>
        <w:rPr>
          <w:lang w:bidi="ar-DZ"/>
        </w:rPr>
        <w:t>You need to call setChanged () for notifications to work:</w:t>
      </w:r>
    </w:p>
    <w:p w:rsidR="00AD18A0" w:rsidRDefault="00AD18A0" w:rsidP="00AD18A0">
      <w:pPr>
        <w:pStyle w:val="Paragraphedeliste"/>
        <w:numPr>
          <w:ilvl w:val="1"/>
          <w:numId w:val="46"/>
        </w:numPr>
        <w:rPr>
          <w:lang w:bidi="ar-DZ"/>
        </w:rPr>
      </w:pPr>
      <w:r>
        <w:rPr>
          <w:lang w:bidi="ar-DZ"/>
        </w:rPr>
        <w:t>You may also want to use the clearChanged () method, which sets the changed state back to false.</w:t>
      </w:r>
    </w:p>
    <w:p w:rsidR="00AD18A0" w:rsidRDefault="00AD18A0" w:rsidP="00AD18A0">
      <w:pPr>
        <w:pStyle w:val="Paragraphedeliste"/>
        <w:numPr>
          <w:ilvl w:val="1"/>
          <w:numId w:val="46"/>
        </w:numPr>
        <w:rPr>
          <w:lang w:bidi="ar-DZ"/>
        </w:rPr>
      </w:pPr>
      <w:r>
        <w:rPr>
          <w:lang w:bidi="ar-DZ"/>
        </w:rPr>
        <w:t>In addition, the hasChanged () method, which tells you the current state of the changed flag.</w:t>
      </w:r>
    </w:p>
    <w:p w:rsidR="00AD18A0" w:rsidRDefault="00AD18A0" w:rsidP="00AD18A0">
      <w:pPr>
        <w:pStyle w:val="Paragraphedeliste"/>
        <w:numPr>
          <w:ilvl w:val="0"/>
          <w:numId w:val="46"/>
        </w:numPr>
        <w:rPr>
          <w:lang w:bidi="ar-DZ"/>
        </w:rPr>
      </w:pPr>
      <w:r>
        <w:rPr>
          <w:lang w:bidi="ar-DZ"/>
        </w:rPr>
        <w:t>The java.util.Observable implementation has a number of problems that limit its usefulness and reuse:</w:t>
      </w:r>
    </w:p>
    <w:p w:rsidR="00AD18A0" w:rsidRDefault="00AD18A0" w:rsidP="00AD18A0">
      <w:pPr>
        <w:pStyle w:val="Paragraphedeliste"/>
        <w:numPr>
          <w:ilvl w:val="1"/>
          <w:numId w:val="46"/>
        </w:numPr>
        <w:rPr>
          <w:lang w:bidi="ar-DZ"/>
        </w:rPr>
      </w:pPr>
      <w:r>
        <w:rPr>
          <w:lang w:bidi="ar-DZ"/>
        </w:rPr>
        <w:t>Not widely used</w:t>
      </w:r>
    </w:p>
    <w:p w:rsidR="00AD18A0" w:rsidRDefault="00AD18A0" w:rsidP="00AD18A0">
      <w:pPr>
        <w:pStyle w:val="Paragraphedeliste"/>
        <w:numPr>
          <w:ilvl w:val="1"/>
          <w:numId w:val="46"/>
        </w:numPr>
        <w:rPr>
          <w:lang w:bidi="ar-DZ"/>
        </w:rPr>
      </w:pPr>
      <w:r>
        <w:rPr>
          <w:lang w:bidi="ar-DZ"/>
        </w:rPr>
        <w:t>Implementation is really simple</w:t>
      </w:r>
    </w:p>
    <w:p w:rsidR="00AD18A0" w:rsidRDefault="00AD18A0" w:rsidP="00AD18A0">
      <w:pPr>
        <w:pStyle w:val="Paragraphedeliste"/>
        <w:numPr>
          <w:ilvl w:val="0"/>
          <w:numId w:val="46"/>
        </w:numPr>
        <w:rPr>
          <w:lang w:bidi="ar-DZ"/>
        </w:rPr>
      </w:pPr>
      <w:r>
        <w:rPr>
          <w:lang w:bidi="ar-DZ"/>
        </w:rPr>
        <w:lastRenderedPageBreak/>
        <w:t>Observable is a class</w:t>
      </w:r>
    </w:p>
    <w:p w:rsidR="00AD18A0" w:rsidRDefault="00AD18A0" w:rsidP="00AD18A0">
      <w:pPr>
        <w:pStyle w:val="Paragraphedeliste"/>
        <w:numPr>
          <w:ilvl w:val="1"/>
          <w:numId w:val="46"/>
        </w:numPr>
        <w:rPr>
          <w:lang w:bidi="ar-DZ"/>
        </w:rPr>
      </w:pPr>
      <w:r>
        <w:rPr>
          <w:lang w:bidi="ar-DZ"/>
        </w:rPr>
        <w:t>You have to subclass it</w:t>
      </w:r>
    </w:p>
    <w:p w:rsidR="00AD18A0" w:rsidRDefault="00AD18A0" w:rsidP="00AD18A0">
      <w:pPr>
        <w:pStyle w:val="Paragraphedeliste"/>
        <w:numPr>
          <w:ilvl w:val="1"/>
          <w:numId w:val="46"/>
        </w:numPr>
        <w:rPr>
          <w:lang w:bidi="ar-DZ"/>
        </w:rPr>
      </w:pPr>
      <w:r>
        <w:rPr>
          <w:lang w:bidi="ar-DZ"/>
        </w:rPr>
        <w:t>Means you cannot add on the Observable behavior to an existing class that already extends another superclass.</w:t>
      </w:r>
    </w:p>
    <w:p w:rsidR="00AD18A0" w:rsidRDefault="00AD18A0" w:rsidP="00AD18A0">
      <w:pPr>
        <w:pStyle w:val="Paragraphedeliste"/>
        <w:numPr>
          <w:ilvl w:val="1"/>
          <w:numId w:val="46"/>
        </w:numPr>
        <w:rPr>
          <w:lang w:bidi="ar-DZ"/>
        </w:rPr>
      </w:pPr>
      <w:r>
        <w:rPr>
          <w:lang w:bidi="ar-DZ"/>
        </w:rPr>
        <w:t>Limits its reuse potential (and is not that why we are using patterns in the first place?).</w:t>
      </w:r>
    </w:p>
    <w:p w:rsidR="00AD18A0" w:rsidRDefault="00AD18A0" w:rsidP="00AD18A0">
      <w:pPr>
        <w:pStyle w:val="Paragraphedeliste"/>
        <w:numPr>
          <w:ilvl w:val="0"/>
          <w:numId w:val="46"/>
        </w:numPr>
        <w:rPr>
          <w:lang w:bidi="ar-DZ"/>
        </w:rPr>
      </w:pPr>
      <w:r>
        <w:rPr>
          <w:lang w:bidi="ar-DZ"/>
        </w:rPr>
        <w:t>There is no Observable interface</w:t>
      </w:r>
    </w:p>
    <w:p w:rsidR="00AD18A0" w:rsidRDefault="00AD18A0" w:rsidP="00AD18A0">
      <w:pPr>
        <w:pStyle w:val="Paragraphedeliste"/>
        <w:numPr>
          <w:ilvl w:val="1"/>
          <w:numId w:val="46"/>
        </w:numPr>
        <w:rPr>
          <w:lang w:bidi="ar-DZ"/>
        </w:rPr>
      </w:pPr>
      <w:r>
        <w:rPr>
          <w:lang w:bidi="ar-DZ"/>
        </w:rPr>
        <w:t>You cannot create your own implementation that plays well with Java’s built-in Observer API.</w:t>
      </w:r>
    </w:p>
    <w:p w:rsidR="00AD18A0" w:rsidRDefault="00AD18A0" w:rsidP="00AD18A0">
      <w:pPr>
        <w:pStyle w:val="Paragraphedeliste"/>
        <w:numPr>
          <w:ilvl w:val="1"/>
          <w:numId w:val="46"/>
        </w:numPr>
        <w:rPr>
          <w:lang w:bidi="ar-DZ"/>
        </w:rPr>
      </w:pPr>
      <w:r>
        <w:rPr>
          <w:lang w:bidi="ar-DZ"/>
        </w:rPr>
        <w:t>You do not have the option of swapping out the java.util implementation for another (say, a new, multithreaded implementation)</w:t>
      </w:r>
      <w:bookmarkStart w:id="0" w:name="_GoBack"/>
    </w:p>
    <w:bookmarkEnd w:id="0"/>
    <w:p w:rsidR="00AD18A0" w:rsidRDefault="00AD18A0" w:rsidP="00AD18A0">
      <w:pPr>
        <w:pStyle w:val="Paragraphedeliste"/>
        <w:numPr>
          <w:ilvl w:val="0"/>
          <w:numId w:val="46"/>
        </w:numPr>
        <w:rPr>
          <w:lang w:bidi="ar-DZ"/>
        </w:rPr>
      </w:pPr>
      <w:r>
        <w:rPr>
          <w:lang w:bidi="ar-DZ"/>
        </w:rPr>
        <w:t>Observable may serve your needs if you can extend java.util.Observable.</w:t>
      </w:r>
    </w:p>
    <w:p w:rsidR="00AD18A0" w:rsidRPr="003A29FF" w:rsidRDefault="00AD18A0" w:rsidP="00AD18A0">
      <w:pPr>
        <w:pStyle w:val="Paragraphedeliste"/>
        <w:numPr>
          <w:ilvl w:val="0"/>
          <w:numId w:val="46"/>
        </w:numPr>
        <w:rPr>
          <w:rFonts w:hint="cs"/>
          <w:lang w:bidi="ar-DZ"/>
        </w:rPr>
      </w:pPr>
      <w:r>
        <w:rPr>
          <w:lang w:bidi="ar-DZ"/>
        </w:rPr>
        <w:t xml:space="preserve">On the other hand, more often than not, you will need to create your own implementation. </w:t>
      </w:r>
    </w:p>
    <w:sectPr w:rsidR="00AD18A0" w:rsidRPr="003A29FF" w:rsidSect="004C0223">
      <w:headerReference w:type="default" r:id="rId8"/>
      <w:pgSz w:w="12240" w:h="15840" w:code="1"/>
      <w:pgMar w:top="0" w:right="432" w:bottom="270" w:left="432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76B" w:rsidRDefault="00D5276B" w:rsidP="009B563A">
      <w:pPr>
        <w:spacing w:after="0" w:line="240" w:lineRule="auto"/>
      </w:pPr>
      <w:r>
        <w:separator/>
      </w:r>
    </w:p>
  </w:endnote>
  <w:endnote w:type="continuationSeparator" w:id="0">
    <w:p w:rsidR="00D5276B" w:rsidRDefault="00D5276B" w:rsidP="009B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E TOMMY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76B" w:rsidRDefault="00D5276B" w:rsidP="009B563A">
      <w:pPr>
        <w:spacing w:after="0" w:line="240" w:lineRule="auto"/>
      </w:pPr>
      <w:r>
        <w:separator/>
      </w:r>
    </w:p>
  </w:footnote>
  <w:footnote w:type="continuationSeparator" w:id="0">
    <w:p w:rsidR="00D5276B" w:rsidRDefault="00D5276B" w:rsidP="009B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C1D" w:rsidRDefault="00DC6C1D" w:rsidP="003806A9">
    <w:pPr>
      <w:pStyle w:val="En-tte"/>
      <w:tabs>
        <w:tab w:val="clear" w:pos="4680"/>
        <w:tab w:val="clear" w:pos="9360"/>
        <w:tab w:val="left" w:pos="828"/>
        <w:tab w:val="left" w:pos="1296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76200</wp:posOffset>
              </wp:positionH>
              <wp:positionV relativeFrom="page">
                <wp:posOffset>68581</wp:posOffset>
              </wp:positionV>
              <wp:extent cx="7612380" cy="335280"/>
              <wp:effectExtent l="0" t="0" r="762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380" cy="33528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-59778928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C6C1D" w:rsidRDefault="00031D71" w:rsidP="00FD1D74">
                              <w:pPr>
                                <w:pStyle w:val="Titre4"/>
                              </w:pPr>
                              <w:r w:rsidRPr="00031D71">
                                <w:t xml:space="preserve">Design Patterns (Java)                        </w:t>
                              </w:r>
                              <w:r w:rsidR="00FD1D74">
                                <w:t xml:space="preserve">         </w:t>
                              </w:r>
                              <w:r w:rsidRPr="00031D71">
                                <w:t xml:space="preserve"> - </w:t>
                              </w:r>
                              <w:r w:rsidR="00CF6F22">
                                <w:t>Memento</w:t>
                              </w:r>
                              <w:r w:rsidR="00FD1D74">
                                <w:t xml:space="preserve"> </w:t>
                              </w:r>
                              <w:r w:rsidRPr="00031D71">
                                <w:t>-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6pt;margin-top:5.4pt;width:599.4pt;height:26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" o:allowoverlap="f" fillcolor="#70ad47 [3209]" stroked="f" strokeweight="1pt">
              <v:textbox>
                <w:txbxContent>
                  <w:sdt>
                    <w:sdtPr>
                      <w:alias w:val="Titre"/>
                      <w:tag w:val=""/>
                      <w:id w:val="-59778928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C6C1D" w:rsidRDefault="00031D71" w:rsidP="00FD1D74">
                        <w:pPr>
                          <w:pStyle w:val="Titre4"/>
                        </w:pPr>
                        <w:r w:rsidRPr="00031D71">
                          <w:t xml:space="preserve">Design Patterns (Java)                        </w:t>
                        </w:r>
                        <w:r w:rsidR="00FD1D74">
                          <w:t xml:space="preserve">         </w:t>
                        </w:r>
                        <w:r w:rsidRPr="00031D71">
                          <w:t xml:space="preserve"> - </w:t>
                        </w:r>
                        <w:r w:rsidR="00CF6F22">
                          <w:t>Memento</w:t>
                        </w:r>
                        <w:r w:rsidR="00FD1D74">
                          <w:t xml:space="preserve"> </w:t>
                        </w:r>
                        <w:r w:rsidRPr="00031D71">
                          <w:t>-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6C5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0B34D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9FA695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B03355D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B9D2A5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E6D27B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FDE57B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13D74B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2F732B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48C78FD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8BB6E3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8D96AFF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E28204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2484DE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267738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430C5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74D719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AC166D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2D0435F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2FC95E0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6F20FD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9BB793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A1D1E9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C153AA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F4574A8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25" w15:restartNumberingAfterBreak="0">
    <w:nsid w:val="40506E6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25B5D0F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672530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7C50DD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9185F8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4A9C79FB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4AE206E5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4DDB070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4E15364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680361D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C3474A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E10502B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03E6C6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38A7781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4056FB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68D7439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6E28419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6F060FA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72131E1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72F3367B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7EB82BD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26"/>
  </w:num>
  <w:num w:numId="3">
    <w:abstractNumId w:val="23"/>
  </w:num>
  <w:num w:numId="4">
    <w:abstractNumId w:val="7"/>
  </w:num>
  <w:num w:numId="5">
    <w:abstractNumId w:val="31"/>
  </w:num>
  <w:num w:numId="6">
    <w:abstractNumId w:val="43"/>
  </w:num>
  <w:num w:numId="7">
    <w:abstractNumId w:val="28"/>
  </w:num>
  <w:num w:numId="8">
    <w:abstractNumId w:val="10"/>
  </w:num>
  <w:num w:numId="9">
    <w:abstractNumId w:val="30"/>
  </w:num>
  <w:num w:numId="10">
    <w:abstractNumId w:val="25"/>
  </w:num>
  <w:num w:numId="11">
    <w:abstractNumId w:val="16"/>
  </w:num>
  <w:num w:numId="12">
    <w:abstractNumId w:val="5"/>
  </w:num>
  <w:num w:numId="13">
    <w:abstractNumId w:val="33"/>
  </w:num>
  <w:num w:numId="14">
    <w:abstractNumId w:val="19"/>
  </w:num>
  <w:num w:numId="15">
    <w:abstractNumId w:val="36"/>
  </w:num>
  <w:num w:numId="16">
    <w:abstractNumId w:val="44"/>
  </w:num>
  <w:num w:numId="17">
    <w:abstractNumId w:val="37"/>
  </w:num>
  <w:num w:numId="18">
    <w:abstractNumId w:val="2"/>
  </w:num>
  <w:num w:numId="19">
    <w:abstractNumId w:val="39"/>
  </w:num>
  <w:num w:numId="20">
    <w:abstractNumId w:val="20"/>
  </w:num>
  <w:num w:numId="21">
    <w:abstractNumId w:val="9"/>
  </w:num>
  <w:num w:numId="22">
    <w:abstractNumId w:val="32"/>
  </w:num>
  <w:num w:numId="23">
    <w:abstractNumId w:val="29"/>
  </w:num>
  <w:num w:numId="24">
    <w:abstractNumId w:val="18"/>
  </w:num>
  <w:num w:numId="25">
    <w:abstractNumId w:val="13"/>
  </w:num>
  <w:num w:numId="26">
    <w:abstractNumId w:val="1"/>
  </w:num>
  <w:num w:numId="27">
    <w:abstractNumId w:val="45"/>
  </w:num>
  <w:num w:numId="28">
    <w:abstractNumId w:val="42"/>
  </w:num>
  <w:num w:numId="29">
    <w:abstractNumId w:val="27"/>
  </w:num>
  <w:num w:numId="30">
    <w:abstractNumId w:val="14"/>
  </w:num>
  <w:num w:numId="31">
    <w:abstractNumId w:val="34"/>
  </w:num>
  <w:num w:numId="32">
    <w:abstractNumId w:val="11"/>
  </w:num>
  <w:num w:numId="33">
    <w:abstractNumId w:val="35"/>
  </w:num>
  <w:num w:numId="34">
    <w:abstractNumId w:val="21"/>
  </w:num>
  <w:num w:numId="35">
    <w:abstractNumId w:val="12"/>
  </w:num>
  <w:num w:numId="36">
    <w:abstractNumId w:val="4"/>
  </w:num>
  <w:num w:numId="37">
    <w:abstractNumId w:val="40"/>
  </w:num>
  <w:num w:numId="38">
    <w:abstractNumId w:val="8"/>
  </w:num>
  <w:num w:numId="39">
    <w:abstractNumId w:val="3"/>
  </w:num>
  <w:num w:numId="40">
    <w:abstractNumId w:val="22"/>
  </w:num>
  <w:num w:numId="41">
    <w:abstractNumId w:val="6"/>
  </w:num>
  <w:num w:numId="42">
    <w:abstractNumId w:val="38"/>
  </w:num>
  <w:num w:numId="43">
    <w:abstractNumId w:val="41"/>
  </w:num>
  <w:num w:numId="44">
    <w:abstractNumId w:val="15"/>
  </w:num>
  <w:num w:numId="45">
    <w:abstractNumId w:val="0"/>
  </w:num>
  <w:num w:numId="46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BF"/>
    <w:rsid w:val="000043D5"/>
    <w:rsid w:val="00027DA4"/>
    <w:rsid w:val="00031D71"/>
    <w:rsid w:val="00033239"/>
    <w:rsid w:val="000337EC"/>
    <w:rsid w:val="000635E9"/>
    <w:rsid w:val="00086CFB"/>
    <w:rsid w:val="000C776A"/>
    <w:rsid w:val="000E70F4"/>
    <w:rsid w:val="00120294"/>
    <w:rsid w:val="00151DE2"/>
    <w:rsid w:val="00151DEB"/>
    <w:rsid w:val="00194586"/>
    <w:rsid w:val="001B159D"/>
    <w:rsid w:val="001B63BB"/>
    <w:rsid w:val="001C490F"/>
    <w:rsid w:val="0021019E"/>
    <w:rsid w:val="00294973"/>
    <w:rsid w:val="002A5AF0"/>
    <w:rsid w:val="002C06C1"/>
    <w:rsid w:val="002E6FBF"/>
    <w:rsid w:val="003066E1"/>
    <w:rsid w:val="003538B9"/>
    <w:rsid w:val="003806A9"/>
    <w:rsid w:val="00386018"/>
    <w:rsid w:val="003A29FF"/>
    <w:rsid w:val="003C02BF"/>
    <w:rsid w:val="003D46B4"/>
    <w:rsid w:val="003F68FE"/>
    <w:rsid w:val="003F7AE4"/>
    <w:rsid w:val="0044398B"/>
    <w:rsid w:val="004802DE"/>
    <w:rsid w:val="00487B7B"/>
    <w:rsid w:val="004B05A8"/>
    <w:rsid w:val="004B065A"/>
    <w:rsid w:val="004C0223"/>
    <w:rsid w:val="004C61A6"/>
    <w:rsid w:val="004D5C5F"/>
    <w:rsid w:val="004D6EF0"/>
    <w:rsid w:val="004E20BD"/>
    <w:rsid w:val="005019EC"/>
    <w:rsid w:val="005505E3"/>
    <w:rsid w:val="005730DB"/>
    <w:rsid w:val="00573D2B"/>
    <w:rsid w:val="005A4C7A"/>
    <w:rsid w:val="005D3398"/>
    <w:rsid w:val="005F5402"/>
    <w:rsid w:val="007111DC"/>
    <w:rsid w:val="00787846"/>
    <w:rsid w:val="0079707B"/>
    <w:rsid w:val="007A1433"/>
    <w:rsid w:val="007C166A"/>
    <w:rsid w:val="007E6EAB"/>
    <w:rsid w:val="00811E44"/>
    <w:rsid w:val="00863EB7"/>
    <w:rsid w:val="0086534F"/>
    <w:rsid w:val="00890D76"/>
    <w:rsid w:val="00892D33"/>
    <w:rsid w:val="00894799"/>
    <w:rsid w:val="008D0341"/>
    <w:rsid w:val="008E3B77"/>
    <w:rsid w:val="008F77D0"/>
    <w:rsid w:val="0091656A"/>
    <w:rsid w:val="00926457"/>
    <w:rsid w:val="0093384F"/>
    <w:rsid w:val="00935597"/>
    <w:rsid w:val="00983E39"/>
    <w:rsid w:val="009947F9"/>
    <w:rsid w:val="009B2751"/>
    <w:rsid w:val="009B3345"/>
    <w:rsid w:val="009B4E17"/>
    <w:rsid w:val="009B563A"/>
    <w:rsid w:val="009E7D6D"/>
    <w:rsid w:val="00A1240D"/>
    <w:rsid w:val="00A162DF"/>
    <w:rsid w:val="00A24669"/>
    <w:rsid w:val="00A24E54"/>
    <w:rsid w:val="00A43D42"/>
    <w:rsid w:val="00AB61EF"/>
    <w:rsid w:val="00AD18A0"/>
    <w:rsid w:val="00AD66C7"/>
    <w:rsid w:val="00AE747F"/>
    <w:rsid w:val="00B45147"/>
    <w:rsid w:val="00B47E56"/>
    <w:rsid w:val="00B6580E"/>
    <w:rsid w:val="00B71D40"/>
    <w:rsid w:val="00C02E58"/>
    <w:rsid w:val="00C31072"/>
    <w:rsid w:val="00C752BA"/>
    <w:rsid w:val="00CA7EB1"/>
    <w:rsid w:val="00CF2F8F"/>
    <w:rsid w:val="00CF6F22"/>
    <w:rsid w:val="00D40288"/>
    <w:rsid w:val="00D47FC8"/>
    <w:rsid w:val="00D5276B"/>
    <w:rsid w:val="00D80633"/>
    <w:rsid w:val="00D87559"/>
    <w:rsid w:val="00D87E95"/>
    <w:rsid w:val="00DA41EB"/>
    <w:rsid w:val="00DC6C1D"/>
    <w:rsid w:val="00DD7C5D"/>
    <w:rsid w:val="00DF0A03"/>
    <w:rsid w:val="00E00EA9"/>
    <w:rsid w:val="00E3266D"/>
    <w:rsid w:val="00E35A31"/>
    <w:rsid w:val="00E54BF8"/>
    <w:rsid w:val="00E65676"/>
    <w:rsid w:val="00E740DF"/>
    <w:rsid w:val="00E76E29"/>
    <w:rsid w:val="00EC115E"/>
    <w:rsid w:val="00EE1133"/>
    <w:rsid w:val="00F04AA6"/>
    <w:rsid w:val="00F202FC"/>
    <w:rsid w:val="00F23E22"/>
    <w:rsid w:val="00F579A2"/>
    <w:rsid w:val="00FD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6BA87"/>
  <w15:chartTrackingRefBased/>
  <w15:docId w15:val="{438BBEC0-5D6B-44C7-AB76-15496A99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EB"/>
    <w:rPr>
      <w:rFonts w:ascii="Raleway" w:hAnsi="Raleway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337EC"/>
    <w:pPr>
      <w:keepNext/>
      <w:keepLines/>
      <w:spacing w:after="120"/>
      <w:outlineLvl w:val="0"/>
    </w:pPr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itre4">
    <w:name w:val="heading 4"/>
    <w:aliases w:val="Header Style"/>
    <w:basedOn w:val="Normal"/>
    <w:next w:val="Normal"/>
    <w:link w:val="Titre4Car"/>
    <w:uiPriority w:val="9"/>
    <w:unhideWhenUsed/>
    <w:qFormat/>
    <w:rsid w:val="003806A9"/>
    <w:pPr>
      <w:keepNext/>
      <w:keepLines/>
      <w:spacing w:before="40" w:after="0"/>
      <w:outlineLvl w:val="3"/>
    </w:pPr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7EC"/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63A"/>
  </w:style>
  <w:style w:type="paragraph" w:styleId="Pieddepage">
    <w:name w:val="footer"/>
    <w:basedOn w:val="Normal"/>
    <w:link w:val="Pieddepag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63A"/>
  </w:style>
  <w:style w:type="paragraph" w:styleId="Sansinterligne">
    <w:name w:val="No Spacing"/>
    <w:uiPriority w:val="1"/>
    <w:qFormat/>
    <w:rsid w:val="009B563A"/>
    <w:pPr>
      <w:spacing w:after="0" w:line="240" w:lineRule="auto"/>
    </w:pPr>
  </w:style>
  <w:style w:type="character" w:customStyle="1" w:styleId="Titre4Car">
    <w:name w:val="Titre 4 Car"/>
    <w:aliases w:val="Header Style Car"/>
    <w:basedOn w:val="Policepardfaut"/>
    <w:link w:val="Titre4"/>
    <w:uiPriority w:val="9"/>
    <w:rsid w:val="003806A9"/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paragraph" w:styleId="Paragraphedeliste">
    <w:name w:val="List Paragraph"/>
    <w:basedOn w:val="Normal"/>
    <w:uiPriority w:val="34"/>
    <w:qFormat/>
    <w:rsid w:val="00294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ONIDZ\IdeaProjects\Java%20Vanilla\design-patterns-java\Creational%20Patterns\Singleton\resume\Summary%20(Course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CF620-CB06-4493-8E7B-346B9650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(Course)</Template>
  <TotalTime>3312</TotalTime>
  <Pages>4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Design Patterns (Java)                                  - Memento -</vt:lpstr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(Java)                                  - Memento -</dc:title>
  <dc:subject/>
  <dc:creator>DRRONIDZ</dc:creator>
  <cp:keywords/>
  <dc:description/>
  <cp:lastModifiedBy>DRRONIDZ</cp:lastModifiedBy>
  <cp:revision>24</cp:revision>
  <dcterms:created xsi:type="dcterms:W3CDTF">2021-07-26T13:26:00Z</dcterms:created>
  <dcterms:modified xsi:type="dcterms:W3CDTF">2021-08-21T13:32:00Z</dcterms:modified>
</cp:coreProperties>
</file>