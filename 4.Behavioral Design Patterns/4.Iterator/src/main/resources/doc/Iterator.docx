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0DF" w:rsidRPr="00E740DF" w:rsidRDefault="00294973" w:rsidP="003F68FE">
      <w:pPr>
        <w:pStyle w:val="Titre1"/>
        <w:numPr>
          <w:ilvl w:val="0"/>
          <w:numId w:val="1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Overview:</w:t>
      </w:r>
    </w:p>
    <w:p w:rsidR="000635E9" w:rsidRDefault="000635E9" w:rsidP="001B159D">
      <w:pPr>
        <w:pStyle w:val="Paragraphedeliste"/>
        <w:numPr>
          <w:ilvl w:val="0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 xml:space="preserve">The </w:t>
      </w:r>
      <w:r w:rsidR="001B159D">
        <w:rPr>
          <w:lang w:bidi="ar-DZ"/>
        </w:rPr>
        <w:t>Iterator design pattern provides a way to access the elements of an aggregate object sequentially without exposing its underlying representation.</w:t>
      </w:r>
    </w:p>
    <w:p w:rsidR="001B159D" w:rsidRDefault="001B159D" w:rsidP="001B159D">
      <w:pPr>
        <w:pStyle w:val="Paragraphedeliste"/>
        <w:numPr>
          <w:ilvl w:val="0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An aggregate object is an object that contains other objects for the purpose of grouping those objects as a unit:</w:t>
      </w:r>
    </w:p>
    <w:p w:rsidR="001B159D" w:rsidRDefault="001B159D" w:rsidP="001B159D">
      <w:pPr>
        <w:pStyle w:val="Paragraphedeliste"/>
        <w:numPr>
          <w:ilvl w:val="1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Also called a container or a collection.</w:t>
      </w:r>
    </w:p>
    <w:p w:rsidR="001B159D" w:rsidRDefault="001B159D" w:rsidP="001B159D">
      <w:pPr>
        <w:pStyle w:val="Paragraphedeliste"/>
        <w:numPr>
          <w:ilvl w:val="1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Examples are linked list and a hash table.</w:t>
      </w:r>
    </w:p>
    <w:p w:rsidR="001B159D" w:rsidRDefault="001B159D" w:rsidP="001B159D">
      <w:pPr>
        <w:pStyle w:val="Paragraphedeliste"/>
        <w:numPr>
          <w:ilvl w:val="0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Iterators are generally used to traverse a container to access its elements.</w:t>
      </w:r>
    </w:p>
    <w:p w:rsidR="001B159D" w:rsidRDefault="001B159D" w:rsidP="001B159D">
      <w:pPr>
        <w:pStyle w:val="Paragraphedeliste"/>
        <w:numPr>
          <w:ilvl w:val="0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It is a very commonly used design pattern in Java with the collection framework:</w:t>
      </w:r>
    </w:p>
    <w:p w:rsidR="001B159D" w:rsidRDefault="001B159D" w:rsidP="001B159D">
      <w:pPr>
        <w:pStyle w:val="Paragraphedeliste"/>
        <w:numPr>
          <w:ilvl w:val="1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Used to access the elements of a collection object.</w:t>
      </w:r>
    </w:p>
    <w:p w:rsidR="001B159D" w:rsidRDefault="001B159D" w:rsidP="001B159D">
      <w:pPr>
        <w:pStyle w:val="Paragraphedeliste"/>
        <w:numPr>
          <w:ilvl w:val="0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The pattern hides the actual implementation of traversal through the collection:</w:t>
      </w:r>
    </w:p>
    <w:p w:rsidR="001B159D" w:rsidRDefault="001B159D" w:rsidP="001B159D">
      <w:pPr>
        <w:pStyle w:val="Paragraphedeliste"/>
        <w:numPr>
          <w:ilvl w:val="1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Client programs just use iterator methods.</w:t>
      </w:r>
    </w:p>
    <w:p w:rsidR="00C31072" w:rsidRDefault="00C31072" w:rsidP="00C31072">
      <w:pPr>
        <w:pStyle w:val="Paragraphedeliste"/>
        <w:numPr>
          <w:ilvl w:val="0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As mentioned, this pattern gives you a way to step through the elements of an aggregate without having to know how things are represented under the covers.</w:t>
      </w:r>
    </w:p>
    <w:p w:rsidR="00C31072" w:rsidRDefault="00C31072" w:rsidP="00C31072">
      <w:pPr>
        <w:pStyle w:val="Paragraphedeliste"/>
        <w:numPr>
          <w:ilvl w:val="0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An iterator object is responsible for keeping track of the current element.</w:t>
      </w:r>
    </w:p>
    <w:p w:rsidR="00C31072" w:rsidRDefault="00C31072" w:rsidP="00C31072">
      <w:pPr>
        <w:pStyle w:val="Paragraphedeliste"/>
        <w:numPr>
          <w:ilvl w:val="1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It knows which elements have been traversed already.</w:t>
      </w:r>
    </w:p>
    <w:p w:rsidR="00C31072" w:rsidRDefault="00C31072" w:rsidP="00C31072">
      <w:pPr>
        <w:pStyle w:val="Paragraphedeliste"/>
        <w:numPr>
          <w:ilvl w:val="0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Once you have a uniform way of accessing the elements of all your aggregate objects, you can write polymorphic code that works with any of these aggregates.</w:t>
      </w:r>
    </w:p>
    <w:p w:rsidR="00C31072" w:rsidRDefault="00C31072" w:rsidP="00C31072">
      <w:pPr>
        <w:pStyle w:val="Paragraphedeliste"/>
        <w:numPr>
          <w:ilvl w:val="0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The iterator allows different traversal methods (forwards and backwards).</w:t>
      </w:r>
    </w:p>
    <w:p w:rsidR="00C31072" w:rsidRDefault="00C31072" w:rsidP="00C31072">
      <w:pPr>
        <w:pStyle w:val="Paragraphedeliste"/>
        <w:numPr>
          <w:ilvl w:val="0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 xml:space="preserve">Allows multiple traversals to be in progress concurrently. </w:t>
      </w:r>
    </w:p>
    <w:p w:rsidR="00C31072" w:rsidRDefault="00C31072" w:rsidP="00C31072">
      <w:pPr>
        <w:pStyle w:val="Paragraphedeliste"/>
        <w:numPr>
          <w:ilvl w:val="0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Places the task of traversal on the iterator object, not on the aggregate</w:t>
      </w:r>
    </w:p>
    <w:p w:rsidR="00C31072" w:rsidRDefault="00C31072" w:rsidP="00C31072">
      <w:pPr>
        <w:pStyle w:val="Paragraphedeliste"/>
        <w:numPr>
          <w:ilvl w:val="1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Simplifies the aggregate interface and implementation.</w:t>
      </w:r>
    </w:p>
    <w:p w:rsidR="00C31072" w:rsidRDefault="00C31072" w:rsidP="00C31072">
      <w:pPr>
        <w:pStyle w:val="Paragraphedeliste"/>
        <w:numPr>
          <w:ilvl w:val="1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Places the responsibility where it should be.</w:t>
      </w:r>
    </w:p>
    <w:p w:rsidR="00C31072" w:rsidRDefault="00C31072" w:rsidP="00C31072">
      <w:pPr>
        <w:pStyle w:val="Paragraphedeliste"/>
        <w:numPr>
          <w:ilvl w:val="2"/>
          <w:numId w:val="2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Keeps the aggregate focused on the things it should be focused on (managing a collection of objects), not on iteration.</w:t>
      </w:r>
    </w:p>
    <w:p w:rsidR="001B159D" w:rsidRDefault="001B159D" w:rsidP="001B159D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Examples:</w:t>
      </w:r>
    </w:p>
    <w:p w:rsidR="001B159D" w:rsidRDefault="001B159D" w:rsidP="001B159D">
      <w:pPr>
        <w:pStyle w:val="Paragraphedeliste"/>
        <w:numPr>
          <w:ilvl w:val="0"/>
          <w:numId w:val="20"/>
        </w:numPr>
        <w:rPr>
          <w:lang w:bidi="ar-DZ"/>
        </w:rPr>
      </w:pPr>
      <w:r>
        <w:rPr>
          <w:lang w:bidi="ar-DZ"/>
        </w:rPr>
        <w:t>Suppose there are two companies, company A and company B.</w:t>
      </w:r>
    </w:p>
    <w:p w:rsidR="001B159D" w:rsidRDefault="001B159D" w:rsidP="001B159D">
      <w:pPr>
        <w:pStyle w:val="Paragraphedeliste"/>
        <w:numPr>
          <w:ilvl w:val="0"/>
          <w:numId w:val="20"/>
        </w:numPr>
        <w:rPr>
          <w:lang w:bidi="ar-DZ"/>
        </w:rPr>
      </w:pPr>
      <w:r>
        <w:rPr>
          <w:lang w:bidi="ar-DZ"/>
        </w:rPr>
        <w:t>Company A stores its employee records (name, etc.) in a linked list.</w:t>
      </w:r>
    </w:p>
    <w:p w:rsidR="001B159D" w:rsidRDefault="001B159D" w:rsidP="001B159D">
      <w:pPr>
        <w:pStyle w:val="Paragraphedeliste"/>
        <w:numPr>
          <w:ilvl w:val="0"/>
          <w:numId w:val="20"/>
        </w:numPr>
        <w:rPr>
          <w:lang w:bidi="ar-DZ"/>
        </w:rPr>
      </w:pPr>
      <w:r>
        <w:rPr>
          <w:lang w:bidi="ar-DZ"/>
        </w:rPr>
        <w:t>Company B stores its employee data in a big array.</w:t>
      </w:r>
    </w:p>
    <w:p w:rsidR="001B159D" w:rsidRDefault="001B159D" w:rsidP="001B159D">
      <w:pPr>
        <w:pStyle w:val="Paragraphedeliste"/>
        <w:numPr>
          <w:ilvl w:val="0"/>
          <w:numId w:val="20"/>
        </w:numPr>
        <w:rPr>
          <w:lang w:bidi="ar-DZ"/>
        </w:rPr>
      </w:pPr>
      <w:r>
        <w:rPr>
          <w:lang w:bidi="ar-DZ"/>
        </w:rPr>
        <w:t>One day the two companies decide to work together:</w:t>
      </w:r>
    </w:p>
    <w:p w:rsidR="001B159D" w:rsidRDefault="001B159D" w:rsidP="001B159D">
      <w:pPr>
        <w:pStyle w:val="Paragraphedeliste"/>
        <w:numPr>
          <w:ilvl w:val="1"/>
          <w:numId w:val="20"/>
        </w:numPr>
        <w:rPr>
          <w:lang w:bidi="ar-DZ"/>
        </w:rPr>
      </w:pPr>
      <w:r>
        <w:rPr>
          <w:lang w:bidi="ar-DZ"/>
        </w:rPr>
        <w:t>The iterator pattern will allow us to have a common interface through which we can access data for both companies.</w:t>
      </w:r>
    </w:p>
    <w:p w:rsidR="001B159D" w:rsidRDefault="001B159D" w:rsidP="001B159D">
      <w:pPr>
        <w:pStyle w:val="Paragraphedeliste"/>
        <w:numPr>
          <w:ilvl w:val="1"/>
          <w:numId w:val="20"/>
        </w:numPr>
        <w:rPr>
          <w:lang w:bidi="ar-DZ"/>
        </w:rPr>
      </w:pPr>
      <w:r>
        <w:rPr>
          <w:lang w:bidi="ar-DZ"/>
        </w:rPr>
        <w:t>We will simply call the same methods without rewriting any code.</w:t>
      </w:r>
    </w:p>
    <w:p w:rsidR="001B159D" w:rsidRDefault="001B159D" w:rsidP="001B159D">
      <w:pPr>
        <w:pStyle w:val="Paragraphedeliste"/>
        <w:numPr>
          <w:ilvl w:val="0"/>
          <w:numId w:val="20"/>
        </w:numPr>
        <w:rPr>
          <w:lang w:bidi="ar-DZ"/>
        </w:rPr>
      </w:pPr>
      <w:r>
        <w:rPr>
          <w:lang w:bidi="ar-DZ"/>
        </w:rPr>
        <w:t>Another example would be in a collage:</w:t>
      </w:r>
    </w:p>
    <w:p w:rsidR="001B159D" w:rsidRDefault="001B159D" w:rsidP="001B159D">
      <w:pPr>
        <w:pStyle w:val="Paragraphedeliste"/>
        <w:numPr>
          <w:ilvl w:val="1"/>
          <w:numId w:val="20"/>
        </w:numPr>
        <w:rPr>
          <w:lang w:bidi="ar-DZ"/>
        </w:rPr>
      </w:pPr>
      <w:r>
        <w:rPr>
          <w:lang w:bidi="ar-DZ"/>
        </w:rPr>
        <w:t>The arts department may use an array data structure.</w:t>
      </w:r>
    </w:p>
    <w:p w:rsidR="001B159D" w:rsidRDefault="001B159D" w:rsidP="001B159D">
      <w:pPr>
        <w:pStyle w:val="Paragraphedeliste"/>
        <w:numPr>
          <w:ilvl w:val="1"/>
          <w:numId w:val="20"/>
        </w:numPr>
        <w:rPr>
          <w:lang w:bidi="ar-DZ"/>
        </w:rPr>
      </w:pPr>
      <w:r>
        <w:rPr>
          <w:lang w:bidi="ar-DZ"/>
        </w:rPr>
        <w:t>The science dep</w:t>
      </w:r>
      <w:r w:rsidR="00C31072">
        <w:rPr>
          <w:lang w:bidi="ar-DZ"/>
        </w:rPr>
        <w:t>artment may use a linked list data structure to store their student’s records.</w:t>
      </w:r>
    </w:p>
    <w:p w:rsidR="00C31072" w:rsidRDefault="00C31072" w:rsidP="00C31072">
      <w:pPr>
        <w:pStyle w:val="Paragraphedeliste"/>
        <w:numPr>
          <w:ilvl w:val="0"/>
          <w:numId w:val="20"/>
        </w:numPr>
        <w:rPr>
          <w:lang w:bidi="ar-DZ"/>
        </w:rPr>
      </w:pPr>
      <w:r>
        <w:rPr>
          <w:lang w:bidi="ar-DZ"/>
        </w:rPr>
        <w:t>The main administrative department will access those data through common methods using iterator:</w:t>
      </w:r>
    </w:p>
    <w:p w:rsidR="00C31072" w:rsidRDefault="00C31072" w:rsidP="00C31072">
      <w:pPr>
        <w:pStyle w:val="Paragraphedeliste"/>
        <w:numPr>
          <w:ilvl w:val="1"/>
          <w:numId w:val="20"/>
        </w:numPr>
        <w:rPr>
          <w:lang w:bidi="ar-DZ"/>
        </w:rPr>
      </w:pPr>
      <w:r>
        <w:rPr>
          <w:lang w:bidi="ar-DZ"/>
        </w:rPr>
        <w:t>It does not care which data structure is used by individual departments.</w:t>
      </w:r>
    </w:p>
    <w:p w:rsidR="00C31072" w:rsidRDefault="00C31072" w:rsidP="00C31072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When to use the iterator pattern?</w:t>
      </w:r>
    </w:p>
    <w:p w:rsidR="00C31072" w:rsidRDefault="00C31072" w:rsidP="00C31072">
      <w:pPr>
        <w:pStyle w:val="Paragraphedeliste"/>
        <w:numPr>
          <w:ilvl w:val="0"/>
          <w:numId w:val="21"/>
        </w:numPr>
        <w:rPr>
          <w:lang w:bidi="ar-DZ"/>
        </w:rPr>
      </w:pPr>
      <w:r>
        <w:rPr>
          <w:lang w:bidi="ar-DZ"/>
        </w:rPr>
        <w:t>When you want, provide a standard way to iterator over a collection and hide the implementation logic from client program.</w:t>
      </w:r>
    </w:p>
    <w:p w:rsidR="00C31072" w:rsidRDefault="00C31072" w:rsidP="00C31072">
      <w:pPr>
        <w:pStyle w:val="Paragraphedeliste"/>
        <w:numPr>
          <w:ilvl w:val="1"/>
          <w:numId w:val="21"/>
        </w:numPr>
        <w:rPr>
          <w:lang w:bidi="ar-DZ"/>
        </w:rPr>
      </w:pPr>
      <w:r>
        <w:rPr>
          <w:lang w:bidi="ar-DZ"/>
        </w:rPr>
        <w:t>Logic for iteration is embedded in the collection itself and it helps client program to iterate over them easily.</w:t>
      </w:r>
    </w:p>
    <w:p w:rsidR="00C31072" w:rsidRDefault="00C31072" w:rsidP="00C31072">
      <w:pPr>
        <w:pStyle w:val="Paragraphedeliste"/>
        <w:numPr>
          <w:ilvl w:val="0"/>
          <w:numId w:val="21"/>
        </w:numPr>
        <w:rPr>
          <w:lang w:bidi="ar-DZ"/>
        </w:rPr>
      </w:pPr>
      <w:r>
        <w:rPr>
          <w:lang w:bidi="ar-DZ"/>
        </w:rPr>
        <w:lastRenderedPageBreak/>
        <w:t>Use the pattern to support multiple traversals of aggregate objects.</w:t>
      </w:r>
    </w:p>
    <w:p w:rsidR="00C31072" w:rsidRDefault="00C31072" w:rsidP="00C31072">
      <w:pPr>
        <w:pStyle w:val="Paragraphedeliste"/>
        <w:numPr>
          <w:ilvl w:val="0"/>
          <w:numId w:val="21"/>
        </w:numPr>
        <w:rPr>
          <w:lang w:bidi="ar-DZ"/>
        </w:rPr>
      </w:pPr>
      <w:r>
        <w:rPr>
          <w:lang w:bidi="ar-DZ"/>
        </w:rPr>
        <w:t>Use the pattern to support polymorphic iteration.</w:t>
      </w:r>
    </w:p>
    <w:p w:rsidR="0044398B" w:rsidRDefault="0044398B" w:rsidP="0044398B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Implementation:</w:t>
      </w:r>
    </w:p>
    <w:p w:rsidR="009E7D6D" w:rsidRDefault="0044398B" w:rsidP="0044398B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Participants:</w:t>
      </w:r>
    </w:p>
    <w:p w:rsidR="0044398B" w:rsidRPr="0044398B" w:rsidRDefault="0044398B" w:rsidP="0044398B">
      <w:pPr>
        <w:pStyle w:val="Paragraphedeliste"/>
        <w:numPr>
          <w:ilvl w:val="0"/>
          <w:numId w:val="22"/>
        </w:numPr>
        <w:rPr>
          <w:b/>
          <w:bCs/>
          <w:lang w:bidi="ar-DZ"/>
        </w:rPr>
      </w:pPr>
      <w:r w:rsidRPr="0044398B">
        <w:rPr>
          <w:b/>
          <w:bCs/>
          <w:lang w:bidi="ar-DZ"/>
        </w:rPr>
        <w:t>Iterator:</w:t>
      </w:r>
    </w:p>
    <w:p w:rsidR="0044398B" w:rsidRDefault="0044398B" w:rsidP="0044398B">
      <w:pPr>
        <w:pStyle w:val="Paragraphedeliste"/>
        <w:numPr>
          <w:ilvl w:val="1"/>
          <w:numId w:val="22"/>
        </w:numPr>
        <w:rPr>
          <w:lang w:bidi="ar-DZ"/>
        </w:rPr>
      </w:pPr>
      <w:r>
        <w:rPr>
          <w:lang w:bidi="ar-DZ"/>
        </w:rPr>
        <w:t>Defines an interface for accessing and traversing elements.</w:t>
      </w:r>
    </w:p>
    <w:p w:rsidR="0044398B" w:rsidRPr="0044398B" w:rsidRDefault="0044398B" w:rsidP="0044398B">
      <w:pPr>
        <w:pStyle w:val="Paragraphedeliste"/>
        <w:numPr>
          <w:ilvl w:val="0"/>
          <w:numId w:val="22"/>
        </w:numPr>
        <w:rPr>
          <w:b/>
          <w:bCs/>
          <w:lang w:bidi="ar-DZ"/>
        </w:rPr>
      </w:pPr>
      <w:r w:rsidRPr="0044398B">
        <w:rPr>
          <w:b/>
          <w:bCs/>
          <w:lang w:bidi="ar-DZ"/>
        </w:rPr>
        <w:t>ConcreteIterator:</w:t>
      </w:r>
    </w:p>
    <w:p w:rsidR="0044398B" w:rsidRDefault="0044398B" w:rsidP="0044398B">
      <w:pPr>
        <w:pStyle w:val="Paragraphedeliste"/>
        <w:numPr>
          <w:ilvl w:val="1"/>
          <w:numId w:val="22"/>
        </w:numPr>
        <w:rPr>
          <w:lang w:bidi="ar-DZ"/>
        </w:rPr>
      </w:pPr>
      <w:r>
        <w:rPr>
          <w:lang w:bidi="ar-DZ"/>
        </w:rPr>
        <w:t>Implements the Iterator interface.</w:t>
      </w:r>
    </w:p>
    <w:p w:rsidR="0044398B" w:rsidRDefault="0044398B" w:rsidP="0044398B">
      <w:pPr>
        <w:pStyle w:val="Paragraphedeliste"/>
        <w:numPr>
          <w:ilvl w:val="1"/>
          <w:numId w:val="22"/>
        </w:numPr>
        <w:rPr>
          <w:lang w:bidi="ar-DZ"/>
        </w:rPr>
      </w:pPr>
      <w:r>
        <w:rPr>
          <w:lang w:bidi="ar-DZ"/>
        </w:rPr>
        <w:t>Keeps track of the current position in the traversal of the aggregate.</w:t>
      </w:r>
    </w:p>
    <w:p w:rsidR="0044398B" w:rsidRPr="0044398B" w:rsidRDefault="0044398B" w:rsidP="0044398B">
      <w:pPr>
        <w:pStyle w:val="Paragraphedeliste"/>
        <w:numPr>
          <w:ilvl w:val="0"/>
          <w:numId w:val="22"/>
        </w:numPr>
        <w:rPr>
          <w:lang w:bidi="ar-DZ"/>
        </w:rPr>
      </w:pPr>
      <w:r>
        <w:rPr>
          <w:b/>
          <w:bCs/>
          <w:lang w:bidi="ar-DZ"/>
        </w:rPr>
        <w:t>Aggregate:</w:t>
      </w:r>
    </w:p>
    <w:p w:rsidR="0044398B" w:rsidRDefault="0044398B" w:rsidP="0044398B">
      <w:pPr>
        <w:pStyle w:val="Paragraphedeliste"/>
        <w:numPr>
          <w:ilvl w:val="1"/>
          <w:numId w:val="22"/>
        </w:numPr>
        <w:rPr>
          <w:lang w:bidi="ar-DZ"/>
        </w:rPr>
      </w:pPr>
      <w:r>
        <w:rPr>
          <w:lang w:bidi="ar-DZ"/>
        </w:rPr>
        <w:t>Defines an interface for creating an Iterator object.</w:t>
      </w:r>
    </w:p>
    <w:p w:rsidR="0044398B" w:rsidRPr="0044398B" w:rsidRDefault="0044398B" w:rsidP="0044398B">
      <w:pPr>
        <w:pStyle w:val="Paragraphedeliste"/>
        <w:numPr>
          <w:ilvl w:val="0"/>
          <w:numId w:val="22"/>
        </w:numPr>
        <w:rPr>
          <w:b/>
          <w:bCs/>
          <w:lang w:bidi="ar-DZ"/>
        </w:rPr>
      </w:pPr>
      <w:r w:rsidRPr="0044398B">
        <w:rPr>
          <w:b/>
          <w:bCs/>
          <w:lang w:bidi="ar-DZ"/>
        </w:rPr>
        <w:t>ConcreteAggregate:</w:t>
      </w:r>
    </w:p>
    <w:p w:rsidR="0044398B" w:rsidRDefault="0044398B" w:rsidP="0044398B">
      <w:pPr>
        <w:pStyle w:val="Paragraphedeliste"/>
        <w:numPr>
          <w:ilvl w:val="1"/>
          <w:numId w:val="22"/>
        </w:numPr>
        <w:rPr>
          <w:lang w:bidi="ar-DZ"/>
        </w:rPr>
      </w:pPr>
      <w:r>
        <w:rPr>
          <w:lang w:bidi="ar-DZ"/>
        </w:rPr>
        <w:t xml:space="preserve">Implements the iterator creation interface to return an instance of the proper </w:t>
      </w:r>
      <w:r w:rsidRPr="0044398B">
        <w:rPr>
          <w:b/>
          <w:bCs/>
          <w:lang w:bidi="ar-DZ"/>
        </w:rPr>
        <w:t>ConcreteIterator</w:t>
      </w:r>
      <w:r>
        <w:rPr>
          <w:lang w:bidi="ar-DZ"/>
        </w:rPr>
        <w:t>.</w:t>
      </w:r>
    </w:p>
    <w:p w:rsidR="0044398B" w:rsidRDefault="0044398B" w:rsidP="0044398B">
      <w:pPr>
        <w:pStyle w:val="Paragraphedeliste"/>
        <w:numPr>
          <w:ilvl w:val="1"/>
          <w:numId w:val="22"/>
        </w:numPr>
        <w:rPr>
          <w:lang w:bidi="ar-DZ"/>
        </w:rPr>
      </w:pPr>
      <w:r>
        <w:rPr>
          <w:lang w:bidi="ar-DZ"/>
        </w:rPr>
        <w:t>A ConcreteIterator keeps track of the current object taken together and can compute the succeeding object in the traversal.</w:t>
      </w:r>
    </w:p>
    <w:p w:rsidR="0044398B" w:rsidRDefault="0044398B" w:rsidP="0044398B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 xml:space="preserve">Implementation consequences: </w:t>
      </w:r>
    </w:p>
    <w:p w:rsidR="0044398B" w:rsidRDefault="0044398B" w:rsidP="0044398B">
      <w:pPr>
        <w:pStyle w:val="Paragraphedeliste"/>
        <w:numPr>
          <w:ilvl w:val="0"/>
          <w:numId w:val="23"/>
        </w:numPr>
        <w:rPr>
          <w:lang w:bidi="ar-DZ"/>
        </w:rPr>
      </w:pPr>
      <w:r>
        <w:rPr>
          <w:lang w:bidi="ar-DZ"/>
        </w:rPr>
        <w:t>The implementation supports variations in the traversal of an aggregate</w:t>
      </w:r>
    </w:p>
    <w:p w:rsidR="0044398B" w:rsidRDefault="0044398B" w:rsidP="0044398B">
      <w:pPr>
        <w:pStyle w:val="Paragraphedeliste"/>
        <w:numPr>
          <w:ilvl w:val="1"/>
          <w:numId w:val="23"/>
        </w:numPr>
        <w:rPr>
          <w:lang w:bidi="ar-DZ"/>
        </w:rPr>
      </w:pPr>
      <w:r>
        <w:rPr>
          <w:lang w:bidi="ar-DZ"/>
        </w:rPr>
        <w:t>May traverse the parse tree in order or preorder.</w:t>
      </w:r>
    </w:p>
    <w:p w:rsidR="0044398B" w:rsidRDefault="0044398B" w:rsidP="0044398B">
      <w:pPr>
        <w:pStyle w:val="Paragraphedeliste"/>
        <w:numPr>
          <w:ilvl w:val="0"/>
          <w:numId w:val="23"/>
        </w:numPr>
        <w:rPr>
          <w:lang w:bidi="ar-DZ"/>
        </w:rPr>
      </w:pPr>
      <w:r>
        <w:rPr>
          <w:lang w:bidi="ar-DZ"/>
        </w:rPr>
        <w:t>Iterators make it easy to change the traversal algorithm</w:t>
      </w:r>
    </w:p>
    <w:p w:rsidR="0044398B" w:rsidRDefault="0044398B" w:rsidP="0044398B">
      <w:pPr>
        <w:pStyle w:val="Paragraphedeliste"/>
        <w:numPr>
          <w:ilvl w:val="1"/>
          <w:numId w:val="23"/>
        </w:numPr>
        <w:rPr>
          <w:lang w:bidi="ar-DZ"/>
        </w:rPr>
      </w:pPr>
      <w:r>
        <w:rPr>
          <w:lang w:bidi="ar-DZ"/>
        </w:rPr>
        <w:t>Just replace the iterator instance with a different one.</w:t>
      </w:r>
    </w:p>
    <w:p w:rsidR="0044398B" w:rsidRDefault="0044398B" w:rsidP="0044398B">
      <w:pPr>
        <w:pStyle w:val="Paragraphedeliste"/>
        <w:numPr>
          <w:ilvl w:val="1"/>
          <w:numId w:val="23"/>
        </w:numPr>
        <w:rPr>
          <w:lang w:bidi="ar-DZ"/>
        </w:rPr>
      </w:pPr>
      <w:r>
        <w:rPr>
          <w:lang w:bidi="ar-DZ"/>
        </w:rPr>
        <w:t>You can also define Iterator subclasses to support new traversals.</w:t>
      </w:r>
    </w:p>
    <w:p w:rsidR="0044398B" w:rsidRDefault="0044398B" w:rsidP="0044398B">
      <w:pPr>
        <w:pStyle w:val="Paragraphedeliste"/>
        <w:numPr>
          <w:ilvl w:val="0"/>
          <w:numId w:val="23"/>
        </w:numPr>
        <w:rPr>
          <w:lang w:bidi="ar-DZ"/>
        </w:rPr>
      </w:pPr>
      <w:r>
        <w:rPr>
          <w:lang w:bidi="ar-DZ"/>
        </w:rPr>
        <w:t>More than one traversal can be pending on an aggregate:</w:t>
      </w:r>
    </w:p>
    <w:p w:rsidR="0044398B" w:rsidRDefault="0044398B" w:rsidP="0044398B">
      <w:pPr>
        <w:pStyle w:val="Paragraphedeliste"/>
        <w:numPr>
          <w:ilvl w:val="1"/>
          <w:numId w:val="23"/>
        </w:numPr>
        <w:rPr>
          <w:lang w:bidi="ar-DZ"/>
        </w:rPr>
      </w:pPr>
      <w:r>
        <w:rPr>
          <w:lang w:bidi="ar-DZ"/>
        </w:rPr>
        <w:t>An iterator keeps track of its own traversal state.</w:t>
      </w:r>
    </w:p>
    <w:p w:rsidR="0044398B" w:rsidRPr="0044398B" w:rsidRDefault="0044398B" w:rsidP="0044398B">
      <w:pPr>
        <w:pStyle w:val="Paragraphedeliste"/>
        <w:numPr>
          <w:ilvl w:val="1"/>
          <w:numId w:val="23"/>
        </w:numPr>
        <w:rPr>
          <w:lang w:bidi="ar-DZ"/>
        </w:rPr>
      </w:pPr>
      <w:r>
        <w:rPr>
          <w:lang w:bidi="ar-DZ"/>
        </w:rPr>
        <w:t>You can have more than one traversal in progress at once.</w:t>
      </w:r>
      <w:bookmarkStart w:id="0" w:name="_GoBack"/>
      <w:bookmarkEnd w:id="0"/>
      <w:r>
        <w:rPr>
          <w:lang w:bidi="ar-DZ"/>
        </w:rPr>
        <w:t xml:space="preserve"> </w:t>
      </w:r>
    </w:p>
    <w:sectPr w:rsidR="0044398B" w:rsidRPr="0044398B" w:rsidSect="004C0223">
      <w:headerReference w:type="default" r:id="rId8"/>
      <w:pgSz w:w="12240" w:h="15840" w:code="1"/>
      <w:pgMar w:top="0" w:right="432" w:bottom="270" w:left="432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C7A" w:rsidRDefault="005A4C7A" w:rsidP="009B563A">
      <w:pPr>
        <w:spacing w:after="0" w:line="240" w:lineRule="auto"/>
      </w:pPr>
      <w:r>
        <w:separator/>
      </w:r>
    </w:p>
  </w:endnote>
  <w:endnote w:type="continuationSeparator" w:id="0">
    <w:p w:rsidR="005A4C7A" w:rsidRDefault="005A4C7A" w:rsidP="009B5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DE TOMMY">
    <w:panose1 w:val="02000503000000020004"/>
    <w:charset w:val="00"/>
    <w:family w:val="modern"/>
    <w:notTrueType/>
    <w:pitch w:val="variable"/>
    <w:sig w:usb0="A000002F" w:usb1="1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C7A" w:rsidRDefault="005A4C7A" w:rsidP="009B563A">
      <w:pPr>
        <w:spacing w:after="0" w:line="240" w:lineRule="auto"/>
      </w:pPr>
      <w:r>
        <w:separator/>
      </w:r>
    </w:p>
  </w:footnote>
  <w:footnote w:type="continuationSeparator" w:id="0">
    <w:p w:rsidR="005A4C7A" w:rsidRDefault="005A4C7A" w:rsidP="009B5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C1D" w:rsidRDefault="00DC6C1D" w:rsidP="003806A9">
    <w:pPr>
      <w:pStyle w:val="En-tte"/>
      <w:tabs>
        <w:tab w:val="clear" w:pos="4680"/>
        <w:tab w:val="clear" w:pos="9360"/>
        <w:tab w:val="left" w:pos="828"/>
        <w:tab w:val="left" w:pos="1296"/>
      </w:tabs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posOffset>76200</wp:posOffset>
              </wp:positionH>
              <wp:positionV relativeFrom="page">
                <wp:posOffset>68581</wp:posOffset>
              </wp:positionV>
              <wp:extent cx="7612380" cy="335280"/>
              <wp:effectExtent l="0" t="0" r="762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2380" cy="33528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re"/>
                            <w:tag w:val=""/>
                            <w:id w:val="-59778928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C6C1D" w:rsidRDefault="00031D71" w:rsidP="00FD1D74">
                              <w:pPr>
                                <w:pStyle w:val="Titre4"/>
                              </w:pPr>
                              <w:r w:rsidRPr="00031D71">
                                <w:t xml:space="preserve">Design Patterns (Java)                        </w:t>
                              </w:r>
                              <w:r w:rsidR="00FD1D74">
                                <w:t xml:space="preserve">         </w:t>
                              </w:r>
                              <w:r w:rsidRPr="00031D71">
                                <w:t xml:space="preserve"> - </w:t>
                              </w:r>
                              <w:r w:rsidR="001B159D">
                                <w:t>Iterator</w:t>
                              </w:r>
                              <w:r w:rsidR="00FD1D74">
                                <w:t xml:space="preserve"> </w:t>
                              </w:r>
                              <w:r w:rsidRPr="00031D71">
                                <w:t>-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6pt;margin-top:5.4pt;width:599.4pt;height:26.4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" o:allowoverlap="f" fillcolor="#70ad47 [3209]" stroked="f" strokeweight="1pt">
              <v:textbox>
                <w:txbxContent>
                  <w:sdt>
                    <w:sdtPr>
                      <w:alias w:val="Titre"/>
                      <w:tag w:val=""/>
                      <w:id w:val="-59778928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C6C1D" w:rsidRDefault="00031D71" w:rsidP="00FD1D74">
                        <w:pPr>
                          <w:pStyle w:val="Titre4"/>
                        </w:pPr>
                        <w:r w:rsidRPr="00031D71">
                          <w:t xml:space="preserve">Design Patterns (Java)                        </w:t>
                        </w:r>
                        <w:r w:rsidR="00FD1D74">
                          <w:t xml:space="preserve">         </w:t>
                        </w:r>
                        <w:r w:rsidRPr="00031D71">
                          <w:t xml:space="preserve"> - </w:t>
                        </w:r>
                        <w:r w:rsidR="001B159D">
                          <w:t>Iterator</w:t>
                        </w:r>
                        <w:r w:rsidR="00FD1D74">
                          <w:t xml:space="preserve"> </w:t>
                        </w:r>
                        <w:r w:rsidRPr="00031D71">
                          <w:t>-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A6957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E6D27B0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13D74BA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48C78FD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8BB6E3A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74D7193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FC95E0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6F20FD6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C153AA7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F4574A8"/>
    <w:multiLevelType w:val="multilevel"/>
    <w:tmpl w:val="10D88C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10" w15:restartNumberingAfterBreak="0">
    <w:nsid w:val="40506E63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25B5D0F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7C50DD2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9185F8C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A9C79FB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AE206E5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DDB0706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E15364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E10502B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03E6C62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4056FB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2131E19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2F3367B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2"/>
  </w:num>
  <w:num w:numId="5">
    <w:abstractNumId w:val="15"/>
  </w:num>
  <w:num w:numId="6">
    <w:abstractNumId w:val="21"/>
  </w:num>
  <w:num w:numId="7">
    <w:abstractNumId w:val="12"/>
  </w:num>
  <w:num w:numId="8">
    <w:abstractNumId w:val="4"/>
  </w:num>
  <w:num w:numId="9">
    <w:abstractNumId w:val="14"/>
  </w:num>
  <w:num w:numId="10">
    <w:abstractNumId w:val="10"/>
  </w:num>
  <w:num w:numId="11">
    <w:abstractNumId w:val="5"/>
  </w:num>
  <w:num w:numId="12">
    <w:abstractNumId w:val="1"/>
  </w:num>
  <w:num w:numId="13">
    <w:abstractNumId w:val="17"/>
  </w:num>
  <w:num w:numId="14">
    <w:abstractNumId w:val="6"/>
  </w:num>
  <w:num w:numId="15">
    <w:abstractNumId w:val="18"/>
  </w:num>
  <w:num w:numId="16">
    <w:abstractNumId w:val="22"/>
  </w:num>
  <w:num w:numId="17">
    <w:abstractNumId w:val="19"/>
  </w:num>
  <w:num w:numId="18">
    <w:abstractNumId w:val="0"/>
  </w:num>
  <w:num w:numId="19">
    <w:abstractNumId w:val="20"/>
  </w:num>
  <w:num w:numId="20">
    <w:abstractNumId w:val="7"/>
  </w:num>
  <w:num w:numId="21">
    <w:abstractNumId w:val="3"/>
  </w:num>
  <w:num w:numId="22">
    <w:abstractNumId w:val="16"/>
  </w:num>
  <w:num w:numId="23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BF"/>
    <w:rsid w:val="000043D5"/>
    <w:rsid w:val="00031D71"/>
    <w:rsid w:val="00033239"/>
    <w:rsid w:val="000337EC"/>
    <w:rsid w:val="000635E9"/>
    <w:rsid w:val="00086CFB"/>
    <w:rsid w:val="000C776A"/>
    <w:rsid w:val="000E70F4"/>
    <w:rsid w:val="00120294"/>
    <w:rsid w:val="00151DEB"/>
    <w:rsid w:val="00194586"/>
    <w:rsid w:val="001B159D"/>
    <w:rsid w:val="001B63BB"/>
    <w:rsid w:val="001C490F"/>
    <w:rsid w:val="0021019E"/>
    <w:rsid w:val="00294973"/>
    <w:rsid w:val="002A5AF0"/>
    <w:rsid w:val="002E6FBF"/>
    <w:rsid w:val="003066E1"/>
    <w:rsid w:val="003538B9"/>
    <w:rsid w:val="003806A9"/>
    <w:rsid w:val="003D46B4"/>
    <w:rsid w:val="003F68FE"/>
    <w:rsid w:val="003F7AE4"/>
    <w:rsid w:val="0044398B"/>
    <w:rsid w:val="004802DE"/>
    <w:rsid w:val="00487B7B"/>
    <w:rsid w:val="004B05A8"/>
    <w:rsid w:val="004B065A"/>
    <w:rsid w:val="004C0223"/>
    <w:rsid w:val="004C61A6"/>
    <w:rsid w:val="004D5C5F"/>
    <w:rsid w:val="004D6EF0"/>
    <w:rsid w:val="005019EC"/>
    <w:rsid w:val="005730DB"/>
    <w:rsid w:val="00573D2B"/>
    <w:rsid w:val="005A4C7A"/>
    <w:rsid w:val="005F5402"/>
    <w:rsid w:val="007111DC"/>
    <w:rsid w:val="00787846"/>
    <w:rsid w:val="0079707B"/>
    <w:rsid w:val="007E6EAB"/>
    <w:rsid w:val="00811E44"/>
    <w:rsid w:val="00863EB7"/>
    <w:rsid w:val="0086534F"/>
    <w:rsid w:val="00892D33"/>
    <w:rsid w:val="00894799"/>
    <w:rsid w:val="008F77D0"/>
    <w:rsid w:val="0091656A"/>
    <w:rsid w:val="00926457"/>
    <w:rsid w:val="0093384F"/>
    <w:rsid w:val="00935597"/>
    <w:rsid w:val="00983E39"/>
    <w:rsid w:val="009B2751"/>
    <w:rsid w:val="009B3345"/>
    <w:rsid w:val="009B4E17"/>
    <w:rsid w:val="009B563A"/>
    <w:rsid w:val="009E7D6D"/>
    <w:rsid w:val="00A162DF"/>
    <w:rsid w:val="00A24669"/>
    <w:rsid w:val="00A24E54"/>
    <w:rsid w:val="00A43D42"/>
    <w:rsid w:val="00AB61EF"/>
    <w:rsid w:val="00AD66C7"/>
    <w:rsid w:val="00AE747F"/>
    <w:rsid w:val="00B45147"/>
    <w:rsid w:val="00B47E56"/>
    <w:rsid w:val="00B71D40"/>
    <w:rsid w:val="00C02E58"/>
    <w:rsid w:val="00C31072"/>
    <w:rsid w:val="00C752BA"/>
    <w:rsid w:val="00CA7EB1"/>
    <w:rsid w:val="00CF2F8F"/>
    <w:rsid w:val="00D87559"/>
    <w:rsid w:val="00D87E95"/>
    <w:rsid w:val="00DA41EB"/>
    <w:rsid w:val="00DC6C1D"/>
    <w:rsid w:val="00DD7C5D"/>
    <w:rsid w:val="00DF0A03"/>
    <w:rsid w:val="00E3266D"/>
    <w:rsid w:val="00E35A31"/>
    <w:rsid w:val="00E65676"/>
    <w:rsid w:val="00E740DF"/>
    <w:rsid w:val="00E76E29"/>
    <w:rsid w:val="00EC115E"/>
    <w:rsid w:val="00EE1133"/>
    <w:rsid w:val="00F04AA6"/>
    <w:rsid w:val="00F202FC"/>
    <w:rsid w:val="00F23E22"/>
    <w:rsid w:val="00FD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D4778"/>
  <w15:chartTrackingRefBased/>
  <w15:docId w15:val="{438BBEC0-5D6B-44C7-AB76-15496A99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1EB"/>
    <w:rPr>
      <w:rFonts w:ascii="Raleway" w:hAnsi="Raleway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337EC"/>
    <w:pPr>
      <w:keepNext/>
      <w:keepLines/>
      <w:spacing w:after="120"/>
      <w:outlineLvl w:val="0"/>
    </w:pPr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5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5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Titre4">
    <w:name w:val="heading 4"/>
    <w:aliases w:val="Header Style"/>
    <w:basedOn w:val="Normal"/>
    <w:next w:val="Normal"/>
    <w:link w:val="Titre4Car"/>
    <w:uiPriority w:val="9"/>
    <w:unhideWhenUsed/>
    <w:qFormat/>
    <w:rsid w:val="003806A9"/>
    <w:pPr>
      <w:keepNext/>
      <w:keepLines/>
      <w:spacing w:before="40" w:after="0"/>
      <w:outlineLvl w:val="3"/>
    </w:pPr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37EC"/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563A"/>
  </w:style>
  <w:style w:type="paragraph" w:styleId="Pieddepage">
    <w:name w:val="footer"/>
    <w:basedOn w:val="Normal"/>
    <w:link w:val="Pieddepag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563A"/>
  </w:style>
  <w:style w:type="paragraph" w:styleId="Sansinterligne">
    <w:name w:val="No Spacing"/>
    <w:uiPriority w:val="1"/>
    <w:qFormat/>
    <w:rsid w:val="009B563A"/>
    <w:pPr>
      <w:spacing w:after="0" w:line="240" w:lineRule="auto"/>
    </w:pPr>
  </w:style>
  <w:style w:type="character" w:customStyle="1" w:styleId="Titre4Car">
    <w:name w:val="Titre 4 Car"/>
    <w:aliases w:val="Header Style Car"/>
    <w:basedOn w:val="Policepardfaut"/>
    <w:link w:val="Titre4"/>
    <w:uiPriority w:val="9"/>
    <w:rsid w:val="003806A9"/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paragraph" w:styleId="Paragraphedeliste">
    <w:name w:val="List Paragraph"/>
    <w:basedOn w:val="Normal"/>
    <w:uiPriority w:val="34"/>
    <w:qFormat/>
    <w:rsid w:val="0029497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5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52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RONIDZ\IdeaProjects\Java%20Vanilla\design-patterns-java\Creational%20Patterns\Singleton\resume\Summary%20(Course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3ED9B-6CA6-4B56-B876-686494D6E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Summary (Course)</Template>
  <TotalTime>1803</TotalTime>
  <Pages>2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Design Patterns (Java)                                  - Command -</vt:lpstr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Patterns (Java)                                  - Iterator -</dc:title>
  <dc:subject/>
  <dc:creator>DRRONIDZ</dc:creator>
  <cp:keywords/>
  <dc:description/>
  <cp:lastModifiedBy>DRRONIDZ</cp:lastModifiedBy>
  <cp:revision>18</cp:revision>
  <dcterms:created xsi:type="dcterms:W3CDTF">2021-07-26T13:26:00Z</dcterms:created>
  <dcterms:modified xsi:type="dcterms:W3CDTF">2021-08-17T16:01:00Z</dcterms:modified>
</cp:coreProperties>
</file>