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137324" w:rsidRDefault="00137324" w:rsidP="0013732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Strategy design pattern defines a family of algorithms, encapsulates each one, and makes them interchangeable 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Let’s the algorithm vary independently from client to client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Conceptually, all of these algorithms do the same things:</w:t>
      </w:r>
    </w:p>
    <w:p w:rsidR="00137324" w:rsidRDefault="00137324" w:rsidP="00137324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Just have different implementations</w:t>
      </w:r>
    </w:p>
    <w:p w:rsidR="00137324" w:rsidRDefault="00137324" w:rsidP="0013732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We can select the behavior of an algorithm dynamically at runtime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Can help us to avoid dealing with complex algorithm (specific data structures).</w:t>
      </w:r>
    </w:p>
    <w:p w:rsidR="00137324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We let the client application pass the algorithm to be used as a parameter.</w:t>
      </w:r>
    </w:p>
    <w:p w:rsidR="00137324" w:rsidRDefault="00137324" w:rsidP="0013732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Allows us to create objects that represent various strategies and a context object whose behavior varies as per its strategy object.</w:t>
      </w:r>
    </w:p>
    <w:p w:rsidR="00B01D88" w:rsidRDefault="00137324" w:rsidP="0013732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The strategy object changes the executing algorithm of the context object.</w:t>
      </w:r>
    </w:p>
    <w:p w:rsidR="0059526B" w:rsidRDefault="0059526B" w:rsidP="0059526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59526B" w:rsidRDefault="0059526B" w:rsidP="0059526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In a soccer match, strategies will differ:</w:t>
      </w:r>
    </w:p>
    <w:p w:rsidR="0059526B" w:rsidRDefault="0059526B" w:rsidP="0059526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If Team A is leading Team B by a score of 1-0.</w:t>
      </w:r>
    </w:p>
    <w:p w:rsidR="0059526B" w:rsidRDefault="0059526B" w:rsidP="0059526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Instead of attacking, Team A becomes defensive.</w:t>
      </w:r>
    </w:p>
    <w:p w:rsidR="00822B7B" w:rsidRDefault="00822B7B" w:rsidP="0059526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Team B goes for an all-out attack to score.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We can think two dedicated storage devices: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When one device becomes “full”, we start storing the data in the second available device.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A runtime check is necessary before the storing of data, and based on the situation, we will proceed.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The Collections.sort() method from the Java API uses the strategy pattern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Takes a Comparator parameter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Based on the different implementations of Comparator interfaces</w:t>
      </w:r>
    </w:p>
    <w:p w:rsidR="00822B7B" w:rsidRDefault="00822B7B" w:rsidP="00822B7B">
      <w:pPr>
        <w:pStyle w:val="Paragraphedeliste"/>
        <w:numPr>
          <w:ilvl w:val="2"/>
          <w:numId w:val="10"/>
        </w:numPr>
        <w:rPr>
          <w:lang w:bidi="ar-DZ"/>
        </w:rPr>
      </w:pPr>
      <w:r>
        <w:rPr>
          <w:lang w:bidi="ar-DZ"/>
        </w:rPr>
        <w:t xml:space="preserve">The Objects are </w:t>
      </w:r>
      <w:proofErr w:type="gramStart"/>
      <w:r>
        <w:rPr>
          <w:lang w:bidi="ar-DZ"/>
        </w:rPr>
        <w:t>getting</w:t>
      </w:r>
      <w:proofErr w:type="gramEnd"/>
      <w:r>
        <w:rPr>
          <w:lang w:bidi="ar-DZ"/>
        </w:rPr>
        <w:t xml:space="preserve"> sorted in different ways.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Suppose we have different algorithms for breaking a stream of text into lines.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Hard wiring all suck algorithms into the classes that require them is not desirable for several reasons.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Clients that need line breaking get more complex if they include the line-breaking code.</w:t>
      </w:r>
    </w:p>
    <w:p w:rsidR="00822B7B" w:rsidRDefault="00822B7B" w:rsidP="00822B7B">
      <w:pPr>
        <w:pStyle w:val="Paragraphedeliste"/>
        <w:numPr>
          <w:ilvl w:val="2"/>
          <w:numId w:val="10"/>
        </w:numPr>
        <w:rPr>
          <w:lang w:bidi="ar-DZ"/>
        </w:rPr>
      </w:pPr>
      <w:r>
        <w:rPr>
          <w:lang w:bidi="ar-DZ"/>
        </w:rPr>
        <w:t>Makes clients bigger and harder to maintain.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Different algorithms will be appropriate at different times</w:t>
      </w:r>
    </w:p>
    <w:p w:rsidR="00822B7B" w:rsidRDefault="00822B7B" w:rsidP="00822B7B">
      <w:pPr>
        <w:pStyle w:val="Paragraphedeliste"/>
        <w:numPr>
          <w:ilvl w:val="2"/>
          <w:numId w:val="10"/>
        </w:numPr>
        <w:rPr>
          <w:lang w:bidi="ar-DZ"/>
        </w:rPr>
      </w:pPr>
      <w:r>
        <w:rPr>
          <w:lang w:bidi="ar-DZ"/>
        </w:rPr>
        <w:t>Do not want to support multiple line breaking algorithms if we do not use them all</w:t>
      </w:r>
    </w:p>
    <w:p w:rsidR="00822B7B" w:rsidRDefault="00822B7B" w:rsidP="00822B7B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Difficult to add new algorithms and vary existing ones when line breaking is an integral part of a client.</w:t>
      </w:r>
    </w:p>
    <w:p w:rsidR="00822B7B" w:rsidRDefault="00822B7B" w:rsidP="00822B7B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We can avoid the above problems by defining classes that encapsulate different line-breaking algorithms (Strategy pattern).</w:t>
      </w:r>
    </w:p>
    <w:p w:rsidR="00822B7B" w:rsidRDefault="00822B7B" w:rsidP="00822B7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Principles of the Strategy Pattern: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Objects have responsibilities.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Different, specific implementations of these responsibilities are manifested through the use of polymorphism.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There is a need to manage several different implementations of what is, conceptually, the same algorithm.</w:t>
      </w:r>
    </w:p>
    <w:p w:rsidR="00822B7B" w:rsidRDefault="00822B7B" w:rsidP="00822B7B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It is a good design practice to separate behaviors that occur in the problem domain from each other (decoupling)</w:t>
      </w:r>
    </w:p>
    <w:p w:rsidR="00822B7B" w:rsidRPr="00822B7B" w:rsidRDefault="00822B7B" w:rsidP="00822B7B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Allows me to change the class responsible for one behavior without adversely affecting another.</w:t>
      </w:r>
    </w:p>
    <w:p w:rsidR="0059526B" w:rsidRDefault="00822B7B" w:rsidP="00822B7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Strategy versus State Pattern: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The strategy and state pattern are very similar.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Think of the Strategy Pattern as subclasses decide how to implement steps in an algorithm.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Think of the State Pattern as an alternative to putting lots of conditionals in your context:</w:t>
      </w:r>
    </w:p>
    <w:p w:rsidR="00822B7B" w:rsidRDefault="00822B7B" w:rsidP="00822B7B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Encapsulate interchangeable behaviors and use delegation to decide which behavior to use.</w:t>
      </w:r>
    </w:p>
    <w:p w:rsidR="00822B7B" w:rsidRDefault="00822B7B" w:rsidP="00822B7B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One difference between the two is that with the state pattern the Context contains state as an instance variable:</w:t>
      </w:r>
    </w:p>
    <w:p w:rsidR="00822B7B" w:rsidRDefault="00822B7B" w:rsidP="00822B7B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There can be multiple tasks whose implementation can be dependent on the state.</w:t>
      </w:r>
    </w:p>
    <w:p w:rsidR="00822B7B" w:rsidRDefault="007D3EF2" w:rsidP="00822B7B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 xml:space="preserve">In the strategy pattern, strategy </w:t>
      </w:r>
      <w:proofErr w:type="gramStart"/>
      <w:r>
        <w:rPr>
          <w:lang w:bidi="ar-DZ"/>
        </w:rPr>
        <w:t>is passed</w:t>
      </w:r>
      <w:proofErr w:type="gramEnd"/>
      <w:r>
        <w:rPr>
          <w:lang w:bidi="ar-DZ"/>
        </w:rPr>
        <w:t xml:space="preserve"> as argument to the method and the context object does not have any variable to store it.</w:t>
      </w:r>
    </w:p>
    <w:p w:rsidR="007D3EF2" w:rsidRDefault="007D3EF2" w:rsidP="007D3EF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Advantages: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By encapsulating the algorithm separately, new algorithms complying with the same interface can be easily introduced.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Applications can switch strategies at run-time (polymorphism).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Enables the clients to choose the required algorithm, without using a “switch” statement or a series of “if-else” statements.</w:t>
      </w:r>
    </w:p>
    <w:p w:rsidR="007D3EF2" w:rsidRDefault="007D3EF2" w:rsidP="007D3EF2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Simplifies unit testing because each algorithm is in its own class and can be tested through its interface alone.</w:t>
      </w:r>
    </w:p>
    <w:p w:rsidR="007D3EF2" w:rsidRDefault="007D3EF2" w:rsidP="007D3EF2">
      <w:pPr>
        <w:pStyle w:val="Paragraphedeliste"/>
        <w:numPr>
          <w:ilvl w:val="1"/>
          <w:numId w:val="13"/>
        </w:numPr>
        <w:rPr>
          <w:lang w:bidi="ar-DZ"/>
        </w:rPr>
      </w:pPr>
      <w:r>
        <w:rPr>
          <w:lang w:bidi="ar-DZ"/>
        </w:rPr>
        <w:t>The developer does not need to worry about interactions caused by coupling.</w:t>
      </w:r>
    </w:p>
    <w:p w:rsidR="007D3EF2" w:rsidRDefault="007D3EF2" w:rsidP="007D3EF2">
      <w:pPr>
        <w:pStyle w:val="Paragraphedeliste"/>
        <w:numPr>
          <w:ilvl w:val="1"/>
          <w:numId w:val="13"/>
        </w:numPr>
        <w:rPr>
          <w:lang w:bidi="ar-DZ"/>
        </w:rPr>
      </w:pPr>
      <w:r>
        <w:rPr>
          <w:lang w:bidi="ar-DZ"/>
        </w:rPr>
        <w:t>Developer is able to test each algorithm independently and not worry about all the combinations possible.</w:t>
      </w:r>
    </w:p>
    <w:p w:rsidR="005D458B" w:rsidRDefault="005D458B" w:rsidP="005D458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strategy pattern?</w:t>
      </w:r>
    </w:p>
    <w:p w:rsidR="005D458B" w:rsidRDefault="005D458B" w:rsidP="005D458B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many related classes differ only in their behavior</w:t>
      </w:r>
    </w:p>
    <w:p w:rsidR="005D458B" w:rsidRDefault="005D458B" w:rsidP="005D458B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Strategies provide a way to configure a class with one of many behaviors.</w:t>
      </w:r>
    </w:p>
    <w:p w:rsidR="005D458B" w:rsidRDefault="005D458B" w:rsidP="005D458B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you need different variants of an algorithm</w:t>
      </w:r>
    </w:p>
    <w:p w:rsidR="005D458B" w:rsidRDefault="005D458B" w:rsidP="005D458B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We want our application to be flexible to choose any of the algorithm at runtime for specific task</w:t>
      </w:r>
    </w:p>
    <w:p w:rsidR="005D458B" w:rsidRDefault="005D458B" w:rsidP="005D458B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an algorithm uses data that clients should not know about</w:t>
      </w:r>
    </w:p>
    <w:p w:rsidR="005D458B" w:rsidRDefault="005D458B" w:rsidP="005D458B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Use the Strategy pattern to avoid exposing complex, algorithm, and specific data structures.</w:t>
      </w:r>
    </w:p>
    <w:p w:rsidR="005D458B" w:rsidRDefault="005D458B" w:rsidP="005D458B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a class defines many behaviors, and these appear as multiple conditional statements in its operations.</w:t>
      </w:r>
    </w:p>
    <w:p w:rsidR="005D458B" w:rsidRDefault="005D458B" w:rsidP="005D458B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Instead of many conditionals, move related conditional branches into their own Strategy class.</w:t>
      </w:r>
    </w:p>
    <w:p w:rsidR="00DF5D06" w:rsidRDefault="00DF5D06" w:rsidP="00DF5D06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DF5D06" w:rsidRDefault="00DF5D06" w:rsidP="00DF5D06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DF5D06" w:rsidRDefault="00DF5D06" w:rsidP="00DF5D06">
      <w:pPr>
        <w:pStyle w:val="Paragraphedeliste"/>
        <w:numPr>
          <w:ilvl w:val="0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t>Strategy</w:t>
      </w:r>
      <w:r>
        <w:rPr>
          <w:lang w:bidi="ar-DZ"/>
        </w:rPr>
        <w:t>: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>Declares an interface common to all supported algorithms.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t>Context</w:t>
      </w:r>
      <w:r>
        <w:rPr>
          <w:lang w:bidi="ar-DZ"/>
        </w:rPr>
        <w:t xml:space="preserve"> uses this interface to call the algorithm defined by a </w:t>
      </w:r>
      <w:r w:rsidRPr="00DF5D06">
        <w:rPr>
          <w:b/>
          <w:bCs/>
          <w:lang w:bidi="ar-DZ"/>
        </w:rPr>
        <w:t>ConcreteStrategy</w:t>
      </w:r>
      <w:r>
        <w:rPr>
          <w:lang w:bidi="ar-DZ"/>
        </w:rPr>
        <w:t>.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>Specifies how the different algorithms are used.</w:t>
      </w:r>
    </w:p>
    <w:p w:rsidR="00DF5D06" w:rsidRDefault="00DF5D06" w:rsidP="00DF5D06">
      <w:pPr>
        <w:pStyle w:val="Paragraphedeliste"/>
        <w:numPr>
          <w:ilvl w:val="0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t>ConcreteStrategy</w:t>
      </w:r>
      <w:r>
        <w:rPr>
          <w:lang w:bidi="ar-DZ"/>
        </w:rPr>
        <w:t>: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 xml:space="preserve">Implements the algorithm using the </w:t>
      </w:r>
      <w:r w:rsidRPr="00DF5D06">
        <w:rPr>
          <w:b/>
          <w:bCs/>
          <w:lang w:bidi="ar-DZ"/>
        </w:rPr>
        <w:t>Strategy</w:t>
      </w:r>
      <w:r>
        <w:rPr>
          <w:lang w:bidi="ar-DZ"/>
        </w:rPr>
        <w:t xml:space="preserve"> interface.</w:t>
      </w:r>
    </w:p>
    <w:p w:rsidR="00DF5D06" w:rsidRDefault="00DF5D06" w:rsidP="00DF5D06">
      <w:pPr>
        <w:pStyle w:val="Paragraphedeliste"/>
        <w:numPr>
          <w:ilvl w:val="0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t>Context</w:t>
      </w:r>
      <w:r>
        <w:rPr>
          <w:lang w:bidi="ar-DZ"/>
        </w:rPr>
        <w:t>: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 xml:space="preserve">Is configured with a </w:t>
      </w:r>
      <w:r w:rsidRPr="00DF5D06">
        <w:rPr>
          <w:b/>
          <w:bCs/>
          <w:lang w:bidi="ar-DZ"/>
        </w:rPr>
        <w:t>ConcreteStrategy</w:t>
      </w:r>
      <w:r>
        <w:rPr>
          <w:lang w:bidi="ar-DZ"/>
        </w:rPr>
        <w:t xml:space="preserve"> object</w:t>
      </w:r>
    </w:p>
    <w:p w:rsidR="00DF5D06" w:rsidRDefault="00DF5D06" w:rsidP="00DF5D06">
      <w:pPr>
        <w:pStyle w:val="Paragraphedeliste"/>
        <w:numPr>
          <w:ilvl w:val="2"/>
          <w:numId w:val="15"/>
        </w:numPr>
        <w:rPr>
          <w:lang w:bidi="ar-DZ"/>
        </w:rPr>
      </w:pPr>
      <w:r>
        <w:rPr>
          <w:lang w:bidi="ar-DZ"/>
        </w:rPr>
        <w:t>Maintains a reference to a Strategy object or is passed as a parameter to a method.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>May define an interface lets Strategy access its data</w:t>
      </w:r>
    </w:p>
    <w:p w:rsidR="00DF5D06" w:rsidRDefault="00DF5D06" w:rsidP="00DF5D06">
      <w:pPr>
        <w:pStyle w:val="Paragraphedeliste"/>
        <w:numPr>
          <w:ilvl w:val="0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lastRenderedPageBreak/>
        <w:t>Context</w:t>
      </w:r>
      <w:r>
        <w:rPr>
          <w:lang w:bidi="ar-DZ"/>
        </w:rPr>
        <w:t xml:space="preserve"> uses a specific </w:t>
      </w:r>
      <w:r w:rsidRPr="00DF5D06">
        <w:rPr>
          <w:b/>
          <w:bCs/>
          <w:lang w:bidi="ar-DZ"/>
        </w:rPr>
        <w:t>ConcreteStrategy</w:t>
      </w:r>
    </w:p>
    <w:p w:rsidR="00DF5D06" w:rsidRDefault="00DF5D06" w:rsidP="00DF5D06">
      <w:pPr>
        <w:pStyle w:val="Paragraphedeliste"/>
        <w:numPr>
          <w:ilvl w:val="0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t>Strategy</w:t>
      </w:r>
      <w:r>
        <w:rPr>
          <w:lang w:bidi="ar-DZ"/>
        </w:rPr>
        <w:t xml:space="preserve"> and </w:t>
      </w:r>
      <w:r w:rsidRPr="00DF5D06">
        <w:rPr>
          <w:b/>
          <w:bCs/>
          <w:lang w:bidi="ar-DZ"/>
        </w:rPr>
        <w:t>Context</w:t>
      </w:r>
      <w:r>
        <w:rPr>
          <w:lang w:bidi="ar-DZ"/>
        </w:rPr>
        <w:t xml:space="preserve"> interact to implement the chosen algorithm: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 xml:space="preserve">Sometimes </w:t>
      </w:r>
      <w:r w:rsidRPr="00DF5D06">
        <w:rPr>
          <w:b/>
          <w:bCs/>
          <w:lang w:bidi="ar-DZ"/>
        </w:rPr>
        <w:t>Strategy</w:t>
      </w:r>
      <w:r>
        <w:rPr>
          <w:lang w:bidi="ar-DZ"/>
        </w:rPr>
        <w:t xml:space="preserve"> must query </w:t>
      </w:r>
      <w:r w:rsidRPr="00DF5D06">
        <w:rPr>
          <w:b/>
          <w:bCs/>
          <w:lang w:bidi="ar-DZ"/>
        </w:rPr>
        <w:t>Context</w:t>
      </w:r>
    </w:p>
    <w:p w:rsidR="00DF5D06" w:rsidRDefault="00DF5D06" w:rsidP="00DF5D06">
      <w:pPr>
        <w:pStyle w:val="Paragraphedeliste"/>
        <w:numPr>
          <w:ilvl w:val="1"/>
          <w:numId w:val="15"/>
        </w:numPr>
        <w:rPr>
          <w:lang w:bidi="ar-DZ"/>
        </w:rPr>
      </w:pPr>
      <w:r w:rsidRPr="00DF5D06">
        <w:rPr>
          <w:b/>
          <w:bCs/>
          <w:lang w:bidi="ar-DZ"/>
        </w:rPr>
        <w:t>Context</w:t>
      </w:r>
      <w:r>
        <w:rPr>
          <w:lang w:bidi="ar-DZ"/>
        </w:rPr>
        <w:t xml:space="preserve"> forward requests from its client to </w:t>
      </w:r>
      <w:r w:rsidRPr="00DF5D06">
        <w:rPr>
          <w:b/>
          <w:bCs/>
          <w:lang w:bidi="ar-DZ"/>
        </w:rPr>
        <w:t>Strategy</w:t>
      </w:r>
      <w:r>
        <w:rPr>
          <w:lang w:bidi="ar-DZ"/>
        </w:rPr>
        <w:t>.</w:t>
      </w:r>
    </w:p>
    <w:p w:rsidR="00DF5D06" w:rsidRDefault="00DF5D06" w:rsidP="00DF5D06">
      <w:pPr>
        <w:pStyle w:val="Paragraphedeliste"/>
        <w:numPr>
          <w:ilvl w:val="2"/>
          <w:numId w:val="15"/>
        </w:numPr>
        <w:rPr>
          <w:lang w:bidi="ar-DZ"/>
        </w:rPr>
      </w:pPr>
      <w:r w:rsidRPr="00DF5D06">
        <w:rPr>
          <w:lang w:bidi="ar-DZ"/>
        </w:rPr>
        <w:t xml:space="preserve">Clients </w:t>
      </w:r>
      <w:r>
        <w:rPr>
          <w:lang w:bidi="ar-DZ"/>
        </w:rPr>
        <w:t>usually create and pass a ConcreteStrategy object to the context.</w:t>
      </w:r>
    </w:p>
    <w:p w:rsidR="00DF5D06" w:rsidRDefault="00DF5D06" w:rsidP="00DF5D06">
      <w:pPr>
        <w:pStyle w:val="Paragraphedeliste"/>
        <w:numPr>
          <w:ilvl w:val="3"/>
          <w:numId w:val="15"/>
        </w:numPr>
        <w:rPr>
          <w:lang w:bidi="ar-DZ"/>
        </w:rPr>
      </w:pPr>
      <w:r>
        <w:rPr>
          <w:lang w:bidi="ar-DZ"/>
        </w:rPr>
        <w:t xml:space="preserve">Clients interact with the </w:t>
      </w:r>
      <w:r w:rsidRPr="00DF5D06">
        <w:rPr>
          <w:b/>
          <w:bCs/>
          <w:lang w:bidi="ar-DZ"/>
        </w:rPr>
        <w:t>Context</w:t>
      </w:r>
      <w:r>
        <w:rPr>
          <w:lang w:bidi="ar-DZ"/>
        </w:rPr>
        <w:t xml:space="preserve"> exclusively</w:t>
      </w:r>
    </w:p>
    <w:p w:rsidR="00DF5D06" w:rsidRDefault="00DF5D06" w:rsidP="00DF5D06">
      <w:pPr>
        <w:pStyle w:val="Paragraphedeliste"/>
        <w:numPr>
          <w:ilvl w:val="3"/>
          <w:numId w:val="15"/>
        </w:numPr>
        <w:rPr>
          <w:lang w:bidi="ar-DZ"/>
        </w:rPr>
      </w:pPr>
      <w:r>
        <w:rPr>
          <w:lang w:bidi="ar-DZ"/>
        </w:rPr>
        <w:t xml:space="preserve">Often a family of </w:t>
      </w:r>
      <w:r w:rsidRPr="00DF5D06">
        <w:rPr>
          <w:b/>
          <w:bCs/>
          <w:lang w:bidi="ar-DZ"/>
        </w:rPr>
        <w:t>ConcreteStrategy</w:t>
      </w:r>
      <w:r>
        <w:rPr>
          <w:lang w:bidi="ar-DZ"/>
        </w:rPr>
        <w:t xml:space="preserve"> classes for a client to choose from</w:t>
      </w:r>
    </w:p>
    <w:p w:rsidR="00DF5D06" w:rsidRDefault="00DF5D06" w:rsidP="00DF5D06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Advantages of implementation:</w:t>
      </w:r>
    </w:p>
    <w:p w:rsidR="00DF5D06" w:rsidRDefault="00DF5D06" w:rsidP="00DF5D06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A family of algorithms can be defined as a class hierarchy:</w:t>
      </w:r>
    </w:p>
    <w:p w:rsidR="00DF5D06" w:rsidRDefault="00DF5D06" w:rsidP="00DF5D06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Can be used interchangeably to alter application behavior without changing its architecture.</w:t>
      </w:r>
    </w:p>
    <w:p w:rsidR="00DF5D06" w:rsidRDefault="00DF5D06" w:rsidP="00DF5D06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Inheritance can help factor out common functionality of the algorithms.</w:t>
      </w:r>
    </w:p>
    <w:p w:rsidR="00DF5D06" w:rsidRDefault="00DF5D06" w:rsidP="00DF5D06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An alternative to subclassing</w:t>
      </w:r>
    </w:p>
    <w:p w:rsidR="00DF5D06" w:rsidRDefault="00DF5D06" w:rsidP="00DF5D06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Inheritance offers another way to support a variety of algorithms or behaviors</w:t>
      </w:r>
    </w:p>
    <w:p w:rsidR="00DF5D06" w:rsidRDefault="00DF5D06" w:rsidP="00DF5D06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You can subclass a Context class directly to give it different behaviors.</w:t>
      </w:r>
    </w:p>
    <w:p w:rsidR="00DF5D06" w:rsidRDefault="00DF5D06" w:rsidP="00DF5D06">
      <w:pPr>
        <w:pStyle w:val="Paragraphedeliste"/>
        <w:numPr>
          <w:ilvl w:val="2"/>
          <w:numId w:val="16"/>
        </w:numPr>
        <w:rPr>
          <w:lang w:bidi="ar-DZ"/>
        </w:rPr>
      </w:pPr>
      <w:r>
        <w:rPr>
          <w:lang w:bidi="ar-DZ"/>
        </w:rPr>
        <w:t xml:space="preserve">Hard-wires the behavior into </w:t>
      </w:r>
      <w:r w:rsidRPr="00DF5D06">
        <w:rPr>
          <w:b/>
          <w:bCs/>
          <w:lang w:bidi="ar-DZ"/>
        </w:rPr>
        <w:t>Context</w:t>
      </w:r>
      <w:r>
        <w:rPr>
          <w:lang w:bidi="ar-DZ"/>
        </w:rPr>
        <w:t>.</w:t>
      </w:r>
    </w:p>
    <w:p w:rsidR="007B235B" w:rsidRDefault="007B235B" w:rsidP="00DF5D06">
      <w:pPr>
        <w:pStyle w:val="Paragraphedeliste"/>
        <w:numPr>
          <w:ilvl w:val="2"/>
          <w:numId w:val="16"/>
        </w:numPr>
        <w:rPr>
          <w:lang w:bidi="ar-DZ"/>
        </w:rPr>
      </w:pPr>
      <w:r>
        <w:rPr>
          <w:lang w:bidi="ar-DZ"/>
        </w:rPr>
        <w:t>Mixes the algorithm implementation with Context’s.</w:t>
      </w:r>
    </w:p>
    <w:p w:rsidR="007B235B" w:rsidRDefault="007B235B" w:rsidP="007B235B">
      <w:pPr>
        <w:pStyle w:val="Paragraphedeliste"/>
        <w:numPr>
          <w:ilvl w:val="3"/>
          <w:numId w:val="16"/>
        </w:numPr>
        <w:rPr>
          <w:lang w:bidi="ar-DZ"/>
        </w:rPr>
      </w:pPr>
      <w:r>
        <w:rPr>
          <w:lang w:bidi="ar-DZ"/>
        </w:rPr>
        <w:t>Context is harder to understand, maintain and extend.</w:t>
      </w:r>
    </w:p>
    <w:p w:rsidR="007B235B" w:rsidRDefault="007B235B" w:rsidP="007B235B">
      <w:pPr>
        <w:pStyle w:val="Paragraphedeliste"/>
        <w:numPr>
          <w:ilvl w:val="2"/>
          <w:numId w:val="16"/>
        </w:numPr>
        <w:rPr>
          <w:lang w:bidi="ar-DZ"/>
        </w:rPr>
      </w:pPr>
      <w:r>
        <w:rPr>
          <w:lang w:bidi="ar-DZ"/>
        </w:rPr>
        <w:t>You cannot vary the algorithm dynamically.</w:t>
      </w:r>
    </w:p>
    <w:p w:rsidR="007B235B" w:rsidRDefault="007B235B" w:rsidP="007B235B">
      <w:pPr>
        <w:pStyle w:val="Paragraphedeliste"/>
        <w:numPr>
          <w:ilvl w:val="2"/>
          <w:numId w:val="16"/>
        </w:numPr>
        <w:rPr>
          <w:lang w:bidi="ar-DZ"/>
        </w:rPr>
      </w:pPr>
      <w:r>
        <w:rPr>
          <w:lang w:bidi="ar-DZ"/>
        </w:rPr>
        <w:t>You wind up with many related classes whose only difference is the algorithm or behavior they employ.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Encapsulating the algorithm in separate Strategy classes</w:t>
      </w:r>
    </w:p>
    <w:p w:rsidR="007B235B" w:rsidRDefault="007B235B" w:rsidP="007B235B">
      <w:pPr>
        <w:pStyle w:val="Paragraphedeliste"/>
        <w:numPr>
          <w:ilvl w:val="2"/>
          <w:numId w:val="16"/>
        </w:numPr>
        <w:rPr>
          <w:lang w:bidi="ar-DZ"/>
        </w:rPr>
      </w:pPr>
      <w:r>
        <w:rPr>
          <w:lang w:bidi="ar-DZ"/>
        </w:rPr>
        <w:t>Lest you vary the algorithm independently of its context.</w:t>
      </w:r>
    </w:p>
    <w:p w:rsidR="007B235B" w:rsidRDefault="007B235B" w:rsidP="007B235B">
      <w:pPr>
        <w:pStyle w:val="Paragraphedeliste"/>
        <w:numPr>
          <w:ilvl w:val="3"/>
          <w:numId w:val="16"/>
        </w:numPr>
        <w:rPr>
          <w:lang w:bidi="ar-DZ"/>
        </w:rPr>
      </w:pPr>
      <w:r>
        <w:rPr>
          <w:lang w:bidi="ar-DZ"/>
        </w:rPr>
        <w:t>Easier to switch, understand, and extend.</w:t>
      </w:r>
    </w:p>
    <w:p w:rsidR="007B235B" w:rsidRDefault="007B235B" w:rsidP="007B235B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Data structures used for implementing the algorithm are completely encapsulating in Strategy classes.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The implementation of an algorithm can be changed without affecting the Context class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Eliminates conditional statements.</w:t>
      </w:r>
    </w:p>
    <w:p w:rsidR="007B235B" w:rsidRDefault="007B235B" w:rsidP="007B235B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 xml:space="preserve"> A choice of implementations 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Strategies can provide different implementations of the same behavior.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Client can choose among strategies with different time and space trade-offs.</w:t>
      </w:r>
    </w:p>
    <w:p w:rsidR="007B235B" w:rsidRDefault="007B235B" w:rsidP="007B235B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Clients must be aware of different Strategies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Has a potential drawback in that a client must understand how Strategies differ before it can select appropriate one.</w:t>
      </w:r>
    </w:p>
    <w:p w:rsidR="007B235B" w:rsidRDefault="007B235B" w:rsidP="007B235B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Clients might be exposed to implementation issues.</w:t>
      </w:r>
    </w:p>
    <w:p w:rsidR="007B235B" w:rsidRDefault="007B235B" w:rsidP="007B235B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issues:</w:t>
      </w:r>
    </w:p>
    <w:p w:rsidR="007B235B" w:rsidRDefault="007B235B" w:rsidP="007B235B">
      <w:pPr>
        <w:pStyle w:val="Paragraphedelist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The Strategy and Context interfaces must give a ConcreteStrategy efficient access to any data it needs from a context, and vice versa</w:t>
      </w:r>
    </w:p>
    <w:p w:rsidR="007B235B" w:rsidRDefault="007B235B" w:rsidP="007B235B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Have Context pass data in parameters and Strategy operations</w:t>
      </w:r>
    </w:p>
    <w:p w:rsidR="007B235B" w:rsidRDefault="007B235B" w:rsidP="007B235B">
      <w:pPr>
        <w:pStyle w:val="Paragraphedeliste"/>
        <w:numPr>
          <w:ilvl w:val="2"/>
          <w:numId w:val="17"/>
        </w:numPr>
        <w:rPr>
          <w:lang w:bidi="ar-DZ"/>
        </w:rPr>
      </w:pPr>
      <w:r>
        <w:rPr>
          <w:lang w:bidi="ar-DZ"/>
        </w:rPr>
        <w:t>Keeps Strategy and Context decoupled</w:t>
      </w:r>
    </w:p>
    <w:p w:rsidR="007B235B" w:rsidRDefault="007B235B" w:rsidP="007B235B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Context can pass itself as an argument to Strategy operations</w:t>
      </w:r>
    </w:p>
    <w:p w:rsidR="007B235B" w:rsidRDefault="007B235B" w:rsidP="007B235B">
      <w:pPr>
        <w:pStyle w:val="Paragraphedeliste"/>
        <w:numPr>
          <w:ilvl w:val="2"/>
          <w:numId w:val="17"/>
        </w:numPr>
        <w:rPr>
          <w:lang w:bidi="ar-DZ"/>
        </w:rPr>
      </w:pPr>
      <w:proofErr w:type="gramStart"/>
      <w:r>
        <w:rPr>
          <w:lang w:bidi="ar-DZ"/>
        </w:rPr>
        <w:t>Let’s</w:t>
      </w:r>
      <w:proofErr w:type="gramEnd"/>
      <w:r>
        <w:rPr>
          <w:lang w:bidi="ar-DZ"/>
        </w:rPr>
        <w:t xml:space="preserve"> the Strategy call back on the context as required.</w:t>
      </w:r>
    </w:p>
    <w:p w:rsidR="007B235B" w:rsidRDefault="007B235B" w:rsidP="007B235B">
      <w:pPr>
        <w:pStyle w:val="Paragraphedelist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Context class may be simplified if it is meaningful not to have a Strategy object</w:t>
      </w:r>
    </w:p>
    <w:p w:rsidR="007B235B" w:rsidRDefault="007B235B" w:rsidP="007B235B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Context checks to see if it has a Strategy object before accessing it</w:t>
      </w:r>
    </w:p>
    <w:p w:rsidR="007B235B" w:rsidRDefault="007B235B" w:rsidP="007B235B">
      <w:pPr>
        <w:pStyle w:val="Paragraphedeliste"/>
        <w:numPr>
          <w:ilvl w:val="2"/>
          <w:numId w:val="17"/>
        </w:numPr>
        <w:rPr>
          <w:lang w:bidi="ar-DZ"/>
        </w:rPr>
      </w:pPr>
      <w:r>
        <w:rPr>
          <w:lang w:bidi="ar-DZ"/>
        </w:rPr>
        <w:t>If there is one, then Context uses it normally.</w:t>
      </w:r>
    </w:p>
    <w:p w:rsidR="007B235B" w:rsidRDefault="007B235B" w:rsidP="007B235B">
      <w:pPr>
        <w:pStyle w:val="Paragraphedeliste"/>
        <w:numPr>
          <w:ilvl w:val="2"/>
          <w:numId w:val="17"/>
        </w:numPr>
        <w:rPr>
          <w:lang w:bidi="ar-DZ"/>
        </w:rPr>
      </w:pPr>
      <w:r>
        <w:rPr>
          <w:lang w:bidi="ar-DZ"/>
        </w:rPr>
        <w:t>If there is not a strategy, then Context carries out default behavior.</w:t>
      </w:r>
    </w:p>
    <w:p w:rsidR="007B235B" w:rsidRDefault="007B235B" w:rsidP="007B235B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lastRenderedPageBreak/>
        <w:t>The benefit of this approach is that clients do not have to deal with Strategy objects at all unless they do not like the default behavior.</w:t>
      </w:r>
    </w:p>
    <w:p w:rsidR="007B235B" w:rsidRPr="007B235B" w:rsidRDefault="007B235B" w:rsidP="007B235B">
      <w:pPr>
        <w:pStyle w:val="Paragraphedeliste"/>
        <w:numPr>
          <w:ilvl w:val="1"/>
          <w:numId w:val="17"/>
        </w:numPr>
        <w:rPr>
          <w:lang w:bidi="ar-DZ"/>
        </w:rPr>
      </w:pPr>
      <w:bookmarkStart w:id="0" w:name="_GoBack"/>
      <w:bookmarkEnd w:id="0"/>
    </w:p>
    <w:sectPr w:rsidR="007B235B" w:rsidRPr="007B235B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FF7" w:rsidRDefault="00B85FF7" w:rsidP="009B563A">
      <w:pPr>
        <w:spacing w:after="0" w:line="240" w:lineRule="auto"/>
      </w:pPr>
      <w:r>
        <w:separator/>
      </w:r>
    </w:p>
  </w:endnote>
  <w:endnote w:type="continuationSeparator" w:id="0">
    <w:p w:rsidR="00B85FF7" w:rsidRDefault="00B85FF7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FF7" w:rsidRDefault="00B85FF7" w:rsidP="009B563A">
      <w:pPr>
        <w:spacing w:after="0" w:line="240" w:lineRule="auto"/>
      </w:pPr>
      <w:r>
        <w:separator/>
      </w:r>
    </w:p>
  </w:footnote>
  <w:footnote w:type="continuationSeparator" w:id="0">
    <w:p w:rsidR="00B85FF7" w:rsidRDefault="00B85FF7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502562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137324">
                                <w:t>Strategy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502562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137324">
                          <w:t>Strategy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224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E4241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672EB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EC4A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463213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C166D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E9F38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BE107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9" w15:restartNumberingAfterBreak="0">
    <w:nsid w:val="48FB0B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20551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5101BF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E762E5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AF26E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99634B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321B0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F3D14D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0"/>
  </w:num>
  <w:num w:numId="6">
    <w:abstractNumId w:val="15"/>
  </w:num>
  <w:num w:numId="7">
    <w:abstractNumId w:val="9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3"/>
  </w:num>
  <w:num w:numId="13">
    <w:abstractNumId w:val="16"/>
  </w:num>
  <w:num w:numId="14">
    <w:abstractNumId w:val="14"/>
  </w:num>
  <w:num w:numId="15">
    <w:abstractNumId w:val="6"/>
  </w:num>
  <w:num w:numId="16">
    <w:abstractNumId w:val="2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27DA4"/>
    <w:rsid w:val="00031D71"/>
    <w:rsid w:val="00033239"/>
    <w:rsid w:val="000337EC"/>
    <w:rsid w:val="000425ED"/>
    <w:rsid w:val="000635E9"/>
    <w:rsid w:val="00086CFB"/>
    <w:rsid w:val="000C776A"/>
    <w:rsid w:val="000E70F4"/>
    <w:rsid w:val="00120294"/>
    <w:rsid w:val="00137324"/>
    <w:rsid w:val="00151DE2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A29FF"/>
    <w:rsid w:val="003C02BF"/>
    <w:rsid w:val="003D46B4"/>
    <w:rsid w:val="003F68FE"/>
    <w:rsid w:val="003F7AE4"/>
    <w:rsid w:val="0044398B"/>
    <w:rsid w:val="004802DE"/>
    <w:rsid w:val="00487B7B"/>
    <w:rsid w:val="004976EA"/>
    <w:rsid w:val="004B05A8"/>
    <w:rsid w:val="004B065A"/>
    <w:rsid w:val="004B3005"/>
    <w:rsid w:val="004C0223"/>
    <w:rsid w:val="004C61A6"/>
    <w:rsid w:val="004D5C5F"/>
    <w:rsid w:val="004D6EF0"/>
    <w:rsid w:val="004E20BD"/>
    <w:rsid w:val="005019EC"/>
    <w:rsid w:val="00502562"/>
    <w:rsid w:val="00516BBD"/>
    <w:rsid w:val="00516ECD"/>
    <w:rsid w:val="00521AC5"/>
    <w:rsid w:val="005505E3"/>
    <w:rsid w:val="005730DB"/>
    <w:rsid w:val="00573D2B"/>
    <w:rsid w:val="0059526B"/>
    <w:rsid w:val="005A4C7A"/>
    <w:rsid w:val="005D3398"/>
    <w:rsid w:val="005D458B"/>
    <w:rsid w:val="005F5402"/>
    <w:rsid w:val="006C35A2"/>
    <w:rsid w:val="007111DC"/>
    <w:rsid w:val="00787846"/>
    <w:rsid w:val="0079707B"/>
    <w:rsid w:val="007A1433"/>
    <w:rsid w:val="007B235B"/>
    <w:rsid w:val="007C166A"/>
    <w:rsid w:val="007D3EF2"/>
    <w:rsid w:val="007E6EAB"/>
    <w:rsid w:val="00811E44"/>
    <w:rsid w:val="00822B7B"/>
    <w:rsid w:val="00863EB7"/>
    <w:rsid w:val="0086534F"/>
    <w:rsid w:val="00890D76"/>
    <w:rsid w:val="00892D33"/>
    <w:rsid w:val="00894799"/>
    <w:rsid w:val="00895860"/>
    <w:rsid w:val="008D0341"/>
    <w:rsid w:val="008E3B77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240D"/>
    <w:rsid w:val="00A162DF"/>
    <w:rsid w:val="00A24669"/>
    <w:rsid w:val="00A24E54"/>
    <w:rsid w:val="00A43D42"/>
    <w:rsid w:val="00AB61EF"/>
    <w:rsid w:val="00AD18A0"/>
    <w:rsid w:val="00AD66C7"/>
    <w:rsid w:val="00AE747F"/>
    <w:rsid w:val="00B01D88"/>
    <w:rsid w:val="00B45147"/>
    <w:rsid w:val="00B47E56"/>
    <w:rsid w:val="00B6580E"/>
    <w:rsid w:val="00B71D40"/>
    <w:rsid w:val="00B85FF7"/>
    <w:rsid w:val="00C02E58"/>
    <w:rsid w:val="00C31072"/>
    <w:rsid w:val="00C752BA"/>
    <w:rsid w:val="00CA7EB1"/>
    <w:rsid w:val="00CF2F8F"/>
    <w:rsid w:val="00CF6F22"/>
    <w:rsid w:val="00D40288"/>
    <w:rsid w:val="00D47FC8"/>
    <w:rsid w:val="00D5276B"/>
    <w:rsid w:val="00D80633"/>
    <w:rsid w:val="00D87559"/>
    <w:rsid w:val="00D87E95"/>
    <w:rsid w:val="00DA41EB"/>
    <w:rsid w:val="00DC6C1D"/>
    <w:rsid w:val="00DD7C5D"/>
    <w:rsid w:val="00DF0A03"/>
    <w:rsid w:val="00DF5D06"/>
    <w:rsid w:val="00E00EA9"/>
    <w:rsid w:val="00E3266D"/>
    <w:rsid w:val="00E35A31"/>
    <w:rsid w:val="00E54BF8"/>
    <w:rsid w:val="00E65676"/>
    <w:rsid w:val="00E740DF"/>
    <w:rsid w:val="00E76E29"/>
    <w:rsid w:val="00E8505E"/>
    <w:rsid w:val="00EC115E"/>
    <w:rsid w:val="00EE1133"/>
    <w:rsid w:val="00F04AA6"/>
    <w:rsid w:val="00F202FC"/>
    <w:rsid w:val="00F23E22"/>
    <w:rsid w:val="00F579A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CA4A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69A2-8240-4CE3-ABE4-21A544C4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3452</TotalTime>
  <Pages>4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State -</vt:lpstr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Strategy -</dc:title>
  <dc:subject/>
  <dc:creator>DRRONIDZ</dc:creator>
  <cp:keywords/>
  <dc:description/>
  <cp:lastModifiedBy>DRRONIDZ</cp:lastModifiedBy>
  <cp:revision>33</cp:revision>
  <dcterms:created xsi:type="dcterms:W3CDTF">2021-07-26T13:26:00Z</dcterms:created>
  <dcterms:modified xsi:type="dcterms:W3CDTF">2021-08-23T01:32:00Z</dcterms:modified>
</cp:coreProperties>
</file>