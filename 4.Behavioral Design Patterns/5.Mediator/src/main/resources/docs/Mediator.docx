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44398B" w:rsidRDefault="000635E9" w:rsidP="00B6580E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</w:t>
      </w:r>
      <w:r w:rsidR="00B6580E">
        <w:rPr>
          <w:lang w:bidi="ar-DZ"/>
        </w:rPr>
        <w:t xml:space="preserve"> Mediator design pattern defines an object that encapsulates how a set of objects interact:</w:t>
      </w:r>
    </w:p>
    <w:p w:rsidR="00B6580E" w:rsidRDefault="00B6580E" w:rsidP="00B6580E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Promotes loose coupling by keeping objects from referring to each other explicitly.</w:t>
      </w:r>
    </w:p>
    <w:p w:rsidR="00B6580E" w:rsidRDefault="00B6580E" w:rsidP="00B6580E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We can reduce the direct interconnections among the objects.</w:t>
      </w:r>
    </w:p>
    <w:p w:rsidR="00B6580E" w:rsidRDefault="00B6580E" w:rsidP="00B6580E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Let you vary their interaction independently.</w:t>
      </w:r>
    </w:p>
    <w:p w:rsidR="00B6580E" w:rsidRDefault="00B6580E" w:rsidP="00B6580E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 Mediator is the one who takes the responsibility of communication among a group of objects.</w:t>
      </w:r>
    </w:p>
    <w:p w:rsidR="00B6580E" w:rsidRDefault="00B6580E" w:rsidP="00B6580E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Acts as an intermediary who can track the communication between two objects.</w:t>
      </w:r>
    </w:p>
    <w:p w:rsidR="00B6580E" w:rsidRDefault="00B6580E" w:rsidP="00B6580E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other objects in the system are also aware of this mediator.</w:t>
      </w:r>
    </w:p>
    <w:p w:rsidR="00B6580E" w:rsidRDefault="00B6580E" w:rsidP="00B6580E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They know that if they need to communicate among themselves, they need to go through the mediator.</w:t>
      </w:r>
    </w:p>
    <w:p w:rsidR="00B6580E" w:rsidRDefault="00B6580E" w:rsidP="00B6580E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Used to reduce communication complexity between multiple objects or classes.</w:t>
      </w:r>
    </w:p>
    <w:p w:rsidR="00B6580E" w:rsidRDefault="00B6580E" w:rsidP="00B6580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B6580E" w:rsidRDefault="00B6580E" w:rsidP="00B6580E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An air traffic controller is a great example: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The airport control room works as a mediator for communication between different flights.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Mediator works as a router between objects.</w:t>
      </w:r>
    </w:p>
    <w:p w:rsidR="00B6580E" w:rsidRDefault="00B6580E" w:rsidP="00B6580E">
      <w:pPr>
        <w:pStyle w:val="Paragraphedeliste"/>
        <w:numPr>
          <w:ilvl w:val="2"/>
          <w:numId w:val="24"/>
        </w:numPr>
        <w:rPr>
          <w:lang w:bidi="ar-DZ"/>
        </w:rPr>
      </w:pPr>
      <w:r>
        <w:rPr>
          <w:lang w:bidi="ar-DZ"/>
        </w:rPr>
        <w:t>Has its own logic to provide way of communication.</w:t>
      </w:r>
    </w:p>
    <w:p w:rsidR="00B6580E" w:rsidRDefault="00B6580E" w:rsidP="00B6580E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In an airplane application, before taking off the flight undergoes a series of checks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Checks confirm that all components/ parts (which are dependent to each other) are in perfect condition.</w:t>
      </w:r>
    </w:p>
    <w:p w:rsidR="00B6580E" w:rsidRDefault="00B6580E" w:rsidP="00B6580E">
      <w:pPr>
        <w:pStyle w:val="Paragraphedeliste"/>
        <w:numPr>
          <w:ilvl w:val="0"/>
          <w:numId w:val="24"/>
        </w:numPr>
        <w:rPr>
          <w:lang w:bidi="ar-DZ"/>
        </w:rPr>
      </w:pPr>
      <w:r>
        <w:rPr>
          <w:lang w:bidi="ar-DZ"/>
        </w:rPr>
        <w:t>You could use a mediator for a house of the future where appliances talk to each other.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When a user stops hitting the snooze button, the alarm clock tells the coffee maker to start brewing.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Turn off the sprinkler 15 minutes before a shower is scheduled.</w:t>
      </w:r>
    </w:p>
    <w:p w:rsidR="00B6580E" w:rsidRDefault="00B6580E" w:rsidP="00B6580E">
      <w:pPr>
        <w:pStyle w:val="Paragraphedeliste"/>
        <w:numPr>
          <w:ilvl w:val="1"/>
          <w:numId w:val="24"/>
        </w:numPr>
        <w:rPr>
          <w:lang w:bidi="ar-DZ"/>
        </w:rPr>
      </w:pPr>
      <w:r>
        <w:rPr>
          <w:lang w:bidi="ar-DZ"/>
        </w:rPr>
        <w:t>Set the alarm early on trash days.</w:t>
      </w:r>
    </w:p>
    <w:p w:rsidR="00B6580E" w:rsidRDefault="00B6580E" w:rsidP="00B6580E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JDK Examples:</w:t>
      </w:r>
    </w:p>
    <w:p w:rsidR="00B6580E" w:rsidRDefault="00B6580E" w:rsidP="00B6580E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 xml:space="preserve">Java.util.Timer class </w:t>
      </w:r>
      <w:r w:rsidR="00E00EA9">
        <w:rPr>
          <w:lang w:bidi="ar-DZ"/>
        </w:rPr>
        <w:t>scheduleXXX (</w:t>
      </w:r>
      <w:r>
        <w:rPr>
          <w:lang w:bidi="ar-DZ"/>
        </w:rPr>
        <w:t>) methods</w:t>
      </w:r>
      <w:r w:rsidR="00E00EA9">
        <w:rPr>
          <w:lang w:bidi="ar-DZ"/>
        </w:rPr>
        <w:t>.</w:t>
      </w:r>
    </w:p>
    <w:p w:rsidR="00E00EA9" w:rsidRDefault="00E00EA9" w:rsidP="00B6580E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Java Concurrency Executor execute() method</w:t>
      </w:r>
    </w:p>
    <w:p w:rsidR="00E00EA9" w:rsidRDefault="00E00EA9" w:rsidP="00B6580E">
      <w:pPr>
        <w:pStyle w:val="Paragraphedeliste"/>
        <w:numPr>
          <w:ilvl w:val="0"/>
          <w:numId w:val="25"/>
        </w:numPr>
        <w:rPr>
          <w:lang w:bidi="ar-DZ"/>
        </w:rPr>
      </w:pPr>
      <w:r>
        <w:rPr>
          <w:lang w:bidi="ar-DZ"/>
        </w:rPr>
        <w:t>Java.lang.reflect.Method invoke method.</w:t>
      </w:r>
    </w:p>
    <w:p w:rsidR="00E00EA9" w:rsidRDefault="00E00EA9" w:rsidP="00B6580E">
      <w:pPr>
        <w:pStyle w:val="Paragraphedeliste"/>
        <w:numPr>
          <w:ilvl w:val="0"/>
          <w:numId w:val="25"/>
        </w:numPr>
        <w:rPr>
          <w:lang w:bidi="ar-DZ"/>
        </w:rPr>
      </w:pPr>
      <w:r w:rsidRPr="00E00EA9">
        <w:rPr>
          <w:lang w:bidi="ar-DZ"/>
        </w:rPr>
        <w:t>Java Message Service (JMS) uses Mediator pattern a</w:t>
      </w:r>
      <w:r>
        <w:rPr>
          <w:lang w:bidi="ar-DZ"/>
        </w:rPr>
        <w:t>long with Observer pattern to allow applications to subscribe and publish data to other applications.</w:t>
      </w:r>
    </w:p>
    <w:p w:rsidR="00E00EA9" w:rsidRDefault="00E00EA9" w:rsidP="00E00EA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What problems the mediator can solve?</w:t>
      </w:r>
    </w:p>
    <w:p w:rsidR="00E00EA9" w:rsidRDefault="00E00EA9" w:rsidP="00E00EA9">
      <w:pPr>
        <w:pStyle w:val="Paragraphedeliste"/>
        <w:numPr>
          <w:ilvl w:val="0"/>
          <w:numId w:val="26"/>
        </w:numPr>
        <w:rPr>
          <w:lang w:bidi="ar-DZ"/>
        </w:rPr>
      </w:pPr>
      <w:r>
        <w:rPr>
          <w:lang w:bidi="ar-DZ"/>
        </w:rPr>
        <w:t>Object-oriented design encourages the distribution of behavior among objects.</w:t>
      </w:r>
    </w:p>
    <w:p w:rsidR="00E00EA9" w:rsidRDefault="00E00EA9" w:rsidP="00E00EA9">
      <w:pPr>
        <w:pStyle w:val="Paragraphedeliste"/>
        <w:numPr>
          <w:ilvl w:val="0"/>
          <w:numId w:val="26"/>
        </w:numPr>
        <w:rPr>
          <w:lang w:bidi="ar-DZ"/>
        </w:rPr>
      </w:pPr>
      <w:r>
        <w:rPr>
          <w:lang w:bidi="ar-DZ"/>
        </w:rPr>
        <w:t>Such distribution can result in an object structure with many connections between objects.</w:t>
      </w:r>
    </w:p>
    <w:p w:rsidR="00E00EA9" w:rsidRDefault="00E00EA9" w:rsidP="00E00EA9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In the worst case, every object ends up knowing about every other.</w:t>
      </w:r>
    </w:p>
    <w:p w:rsidR="00E00EA9" w:rsidRDefault="00E00EA9" w:rsidP="00E00EA9">
      <w:pPr>
        <w:pStyle w:val="Paragraphedeliste"/>
        <w:numPr>
          <w:ilvl w:val="0"/>
          <w:numId w:val="26"/>
        </w:numPr>
        <w:rPr>
          <w:lang w:bidi="ar-DZ"/>
        </w:rPr>
      </w:pPr>
      <w:r>
        <w:rPr>
          <w:lang w:bidi="ar-DZ"/>
        </w:rPr>
        <w:t>Lots of interconnections make it less likely that an object can work without the support of others</w:t>
      </w:r>
    </w:p>
    <w:p w:rsidR="00E00EA9" w:rsidRDefault="00E00EA9" w:rsidP="00E00EA9">
      <w:pPr>
        <w:pStyle w:val="Paragraphedeliste"/>
        <w:numPr>
          <w:ilvl w:val="1"/>
          <w:numId w:val="26"/>
        </w:numPr>
        <w:rPr>
          <w:lang w:bidi="ar-DZ"/>
        </w:rPr>
      </w:pPr>
      <w:r>
        <w:rPr>
          <w:lang w:bidi="ar-DZ"/>
        </w:rPr>
        <w:t>It can be difficult to change the system’s behavior in any significant way.</w:t>
      </w:r>
    </w:p>
    <w:p w:rsidR="00E00EA9" w:rsidRDefault="00E00EA9" w:rsidP="00E00EA9">
      <w:pPr>
        <w:pStyle w:val="Paragraphedeliste"/>
        <w:numPr>
          <w:ilvl w:val="2"/>
          <w:numId w:val="26"/>
        </w:numPr>
        <w:rPr>
          <w:lang w:bidi="ar-DZ"/>
        </w:rPr>
      </w:pPr>
      <w:r>
        <w:rPr>
          <w:lang w:bidi="ar-DZ"/>
        </w:rPr>
        <w:t>Since behavior is distributed among many objects.</w:t>
      </w:r>
    </w:p>
    <w:p w:rsidR="00E00EA9" w:rsidRDefault="00E00EA9" w:rsidP="00E00EA9">
      <w:pPr>
        <w:pStyle w:val="Paragraphedeliste"/>
        <w:numPr>
          <w:ilvl w:val="0"/>
          <w:numId w:val="26"/>
        </w:numPr>
        <w:rPr>
          <w:lang w:bidi="ar-DZ"/>
        </w:rPr>
      </w:pPr>
      <w:r>
        <w:rPr>
          <w:lang w:bidi="ar-DZ"/>
        </w:rPr>
        <w:t>If we need to make some kind of change, it becomes a challenging task.</w:t>
      </w:r>
    </w:p>
    <w:p w:rsidR="00E00EA9" w:rsidRDefault="00E00EA9" w:rsidP="00E00EA9">
      <w:pPr>
        <w:pStyle w:val="Paragraphedeliste"/>
        <w:numPr>
          <w:ilvl w:val="0"/>
          <w:numId w:val="26"/>
        </w:numPr>
        <w:rPr>
          <w:lang w:bidi="ar-DZ"/>
        </w:rPr>
      </w:pPr>
      <w:r>
        <w:rPr>
          <w:lang w:bidi="ar-DZ"/>
        </w:rPr>
        <w:t>The mediator pattern will help solve the above problems.</w:t>
      </w:r>
    </w:p>
    <w:p w:rsidR="00E00EA9" w:rsidRDefault="00E00EA9" w:rsidP="00E00EA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Advantages:</w:t>
      </w:r>
    </w:p>
    <w:p w:rsidR="00E00EA9" w:rsidRDefault="00E00EA9" w:rsidP="00E00EA9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Increases the reusability of the objects supported by the mediator by decoupling them from the system.</w:t>
      </w:r>
    </w:p>
    <w:p w:rsidR="00E00EA9" w:rsidRDefault="00E00EA9" w:rsidP="00E00EA9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Simplifies maintenance of the system by centralizing control logic.</w:t>
      </w:r>
    </w:p>
    <w:p w:rsidR="00E00EA9" w:rsidRDefault="00E00EA9" w:rsidP="00E00EA9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Simplifies and reduces the variety of messages sent between objects in the system.</w:t>
      </w:r>
    </w:p>
    <w:p w:rsidR="00E00EA9" w:rsidRDefault="00E00EA9" w:rsidP="00E00EA9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Allows you to replace one object in the structure with a different one without affecting the classes and the interfaces.</w:t>
      </w:r>
    </w:p>
    <w:p w:rsidR="00E00EA9" w:rsidRDefault="00E00EA9" w:rsidP="00E00EA9">
      <w:pPr>
        <w:pStyle w:val="Paragraphedeliste"/>
        <w:numPr>
          <w:ilvl w:val="0"/>
          <w:numId w:val="27"/>
        </w:numPr>
        <w:rPr>
          <w:lang w:bidi="ar-DZ"/>
        </w:rPr>
      </w:pPr>
      <w:r>
        <w:rPr>
          <w:lang w:bidi="ar-DZ"/>
        </w:rPr>
        <w:t>We should not use mediator pattern just to achieve lose-coupling</w:t>
      </w:r>
    </w:p>
    <w:p w:rsidR="00E00EA9" w:rsidRDefault="00E00EA9" w:rsidP="00E00EA9">
      <w:pPr>
        <w:pStyle w:val="Paragraphedeliste"/>
        <w:numPr>
          <w:ilvl w:val="1"/>
          <w:numId w:val="27"/>
        </w:numPr>
        <w:rPr>
          <w:lang w:bidi="ar-DZ"/>
        </w:rPr>
      </w:pPr>
      <w:r>
        <w:rPr>
          <w:lang w:bidi="ar-DZ"/>
        </w:rPr>
        <w:t>If the number of mediators grows, it the becomes hard to maintain them.</w:t>
      </w:r>
    </w:p>
    <w:p w:rsidR="00E00EA9" w:rsidRDefault="00E00EA9" w:rsidP="00E00EA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Mediator?</w:t>
      </w:r>
    </w:p>
    <w:p w:rsidR="00E00EA9" w:rsidRDefault="00E00EA9" w:rsidP="00E00EA9">
      <w:pPr>
        <w:pStyle w:val="Paragraphedeliste"/>
        <w:numPr>
          <w:ilvl w:val="0"/>
          <w:numId w:val="28"/>
        </w:numPr>
        <w:rPr>
          <w:lang w:bidi="ar-DZ"/>
        </w:rPr>
      </w:pPr>
      <w:r>
        <w:rPr>
          <w:lang w:bidi="ar-DZ"/>
        </w:rPr>
        <w:t>Use the mediator pattern to centralize complex communications and control between related objects.</w:t>
      </w:r>
    </w:p>
    <w:p w:rsidR="00E00EA9" w:rsidRDefault="00E00EA9" w:rsidP="00E00EA9">
      <w:pPr>
        <w:pStyle w:val="Paragraphedeliste"/>
        <w:numPr>
          <w:ilvl w:val="0"/>
          <w:numId w:val="28"/>
        </w:numPr>
        <w:rPr>
          <w:lang w:bidi="ar-DZ"/>
        </w:rPr>
      </w:pPr>
      <w:r>
        <w:rPr>
          <w:lang w:bidi="ar-DZ"/>
        </w:rPr>
        <w:t>When a set of objects communicate in well-defined but complex ways</w:t>
      </w:r>
    </w:p>
    <w:p w:rsidR="00E00EA9" w:rsidRDefault="00E00EA9" w:rsidP="00E00EA9">
      <w:pPr>
        <w:pStyle w:val="Paragraphedeliste"/>
        <w:numPr>
          <w:ilvl w:val="1"/>
          <w:numId w:val="28"/>
        </w:numPr>
        <w:rPr>
          <w:lang w:bidi="ar-DZ"/>
        </w:rPr>
      </w:pPr>
      <w:r>
        <w:rPr>
          <w:lang w:bidi="ar-DZ"/>
        </w:rPr>
        <w:t>The resulting interdependencies are unstructured and difficult to understand.</w:t>
      </w:r>
    </w:p>
    <w:p w:rsidR="00E00EA9" w:rsidRDefault="00E00EA9" w:rsidP="00E00EA9">
      <w:pPr>
        <w:pStyle w:val="Paragraphedeliste"/>
        <w:numPr>
          <w:ilvl w:val="0"/>
          <w:numId w:val="28"/>
        </w:numPr>
        <w:rPr>
          <w:lang w:bidi="ar-DZ"/>
        </w:rPr>
      </w:pPr>
      <w:r>
        <w:rPr>
          <w:lang w:bidi="ar-DZ"/>
        </w:rPr>
        <w:t>When reusing an object is difficult because it refers to and communicates with many other objects.</w:t>
      </w:r>
    </w:p>
    <w:p w:rsidR="00E00EA9" w:rsidRDefault="00D40288" w:rsidP="00E00EA9">
      <w:pPr>
        <w:pStyle w:val="Paragraphedeliste"/>
        <w:numPr>
          <w:ilvl w:val="0"/>
          <w:numId w:val="28"/>
        </w:numPr>
        <w:rPr>
          <w:lang w:bidi="ar-DZ"/>
        </w:rPr>
      </w:pPr>
      <w:r>
        <w:rPr>
          <w:lang w:bidi="ar-DZ"/>
        </w:rPr>
        <w:t>When a behavior that is distributed between several classes should be customizable without a lot of sub-classing.</w:t>
      </w:r>
    </w:p>
    <w:p w:rsidR="00D40288" w:rsidRDefault="00D40288" w:rsidP="00D40288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D40288" w:rsidRDefault="00D40288" w:rsidP="00D40288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D40288" w:rsidRPr="00D40288" w:rsidRDefault="00D40288" w:rsidP="00D40288">
      <w:pPr>
        <w:pStyle w:val="Paragraphedeliste"/>
        <w:numPr>
          <w:ilvl w:val="0"/>
          <w:numId w:val="30"/>
        </w:numPr>
        <w:rPr>
          <w:b/>
          <w:bCs/>
          <w:lang w:bidi="ar-DZ"/>
        </w:rPr>
      </w:pPr>
      <w:r w:rsidRPr="00D40288">
        <w:rPr>
          <w:b/>
          <w:bCs/>
          <w:lang w:bidi="ar-DZ"/>
        </w:rPr>
        <w:t>Mediator:</w:t>
      </w:r>
    </w:p>
    <w:p w:rsidR="00D40288" w:rsidRDefault="00D40288" w:rsidP="00D40288">
      <w:pPr>
        <w:pStyle w:val="Paragraphedeliste"/>
        <w:numPr>
          <w:ilvl w:val="1"/>
          <w:numId w:val="30"/>
        </w:numPr>
        <w:rPr>
          <w:lang w:bidi="ar-DZ"/>
        </w:rPr>
      </w:pPr>
      <w:r>
        <w:rPr>
          <w:lang w:bidi="ar-DZ"/>
        </w:rPr>
        <w:t>Defines an interface for communicating with Colleague objects.</w:t>
      </w:r>
    </w:p>
    <w:p w:rsidR="00D40288" w:rsidRPr="00D40288" w:rsidRDefault="00D40288" w:rsidP="00D40288">
      <w:pPr>
        <w:pStyle w:val="Paragraphedeliste"/>
        <w:numPr>
          <w:ilvl w:val="0"/>
          <w:numId w:val="30"/>
        </w:numPr>
        <w:rPr>
          <w:b/>
          <w:bCs/>
          <w:lang w:bidi="ar-DZ"/>
        </w:rPr>
      </w:pPr>
      <w:r w:rsidRPr="00D40288">
        <w:rPr>
          <w:b/>
          <w:bCs/>
          <w:lang w:bidi="ar-DZ"/>
        </w:rPr>
        <w:t>ConcreteMediator:</w:t>
      </w:r>
    </w:p>
    <w:p w:rsidR="00D40288" w:rsidRDefault="00D40288" w:rsidP="00D40288">
      <w:pPr>
        <w:pStyle w:val="Paragraphedeliste"/>
        <w:numPr>
          <w:ilvl w:val="1"/>
          <w:numId w:val="30"/>
        </w:numPr>
        <w:rPr>
          <w:lang w:bidi="ar-DZ"/>
        </w:rPr>
      </w:pPr>
      <w:r>
        <w:rPr>
          <w:lang w:bidi="ar-DZ"/>
        </w:rPr>
        <w:t>Implements cooperative behavior by coordinating Colleague objects.</w:t>
      </w:r>
    </w:p>
    <w:p w:rsidR="00D40288" w:rsidRDefault="00D40288" w:rsidP="00D40288">
      <w:pPr>
        <w:pStyle w:val="Paragraphedeliste"/>
        <w:numPr>
          <w:ilvl w:val="1"/>
          <w:numId w:val="30"/>
        </w:numPr>
        <w:rPr>
          <w:lang w:bidi="ar-DZ"/>
        </w:rPr>
      </w:pPr>
      <w:r>
        <w:rPr>
          <w:lang w:bidi="ar-DZ"/>
        </w:rPr>
        <w:t>Knows and maintains its colleagues.</w:t>
      </w:r>
    </w:p>
    <w:p w:rsidR="00D40288" w:rsidRDefault="00D40288" w:rsidP="00D40288">
      <w:pPr>
        <w:pStyle w:val="Paragraphedeliste"/>
        <w:numPr>
          <w:ilvl w:val="0"/>
          <w:numId w:val="30"/>
        </w:numPr>
        <w:rPr>
          <w:b/>
          <w:bCs/>
          <w:lang w:bidi="ar-DZ"/>
        </w:rPr>
      </w:pPr>
      <w:r w:rsidRPr="00D40288">
        <w:rPr>
          <w:b/>
          <w:bCs/>
          <w:lang w:bidi="ar-DZ"/>
        </w:rPr>
        <w:t>Colleague classes:</w:t>
      </w:r>
    </w:p>
    <w:p w:rsidR="00D40288" w:rsidRPr="00D40288" w:rsidRDefault="00D40288" w:rsidP="00D40288">
      <w:pPr>
        <w:pStyle w:val="Paragraphedeliste"/>
        <w:numPr>
          <w:ilvl w:val="1"/>
          <w:numId w:val="30"/>
        </w:numPr>
        <w:rPr>
          <w:b/>
          <w:bCs/>
          <w:lang w:bidi="ar-DZ"/>
        </w:rPr>
      </w:pPr>
      <w:r>
        <w:rPr>
          <w:lang w:bidi="ar-DZ"/>
        </w:rPr>
        <w:t>Each Colleague class knows its Mediator object.</w:t>
      </w:r>
    </w:p>
    <w:p w:rsidR="00D40288" w:rsidRPr="002C06C1" w:rsidRDefault="00D40288" w:rsidP="00D40288">
      <w:pPr>
        <w:pStyle w:val="Paragraphedeliste"/>
        <w:numPr>
          <w:ilvl w:val="1"/>
          <w:numId w:val="30"/>
        </w:numPr>
        <w:rPr>
          <w:b/>
          <w:bCs/>
          <w:lang w:bidi="ar-DZ"/>
        </w:rPr>
      </w:pPr>
      <w:r>
        <w:rPr>
          <w:lang w:bidi="ar-DZ"/>
        </w:rPr>
        <w:t>Each Colleague communicates with its mediator whenever it would have otherwise communicated with another colleague.</w:t>
      </w:r>
    </w:p>
    <w:p w:rsidR="002C06C1" w:rsidRPr="002C06C1" w:rsidRDefault="002C06C1" w:rsidP="002C06C1">
      <w:pPr>
        <w:pStyle w:val="Paragraphedeliste"/>
        <w:numPr>
          <w:ilvl w:val="0"/>
          <w:numId w:val="30"/>
        </w:numPr>
        <w:rPr>
          <w:b/>
          <w:bCs/>
          <w:lang w:bidi="ar-DZ"/>
        </w:rPr>
      </w:pPr>
      <w:r>
        <w:rPr>
          <w:b/>
          <w:bCs/>
          <w:lang w:bidi="ar-DZ"/>
        </w:rPr>
        <w:t xml:space="preserve">Colleagues </w:t>
      </w:r>
      <w:r>
        <w:rPr>
          <w:lang w:bidi="ar-DZ"/>
        </w:rPr>
        <w:t>send and receive requests from a Mediator object</w:t>
      </w:r>
    </w:p>
    <w:p w:rsidR="002C06C1" w:rsidRPr="002C06C1" w:rsidRDefault="002C06C1" w:rsidP="002C06C1">
      <w:pPr>
        <w:pStyle w:val="Paragraphedeliste"/>
        <w:numPr>
          <w:ilvl w:val="1"/>
          <w:numId w:val="30"/>
        </w:numPr>
        <w:rPr>
          <w:b/>
          <w:bCs/>
          <w:lang w:bidi="ar-DZ"/>
        </w:rPr>
      </w:pPr>
      <w:r>
        <w:rPr>
          <w:lang w:bidi="ar-DZ"/>
        </w:rPr>
        <w:t>Mediator implements the cooperative behavior by routing requests between the appropriate colleagues.</w:t>
      </w:r>
    </w:p>
    <w:p w:rsidR="002C06C1" w:rsidRPr="002C06C1" w:rsidRDefault="002C06C1" w:rsidP="002C06C1">
      <w:pPr>
        <w:pStyle w:val="Paragraphedeliste"/>
        <w:numPr>
          <w:ilvl w:val="0"/>
          <w:numId w:val="30"/>
        </w:numPr>
        <w:rPr>
          <w:b/>
          <w:bCs/>
          <w:lang w:bidi="ar-DZ"/>
        </w:rPr>
      </w:pPr>
      <w:r>
        <w:rPr>
          <w:b/>
          <w:bCs/>
          <w:lang w:bidi="ar-DZ"/>
        </w:rPr>
        <w:t xml:space="preserve">The system objects </w:t>
      </w:r>
      <w:r>
        <w:rPr>
          <w:lang w:bidi="ar-DZ"/>
        </w:rPr>
        <w:t>that communicate with each other are called Colleagues</w:t>
      </w:r>
    </w:p>
    <w:p w:rsidR="002C06C1" w:rsidRPr="002C06C1" w:rsidRDefault="002C06C1" w:rsidP="002C06C1">
      <w:pPr>
        <w:pStyle w:val="Paragraphedeliste"/>
        <w:numPr>
          <w:ilvl w:val="1"/>
          <w:numId w:val="30"/>
        </w:numPr>
        <w:rPr>
          <w:b/>
          <w:bCs/>
          <w:lang w:bidi="ar-DZ"/>
        </w:rPr>
      </w:pPr>
      <w:r>
        <w:rPr>
          <w:lang w:bidi="ar-DZ"/>
        </w:rPr>
        <w:t>Usually we have an interface or abstract class that provides the contract for communication and then we have concrete implementation of mediators.</w:t>
      </w:r>
    </w:p>
    <w:p w:rsidR="002C06C1" w:rsidRDefault="002C06C1" w:rsidP="002C06C1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Implementation issues:</w:t>
      </w:r>
    </w:p>
    <w:p w:rsidR="002C06C1" w:rsidRDefault="002C06C1" w:rsidP="002C06C1">
      <w:pPr>
        <w:pStyle w:val="Paragraphedeliste"/>
        <w:numPr>
          <w:ilvl w:val="0"/>
          <w:numId w:val="31"/>
        </w:numPr>
        <w:rPr>
          <w:lang w:bidi="ar-DZ"/>
        </w:rPr>
      </w:pPr>
      <w:r>
        <w:rPr>
          <w:lang w:bidi="ar-DZ"/>
        </w:rPr>
        <w:t>No need to define an abstract Mediator class when colleagues work with only one mediator</w:t>
      </w:r>
    </w:p>
    <w:p w:rsidR="002C06C1" w:rsidRDefault="002C06C1" w:rsidP="002C06C1">
      <w:pPr>
        <w:pStyle w:val="Paragraphedeliste"/>
        <w:numPr>
          <w:ilvl w:val="1"/>
          <w:numId w:val="31"/>
        </w:numPr>
        <w:rPr>
          <w:lang w:bidi="ar-DZ"/>
        </w:rPr>
      </w:pPr>
      <w:r>
        <w:rPr>
          <w:lang w:bidi="ar-DZ"/>
        </w:rPr>
        <w:t>The abstract coupling that the Mediator class provides lets colleagues work with different Mediator subclasses, and vice versa.</w:t>
      </w:r>
    </w:p>
    <w:p w:rsidR="002C06C1" w:rsidRDefault="002C06C1" w:rsidP="002C06C1">
      <w:pPr>
        <w:pStyle w:val="Paragraphedeliste"/>
        <w:numPr>
          <w:ilvl w:val="0"/>
          <w:numId w:val="31"/>
        </w:numPr>
        <w:rPr>
          <w:lang w:bidi="ar-DZ"/>
        </w:rPr>
      </w:pPr>
      <w:r>
        <w:rPr>
          <w:lang w:bidi="ar-DZ"/>
        </w:rPr>
        <w:t>Colleagues have to communicate with their mediator when an event of interest occurs.</w:t>
      </w:r>
    </w:p>
    <w:p w:rsidR="002C06C1" w:rsidRDefault="002C06C1" w:rsidP="002C06C1">
      <w:pPr>
        <w:pStyle w:val="Paragraphedeliste"/>
        <w:numPr>
          <w:ilvl w:val="1"/>
          <w:numId w:val="31"/>
        </w:numPr>
        <w:rPr>
          <w:lang w:bidi="ar-DZ"/>
        </w:rPr>
      </w:pPr>
      <w:r>
        <w:rPr>
          <w:lang w:bidi="ar-DZ"/>
        </w:rPr>
        <w:t>One approach is to implement the Mediator as an Observer.</w:t>
      </w:r>
    </w:p>
    <w:p w:rsidR="002C06C1" w:rsidRDefault="002C06C1" w:rsidP="002C06C1">
      <w:pPr>
        <w:pStyle w:val="Paragraphedeliste"/>
        <w:numPr>
          <w:ilvl w:val="1"/>
          <w:numId w:val="31"/>
        </w:numPr>
        <w:rPr>
          <w:lang w:bidi="ar-DZ"/>
        </w:rPr>
      </w:pPr>
      <w:r>
        <w:rPr>
          <w:lang w:bidi="ar-DZ"/>
        </w:rPr>
        <w:t>Colleague classes act as Subjects</w:t>
      </w:r>
    </w:p>
    <w:p w:rsidR="002C06C1" w:rsidRDefault="002C06C1" w:rsidP="002C06C1">
      <w:pPr>
        <w:pStyle w:val="Paragraphedeliste"/>
        <w:numPr>
          <w:ilvl w:val="2"/>
          <w:numId w:val="31"/>
        </w:numPr>
        <w:rPr>
          <w:lang w:bidi="ar-DZ"/>
        </w:rPr>
      </w:pPr>
      <w:r>
        <w:rPr>
          <w:lang w:bidi="ar-DZ"/>
        </w:rPr>
        <w:t>Send notifications to the mediator whenever they change state.</w:t>
      </w:r>
    </w:p>
    <w:p w:rsidR="002C06C1" w:rsidRDefault="002C06C1" w:rsidP="002C06C1">
      <w:pPr>
        <w:pStyle w:val="Paragraphedeliste"/>
        <w:numPr>
          <w:ilvl w:val="3"/>
          <w:numId w:val="31"/>
        </w:numPr>
        <w:rPr>
          <w:lang w:bidi="ar-DZ"/>
        </w:rPr>
      </w:pPr>
      <w:r>
        <w:rPr>
          <w:lang w:bidi="ar-DZ"/>
        </w:rPr>
        <w:t>Mediator responds by propagating the effects of the change to other colleagues.</w:t>
      </w:r>
    </w:p>
    <w:p w:rsidR="002C06C1" w:rsidRDefault="002C06C1" w:rsidP="002C06C1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lastRenderedPageBreak/>
        <w:t>Implementing advantages:</w:t>
      </w:r>
    </w:p>
    <w:p w:rsidR="002C06C1" w:rsidRDefault="002C06C1" w:rsidP="002C06C1">
      <w:pPr>
        <w:pStyle w:val="Paragraphedeliste"/>
        <w:numPr>
          <w:ilvl w:val="0"/>
          <w:numId w:val="32"/>
        </w:numPr>
        <w:rPr>
          <w:lang w:bidi="ar-DZ"/>
        </w:rPr>
      </w:pPr>
      <w:r>
        <w:rPr>
          <w:lang w:bidi="ar-DZ"/>
        </w:rPr>
        <w:t>The implementation limits sub-classing: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A mediator localizes behavior that otherwise would be distributed among several objects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Changing this behavior requires subclassing Mediator only.</w:t>
      </w:r>
    </w:p>
    <w:p w:rsidR="002C06C1" w:rsidRDefault="002C06C1" w:rsidP="002C06C1">
      <w:pPr>
        <w:pStyle w:val="Paragraphedeliste"/>
        <w:numPr>
          <w:ilvl w:val="2"/>
          <w:numId w:val="32"/>
        </w:numPr>
        <w:rPr>
          <w:lang w:bidi="ar-DZ"/>
        </w:rPr>
      </w:pPr>
      <w:r>
        <w:rPr>
          <w:lang w:bidi="ar-DZ"/>
        </w:rPr>
        <w:t>Colleague classes can be reused as is.</w:t>
      </w:r>
    </w:p>
    <w:p w:rsidR="002C06C1" w:rsidRDefault="002C06C1" w:rsidP="002C06C1">
      <w:pPr>
        <w:pStyle w:val="Paragraphedeliste"/>
        <w:numPr>
          <w:ilvl w:val="0"/>
          <w:numId w:val="32"/>
        </w:numPr>
        <w:rPr>
          <w:lang w:bidi="ar-DZ"/>
        </w:rPr>
      </w:pPr>
      <w:r>
        <w:rPr>
          <w:lang w:bidi="ar-DZ"/>
        </w:rPr>
        <w:t>It decouples colleagues: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A mediator promotes loose coupling between colleagues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You can vary and reuse Colleague and Mediator classes independently.</w:t>
      </w:r>
    </w:p>
    <w:p w:rsidR="002C06C1" w:rsidRDefault="002C06C1" w:rsidP="002C06C1">
      <w:pPr>
        <w:pStyle w:val="Paragraphedeliste"/>
        <w:numPr>
          <w:ilvl w:val="0"/>
          <w:numId w:val="32"/>
        </w:numPr>
        <w:rPr>
          <w:lang w:bidi="ar-DZ"/>
        </w:rPr>
      </w:pPr>
      <w:r>
        <w:rPr>
          <w:lang w:bidi="ar-DZ"/>
        </w:rPr>
        <w:t>It simplifies object protocols: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Replaces many-to-many interactions with one-to-many interactions between the mediator and its colleagues</w:t>
      </w:r>
    </w:p>
    <w:p w:rsidR="002C06C1" w:rsidRDefault="002C06C1" w:rsidP="002C06C1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One-to-many relationships are easier to understand, maintain, and extend.</w:t>
      </w:r>
    </w:p>
    <w:p w:rsidR="002C06C1" w:rsidRDefault="00386018" w:rsidP="002C06C1">
      <w:pPr>
        <w:pStyle w:val="Paragraphedeliste"/>
        <w:numPr>
          <w:ilvl w:val="0"/>
          <w:numId w:val="32"/>
        </w:numPr>
        <w:rPr>
          <w:lang w:bidi="ar-DZ"/>
        </w:rPr>
      </w:pPr>
      <w:r>
        <w:rPr>
          <w:lang w:bidi="ar-DZ"/>
        </w:rPr>
        <w:t>It abstracts how objects cooperate:</w:t>
      </w:r>
    </w:p>
    <w:p w:rsidR="00386018" w:rsidRDefault="00386018" w:rsidP="00386018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Making mediation an independent concept and encapsulating it in an object lets you focus on how objects interact apart from their individual behavior</w:t>
      </w:r>
    </w:p>
    <w:p w:rsidR="00386018" w:rsidRDefault="00386018" w:rsidP="00386018">
      <w:pPr>
        <w:pStyle w:val="Paragraphedeliste"/>
        <w:numPr>
          <w:ilvl w:val="2"/>
          <w:numId w:val="32"/>
        </w:numPr>
        <w:rPr>
          <w:lang w:bidi="ar-DZ"/>
        </w:rPr>
      </w:pPr>
      <w:r>
        <w:rPr>
          <w:lang w:bidi="ar-DZ"/>
        </w:rPr>
        <w:t>Can help clarify how objects interact in a system.</w:t>
      </w:r>
    </w:p>
    <w:p w:rsidR="00386018" w:rsidRDefault="00386018" w:rsidP="00386018">
      <w:pPr>
        <w:pStyle w:val="Paragraphedeliste"/>
        <w:numPr>
          <w:ilvl w:val="0"/>
          <w:numId w:val="32"/>
        </w:numPr>
        <w:rPr>
          <w:lang w:bidi="ar-DZ"/>
        </w:rPr>
      </w:pPr>
      <w:r>
        <w:rPr>
          <w:lang w:bidi="ar-DZ"/>
        </w:rPr>
        <w:t>It centralizes control:</w:t>
      </w:r>
    </w:p>
    <w:p w:rsidR="00386018" w:rsidRDefault="00386018" w:rsidP="00386018">
      <w:pPr>
        <w:pStyle w:val="Paragraphedeliste"/>
        <w:numPr>
          <w:ilvl w:val="1"/>
          <w:numId w:val="32"/>
        </w:numPr>
        <w:rPr>
          <w:lang w:bidi="ar-DZ"/>
        </w:rPr>
      </w:pPr>
      <w:r>
        <w:rPr>
          <w:lang w:bidi="ar-DZ"/>
        </w:rPr>
        <w:t>Trades complexity of interaction for complexity in the mediator</w:t>
      </w:r>
    </w:p>
    <w:p w:rsidR="00386018" w:rsidRDefault="00386018" w:rsidP="00386018">
      <w:pPr>
        <w:pStyle w:val="Paragraphedeliste"/>
        <w:numPr>
          <w:ilvl w:val="2"/>
          <w:numId w:val="32"/>
        </w:numPr>
        <w:rPr>
          <w:lang w:bidi="ar-DZ"/>
        </w:rPr>
      </w:pPr>
      <w:r>
        <w:rPr>
          <w:lang w:bidi="ar-DZ"/>
        </w:rPr>
        <w:t xml:space="preserve">A mediator can become more complex than any individual </w:t>
      </w:r>
      <w:proofErr w:type="gramStart"/>
      <w:r>
        <w:rPr>
          <w:lang w:bidi="ar-DZ"/>
        </w:rPr>
        <w:t>colleague</w:t>
      </w:r>
      <w:proofErr w:type="gramEnd"/>
      <w:r>
        <w:rPr>
          <w:lang w:bidi="ar-DZ"/>
        </w:rPr>
        <w:t>.</w:t>
      </w:r>
    </w:p>
    <w:p w:rsidR="00386018" w:rsidRDefault="00386018" w:rsidP="00386018">
      <w:pPr>
        <w:pStyle w:val="Paragraphedeliste"/>
        <w:numPr>
          <w:ilvl w:val="2"/>
          <w:numId w:val="32"/>
        </w:numPr>
        <w:rPr>
          <w:lang w:bidi="ar-DZ"/>
        </w:rPr>
      </w:pPr>
      <w:r>
        <w:rPr>
          <w:lang w:bidi="ar-DZ"/>
        </w:rPr>
        <w:t>Can make the mediator itself a monolith that is hard to maintain.</w:t>
      </w:r>
      <w:bookmarkStart w:id="0" w:name="_GoBack"/>
      <w:bookmarkEnd w:id="0"/>
    </w:p>
    <w:p w:rsidR="00386018" w:rsidRPr="002C06C1" w:rsidRDefault="00386018" w:rsidP="00386018">
      <w:pPr>
        <w:ind w:left="288"/>
        <w:rPr>
          <w:lang w:bidi="ar-DZ"/>
        </w:rPr>
      </w:pPr>
    </w:p>
    <w:sectPr w:rsidR="00386018" w:rsidRPr="002C06C1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F9" w:rsidRDefault="009947F9" w:rsidP="009B563A">
      <w:pPr>
        <w:spacing w:after="0" w:line="240" w:lineRule="auto"/>
      </w:pPr>
      <w:r>
        <w:separator/>
      </w:r>
    </w:p>
  </w:endnote>
  <w:endnote w:type="continuationSeparator" w:id="0">
    <w:p w:rsidR="009947F9" w:rsidRDefault="009947F9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F9" w:rsidRDefault="009947F9" w:rsidP="009B563A">
      <w:pPr>
        <w:spacing w:after="0" w:line="240" w:lineRule="auto"/>
      </w:pPr>
      <w:r>
        <w:separator/>
      </w:r>
    </w:p>
  </w:footnote>
  <w:footnote w:type="continuationSeparator" w:id="0">
    <w:p w:rsidR="009947F9" w:rsidRDefault="009947F9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B6580E">
                                <w:t>Mediator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B6580E">
                          <w:t>Mediator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4D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8C78F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D96AF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484DE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26773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0435F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F20FD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5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67253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9185F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DDB070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680361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F060FA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EB82BD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3"/>
  </w:num>
  <w:num w:numId="5">
    <w:abstractNumId w:val="21"/>
  </w:num>
  <w:num w:numId="6">
    <w:abstractNumId w:val="29"/>
  </w:num>
  <w:num w:numId="7">
    <w:abstractNumId w:val="18"/>
  </w:num>
  <w:num w:numId="8">
    <w:abstractNumId w:val="5"/>
  </w:num>
  <w:num w:numId="9">
    <w:abstractNumId w:val="20"/>
  </w:num>
  <w:num w:numId="10">
    <w:abstractNumId w:val="15"/>
  </w:num>
  <w:num w:numId="11">
    <w:abstractNumId w:val="9"/>
  </w:num>
  <w:num w:numId="12">
    <w:abstractNumId w:val="2"/>
  </w:num>
  <w:num w:numId="13">
    <w:abstractNumId w:val="23"/>
  </w:num>
  <w:num w:numId="14">
    <w:abstractNumId w:val="11"/>
  </w:num>
  <w:num w:numId="15">
    <w:abstractNumId w:val="25"/>
  </w:num>
  <w:num w:numId="16">
    <w:abstractNumId w:val="30"/>
  </w:num>
  <w:num w:numId="17">
    <w:abstractNumId w:val="26"/>
  </w:num>
  <w:num w:numId="18">
    <w:abstractNumId w:val="1"/>
  </w:num>
  <w:num w:numId="19">
    <w:abstractNumId w:val="27"/>
  </w:num>
  <w:num w:numId="20">
    <w:abstractNumId w:val="12"/>
  </w:num>
  <w:num w:numId="21">
    <w:abstractNumId w:val="4"/>
  </w:num>
  <w:num w:numId="22">
    <w:abstractNumId w:val="22"/>
  </w:num>
  <w:num w:numId="23">
    <w:abstractNumId w:val="19"/>
  </w:num>
  <w:num w:numId="24">
    <w:abstractNumId w:val="10"/>
  </w:num>
  <w:num w:numId="25">
    <w:abstractNumId w:val="7"/>
  </w:num>
  <w:num w:numId="26">
    <w:abstractNumId w:val="0"/>
  </w:num>
  <w:num w:numId="27">
    <w:abstractNumId w:val="31"/>
  </w:num>
  <w:num w:numId="28">
    <w:abstractNumId w:val="28"/>
  </w:num>
  <w:num w:numId="29">
    <w:abstractNumId w:val="17"/>
  </w:num>
  <w:num w:numId="30">
    <w:abstractNumId w:val="8"/>
  </w:num>
  <w:num w:numId="31">
    <w:abstractNumId w:val="24"/>
  </w:num>
  <w:num w:numId="3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635E9"/>
    <w:rsid w:val="00086CFB"/>
    <w:rsid w:val="000C776A"/>
    <w:rsid w:val="000E70F4"/>
    <w:rsid w:val="00120294"/>
    <w:rsid w:val="00151DEB"/>
    <w:rsid w:val="00194586"/>
    <w:rsid w:val="001B159D"/>
    <w:rsid w:val="001B63BB"/>
    <w:rsid w:val="001C490F"/>
    <w:rsid w:val="0021019E"/>
    <w:rsid w:val="00294973"/>
    <w:rsid w:val="002A5AF0"/>
    <w:rsid w:val="002C06C1"/>
    <w:rsid w:val="002E6FBF"/>
    <w:rsid w:val="003066E1"/>
    <w:rsid w:val="003538B9"/>
    <w:rsid w:val="003806A9"/>
    <w:rsid w:val="00386018"/>
    <w:rsid w:val="003D46B4"/>
    <w:rsid w:val="003F68FE"/>
    <w:rsid w:val="003F7AE4"/>
    <w:rsid w:val="0044398B"/>
    <w:rsid w:val="004802DE"/>
    <w:rsid w:val="00487B7B"/>
    <w:rsid w:val="004B05A8"/>
    <w:rsid w:val="004B065A"/>
    <w:rsid w:val="004C0223"/>
    <w:rsid w:val="004C61A6"/>
    <w:rsid w:val="004D5C5F"/>
    <w:rsid w:val="004D6EF0"/>
    <w:rsid w:val="005019EC"/>
    <w:rsid w:val="005730DB"/>
    <w:rsid w:val="00573D2B"/>
    <w:rsid w:val="005A4C7A"/>
    <w:rsid w:val="005F5402"/>
    <w:rsid w:val="007111DC"/>
    <w:rsid w:val="00787846"/>
    <w:rsid w:val="0079707B"/>
    <w:rsid w:val="007E6EAB"/>
    <w:rsid w:val="00811E44"/>
    <w:rsid w:val="00863EB7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947F9"/>
    <w:rsid w:val="009B2751"/>
    <w:rsid w:val="009B3345"/>
    <w:rsid w:val="009B4E17"/>
    <w:rsid w:val="009B563A"/>
    <w:rsid w:val="009E7D6D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6580E"/>
    <w:rsid w:val="00B71D40"/>
    <w:rsid w:val="00C02E58"/>
    <w:rsid w:val="00C31072"/>
    <w:rsid w:val="00C752BA"/>
    <w:rsid w:val="00CA7EB1"/>
    <w:rsid w:val="00CF2F8F"/>
    <w:rsid w:val="00D40288"/>
    <w:rsid w:val="00D87559"/>
    <w:rsid w:val="00D87E95"/>
    <w:rsid w:val="00DA41EB"/>
    <w:rsid w:val="00DC6C1D"/>
    <w:rsid w:val="00DD7C5D"/>
    <w:rsid w:val="00DF0A03"/>
    <w:rsid w:val="00E00EA9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AEDD7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3CCEE-B8C8-4232-B132-30A7E47E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1849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Iterator -</vt:lpstr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Mediator -</dc:title>
  <dc:subject/>
  <dc:creator>DRRONIDZ</dc:creator>
  <cp:keywords/>
  <dc:description/>
  <cp:lastModifiedBy>DRRONIDZ</cp:lastModifiedBy>
  <cp:revision>19</cp:revision>
  <dcterms:created xsi:type="dcterms:W3CDTF">2021-07-26T13:26:00Z</dcterms:created>
  <dcterms:modified xsi:type="dcterms:W3CDTF">2021-08-18T15:22:00Z</dcterms:modified>
</cp:coreProperties>
</file>