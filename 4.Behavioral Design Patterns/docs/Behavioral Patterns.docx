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P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086CFB" w:rsidRDefault="004C61A6" w:rsidP="004C61A6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These design patterns are specifically concerned with communication between objects:</w:t>
      </w:r>
    </w:p>
    <w:p w:rsidR="004C61A6" w:rsidRDefault="004C61A6" w:rsidP="004C61A6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Characterize complex control flow that is difficult to follow at run-time.</w:t>
      </w:r>
    </w:p>
    <w:p w:rsidR="004C61A6" w:rsidRDefault="004C61A6" w:rsidP="004C61A6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Shift the focus away from flow of control to let you concentrate just on the way objects are interconnected.</w:t>
      </w:r>
    </w:p>
    <w:p w:rsidR="004C61A6" w:rsidRDefault="004C61A6" w:rsidP="004C61A6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These patterns increase flexibility in carrying out this communication.</w:t>
      </w:r>
    </w:p>
    <w:p w:rsidR="004C61A6" w:rsidRDefault="004C61A6" w:rsidP="004C61A6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Provide solutions on how to segregate objects to be both dependent and independent.</w:t>
      </w:r>
    </w:p>
    <w:p w:rsidR="004C61A6" w:rsidRDefault="004C61A6" w:rsidP="004C61A6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Concerned with algorithms and the assignment of responsibilities between objects.</w:t>
      </w:r>
    </w:p>
    <w:p w:rsidR="004C61A6" w:rsidRDefault="004C61A6" w:rsidP="004C61A6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Class Patterns vs Object Patterns (sub-category):</w:t>
      </w:r>
    </w:p>
    <w:p w:rsidR="004C61A6" w:rsidRDefault="004C61A6" w:rsidP="004C61A6">
      <w:pPr>
        <w:pStyle w:val="Paragraphedeliste"/>
        <w:numPr>
          <w:ilvl w:val="0"/>
          <w:numId w:val="39"/>
        </w:numPr>
        <w:rPr>
          <w:lang w:bidi="ar-DZ"/>
        </w:rPr>
      </w:pPr>
      <w:r>
        <w:rPr>
          <w:lang w:bidi="ar-DZ"/>
        </w:rPr>
        <w:t>Behavioral class patterns use inheritance to describe algorithms and flow of control.</w:t>
      </w:r>
    </w:p>
    <w:p w:rsidR="004C61A6" w:rsidRDefault="004C61A6" w:rsidP="004C61A6">
      <w:pPr>
        <w:pStyle w:val="Paragraphedeliste"/>
        <w:numPr>
          <w:ilvl w:val="1"/>
          <w:numId w:val="39"/>
        </w:numPr>
        <w:rPr>
          <w:lang w:bidi="ar-DZ"/>
        </w:rPr>
      </w:pPr>
      <w:r>
        <w:rPr>
          <w:lang w:bidi="ar-DZ"/>
        </w:rPr>
        <w:t>The template method is an abstract definition of an algorithm.</w:t>
      </w:r>
    </w:p>
    <w:p w:rsidR="004C61A6" w:rsidRDefault="004C61A6" w:rsidP="004C61A6">
      <w:pPr>
        <w:pStyle w:val="Paragraphedeliste"/>
        <w:numPr>
          <w:ilvl w:val="2"/>
          <w:numId w:val="39"/>
        </w:numPr>
        <w:rPr>
          <w:lang w:bidi="ar-DZ"/>
        </w:rPr>
      </w:pPr>
      <w:r>
        <w:rPr>
          <w:lang w:bidi="ar-DZ"/>
        </w:rPr>
        <w:t>Defines an algorithm step by step.</w:t>
      </w:r>
    </w:p>
    <w:p w:rsidR="004C61A6" w:rsidRDefault="004C61A6" w:rsidP="004C61A6">
      <w:pPr>
        <w:pStyle w:val="Paragraphedeliste"/>
        <w:numPr>
          <w:ilvl w:val="2"/>
          <w:numId w:val="39"/>
        </w:numPr>
        <w:rPr>
          <w:lang w:bidi="ar-DZ"/>
        </w:rPr>
      </w:pPr>
      <w:r>
        <w:rPr>
          <w:lang w:bidi="ar-DZ"/>
        </w:rPr>
        <w:t>A subclass fleshes out the algorithm by defining the abstract operations.</w:t>
      </w:r>
    </w:p>
    <w:p w:rsidR="004C61A6" w:rsidRDefault="004C61A6" w:rsidP="004C61A6">
      <w:pPr>
        <w:pStyle w:val="Paragraphedeliste"/>
        <w:numPr>
          <w:ilvl w:val="0"/>
          <w:numId w:val="39"/>
        </w:numPr>
        <w:rPr>
          <w:lang w:bidi="ar-DZ"/>
        </w:rPr>
      </w:pPr>
      <w:r>
        <w:rPr>
          <w:lang w:bidi="ar-DZ"/>
        </w:rPr>
        <w:t>Behavioral object patterns describe how a group of objects cooperates to perform a task that no single object can carry out alone.</w:t>
      </w:r>
    </w:p>
    <w:p w:rsidR="004C61A6" w:rsidRDefault="004C61A6" w:rsidP="004C61A6">
      <w:pPr>
        <w:pStyle w:val="Paragraphedeliste"/>
        <w:numPr>
          <w:ilvl w:val="1"/>
          <w:numId w:val="39"/>
        </w:numPr>
        <w:rPr>
          <w:lang w:bidi="ar-DZ"/>
        </w:rPr>
      </w:pPr>
      <w:r>
        <w:rPr>
          <w:lang w:bidi="ar-DZ"/>
        </w:rPr>
        <w:t>Uses object composition rather than inheritance.</w:t>
      </w:r>
    </w:p>
    <w:p w:rsidR="004C61A6" w:rsidRDefault="004C61A6" w:rsidP="004C61A6">
      <w:pPr>
        <w:pStyle w:val="Paragraphedeliste"/>
        <w:numPr>
          <w:ilvl w:val="1"/>
          <w:numId w:val="39"/>
        </w:numPr>
        <w:rPr>
          <w:lang w:bidi="ar-DZ"/>
        </w:rPr>
      </w:pPr>
      <w:r>
        <w:rPr>
          <w:lang w:bidi="ar-DZ"/>
        </w:rPr>
        <w:t>The mediator pattern uses a mediator object for peer object communication.</w:t>
      </w:r>
    </w:p>
    <w:p w:rsidR="004C61A6" w:rsidRPr="004C61A6" w:rsidRDefault="004C61A6" w:rsidP="004C61A6">
      <w:pPr>
        <w:pStyle w:val="Paragraphedeliste"/>
        <w:numPr>
          <w:ilvl w:val="2"/>
          <w:numId w:val="39"/>
        </w:numPr>
        <w:rPr>
          <w:lang w:bidi="ar-DZ"/>
        </w:rPr>
      </w:pPr>
      <w:r>
        <w:rPr>
          <w:lang w:bidi="ar-DZ"/>
        </w:rPr>
        <w:t>Mediator provides the indirection needed for loose coupling.</w:t>
      </w:r>
      <w:bookmarkStart w:id="0" w:name="_GoBack"/>
      <w:bookmarkEnd w:id="0"/>
    </w:p>
    <w:sectPr w:rsidR="004C61A6" w:rsidRPr="004C61A6" w:rsidSect="003806A9">
      <w:headerReference w:type="default" r:id="rId8"/>
      <w:pgSz w:w="12240" w:h="15840" w:code="1"/>
      <w:pgMar w:top="0" w:right="432" w:bottom="432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EF0" w:rsidRDefault="004D6EF0" w:rsidP="009B563A">
      <w:pPr>
        <w:spacing w:after="0" w:line="240" w:lineRule="auto"/>
      </w:pPr>
      <w:r>
        <w:separator/>
      </w:r>
    </w:p>
  </w:endnote>
  <w:endnote w:type="continuationSeparator" w:id="0">
    <w:p w:rsidR="004D6EF0" w:rsidRDefault="004D6EF0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EF0" w:rsidRDefault="004D6EF0" w:rsidP="009B563A">
      <w:pPr>
        <w:spacing w:after="0" w:line="240" w:lineRule="auto"/>
      </w:pPr>
      <w:r>
        <w:separator/>
      </w:r>
    </w:p>
  </w:footnote>
  <w:footnote w:type="continuationSeparator" w:id="0">
    <w:p w:rsidR="004D6EF0" w:rsidRDefault="004D6EF0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9306281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6C1D" w:rsidRDefault="00D87559" w:rsidP="00033239">
                              <w:pPr>
                                <w:pStyle w:val="Titre4"/>
                              </w:pPr>
                              <w:r>
                                <w:t xml:space="preserve">Design Patterns (Java)           </w:t>
                              </w:r>
                              <w:r w:rsidR="00B71D40">
                                <w:t xml:space="preserve">              </w:t>
                              </w:r>
                              <w:r>
                                <w:t xml:space="preserve">- </w:t>
                              </w:r>
                              <w:r w:rsidR="004C61A6">
                                <w:t>Behavioral</w:t>
                              </w:r>
                              <w:r w:rsidR="00B71D40">
                                <w:t xml:space="preserve"> Patterns</w:t>
                              </w:r>
                              <w:r>
                                <w:t xml:space="preserve"> 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93062816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6C1D" w:rsidRDefault="00D87559" w:rsidP="00033239">
                        <w:pPr>
                          <w:pStyle w:val="Titre4"/>
                        </w:pPr>
                        <w:r>
                          <w:t xml:space="preserve">Design Patterns (Java)           </w:t>
                        </w:r>
                        <w:r w:rsidR="00B71D40">
                          <w:t xml:space="preserve">              </w:t>
                        </w:r>
                        <w:r>
                          <w:t xml:space="preserve">- </w:t>
                        </w:r>
                        <w:r w:rsidR="004C61A6">
                          <w:t>Behavioral</w:t>
                        </w:r>
                        <w:r w:rsidR="00B71D40">
                          <w:t xml:space="preserve"> Patterns</w:t>
                        </w:r>
                        <w:r>
                          <w:t xml:space="preserve"> 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3697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E7447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7EA4C6E"/>
    <w:multiLevelType w:val="hybridMultilevel"/>
    <w:tmpl w:val="309069DC"/>
    <w:lvl w:ilvl="0" w:tplc="FE942BF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8249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9D01287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A935BE8"/>
    <w:multiLevelType w:val="hybridMultilevel"/>
    <w:tmpl w:val="50567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775B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EDF3642"/>
    <w:multiLevelType w:val="hybridMultilevel"/>
    <w:tmpl w:val="E6AE21E8"/>
    <w:lvl w:ilvl="0" w:tplc="272AE4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8273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5AA1F0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9A727CC"/>
    <w:multiLevelType w:val="multilevel"/>
    <w:tmpl w:val="0F4EA4CA"/>
    <w:lvl w:ilvl="0">
      <w:start w:val="10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11" w15:restartNumberingAfterBreak="0">
    <w:nsid w:val="306003ED"/>
    <w:multiLevelType w:val="hybridMultilevel"/>
    <w:tmpl w:val="6B6C6BFC"/>
    <w:lvl w:ilvl="0" w:tplc="272AE4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254C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5E561D1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66D346F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671548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7656E6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18" w15:restartNumberingAfterBreak="0">
    <w:nsid w:val="404F684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25B5D0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272470C"/>
    <w:multiLevelType w:val="hybridMultilevel"/>
    <w:tmpl w:val="A1C21C98"/>
    <w:lvl w:ilvl="0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5412B1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65326EA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9A74093"/>
    <w:multiLevelType w:val="hybridMultilevel"/>
    <w:tmpl w:val="E6AE21E8"/>
    <w:lvl w:ilvl="0" w:tplc="272AE4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3283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E334089"/>
    <w:multiLevelType w:val="hybridMultilevel"/>
    <w:tmpl w:val="9FFE4418"/>
    <w:lvl w:ilvl="0" w:tplc="2440F37E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95FEE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55B967BB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28" w15:restartNumberingAfterBreak="0">
    <w:nsid w:val="55CD523D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29" w15:restartNumberingAfterBreak="0">
    <w:nsid w:val="5B005723"/>
    <w:multiLevelType w:val="hybridMultilevel"/>
    <w:tmpl w:val="2AE2A908"/>
    <w:lvl w:ilvl="0" w:tplc="FE942BF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60D0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615D7BEF"/>
    <w:multiLevelType w:val="hybridMultilevel"/>
    <w:tmpl w:val="8AFC6FB8"/>
    <w:lvl w:ilvl="0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C134C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65177E9B"/>
    <w:multiLevelType w:val="hybridMultilevel"/>
    <w:tmpl w:val="D0166C9C"/>
    <w:lvl w:ilvl="0" w:tplc="2440F37E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BFE7402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4F0C2A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6AE525B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FD8133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42874F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A08468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5"/>
  </w:num>
  <w:num w:numId="3">
    <w:abstractNumId w:val="33"/>
  </w:num>
  <w:num w:numId="4">
    <w:abstractNumId w:val="25"/>
  </w:num>
  <w:num w:numId="5">
    <w:abstractNumId w:val="11"/>
  </w:num>
  <w:num w:numId="6">
    <w:abstractNumId w:val="31"/>
  </w:num>
  <w:num w:numId="7">
    <w:abstractNumId w:val="20"/>
  </w:num>
  <w:num w:numId="8">
    <w:abstractNumId w:val="23"/>
  </w:num>
  <w:num w:numId="9">
    <w:abstractNumId w:val="7"/>
  </w:num>
  <w:num w:numId="10">
    <w:abstractNumId w:val="2"/>
  </w:num>
  <w:num w:numId="11">
    <w:abstractNumId w:val="29"/>
  </w:num>
  <w:num w:numId="12">
    <w:abstractNumId w:val="4"/>
  </w:num>
  <w:num w:numId="13">
    <w:abstractNumId w:val="19"/>
  </w:num>
  <w:num w:numId="14">
    <w:abstractNumId w:val="26"/>
  </w:num>
  <w:num w:numId="15">
    <w:abstractNumId w:val="0"/>
  </w:num>
  <w:num w:numId="16">
    <w:abstractNumId w:val="34"/>
  </w:num>
  <w:num w:numId="17">
    <w:abstractNumId w:val="22"/>
  </w:num>
  <w:num w:numId="18">
    <w:abstractNumId w:val="21"/>
  </w:num>
  <w:num w:numId="19">
    <w:abstractNumId w:val="14"/>
  </w:num>
  <w:num w:numId="20">
    <w:abstractNumId w:val="24"/>
  </w:num>
  <w:num w:numId="21">
    <w:abstractNumId w:val="36"/>
  </w:num>
  <w:num w:numId="22">
    <w:abstractNumId w:val="3"/>
  </w:num>
  <w:num w:numId="23">
    <w:abstractNumId w:val="10"/>
  </w:num>
  <w:num w:numId="24">
    <w:abstractNumId w:val="27"/>
  </w:num>
  <w:num w:numId="25">
    <w:abstractNumId w:val="28"/>
  </w:num>
  <w:num w:numId="26">
    <w:abstractNumId w:val="13"/>
  </w:num>
  <w:num w:numId="27">
    <w:abstractNumId w:val="8"/>
  </w:num>
  <w:num w:numId="28">
    <w:abstractNumId w:val="37"/>
  </w:num>
  <w:num w:numId="29">
    <w:abstractNumId w:val="38"/>
  </w:num>
  <w:num w:numId="30">
    <w:abstractNumId w:val="16"/>
  </w:num>
  <w:num w:numId="31">
    <w:abstractNumId w:val="18"/>
  </w:num>
  <w:num w:numId="32">
    <w:abstractNumId w:val="12"/>
  </w:num>
  <w:num w:numId="33">
    <w:abstractNumId w:val="9"/>
  </w:num>
  <w:num w:numId="34">
    <w:abstractNumId w:val="35"/>
  </w:num>
  <w:num w:numId="35">
    <w:abstractNumId w:val="30"/>
  </w:num>
  <w:num w:numId="36">
    <w:abstractNumId w:val="1"/>
  </w:num>
  <w:num w:numId="37">
    <w:abstractNumId w:val="6"/>
  </w:num>
  <w:num w:numId="38">
    <w:abstractNumId w:val="15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33239"/>
    <w:rsid w:val="000337EC"/>
    <w:rsid w:val="00086CFB"/>
    <w:rsid w:val="00120294"/>
    <w:rsid w:val="00151DEB"/>
    <w:rsid w:val="00194586"/>
    <w:rsid w:val="001B63BB"/>
    <w:rsid w:val="001C490F"/>
    <w:rsid w:val="00294973"/>
    <w:rsid w:val="002A5AF0"/>
    <w:rsid w:val="002E6FBF"/>
    <w:rsid w:val="003066E1"/>
    <w:rsid w:val="003538B9"/>
    <w:rsid w:val="003806A9"/>
    <w:rsid w:val="003F68FE"/>
    <w:rsid w:val="003F7AE4"/>
    <w:rsid w:val="004802DE"/>
    <w:rsid w:val="00487B7B"/>
    <w:rsid w:val="004B05A8"/>
    <w:rsid w:val="004B065A"/>
    <w:rsid w:val="004C61A6"/>
    <w:rsid w:val="004D5C5F"/>
    <w:rsid w:val="004D6EF0"/>
    <w:rsid w:val="005019EC"/>
    <w:rsid w:val="005730DB"/>
    <w:rsid w:val="005F5402"/>
    <w:rsid w:val="00787846"/>
    <w:rsid w:val="0079707B"/>
    <w:rsid w:val="007E6EAB"/>
    <w:rsid w:val="00811E44"/>
    <w:rsid w:val="0086534F"/>
    <w:rsid w:val="00892D33"/>
    <w:rsid w:val="00894799"/>
    <w:rsid w:val="008F77D0"/>
    <w:rsid w:val="0091656A"/>
    <w:rsid w:val="00926457"/>
    <w:rsid w:val="0093384F"/>
    <w:rsid w:val="00935597"/>
    <w:rsid w:val="00983E39"/>
    <w:rsid w:val="009B3345"/>
    <w:rsid w:val="009B4E17"/>
    <w:rsid w:val="009B563A"/>
    <w:rsid w:val="00A162DF"/>
    <w:rsid w:val="00A24669"/>
    <w:rsid w:val="00A24E54"/>
    <w:rsid w:val="00A43D42"/>
    <w:rsid w:val="00AE747F"/>
    <w:rsid w:val="00B47E56"/>
    <w:rsid w:val="00B71D40"/>
    <w:rsid w:val="00C752BA"/>
    <w:rsid w:val="00D87559"/>
    <w:rsid w:val="00D87E95"/>
    <w:rsid w:val="00DA41EB"/>
    <w:rsid w:val="00DC6C1D"/>
    <w:rsid w:val="00DD7C5D"/>
    <w:rsid w:val="00E3266D"/>
    <w:rsid w:val="00E35A31"/>
    <w:rsid w:val="00E65676"/>
    <w:rsid w:val="00E740DF"/>
    <w:rsid w:val="00EC115E"/>
    <w:rsid w:val="00EE1133"/>
    <w:rsid w:val="00F04AA6"/>
    <w:rsid w:val="00F202FC"/>
    <w:rsid w:val="00F2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950A9"/>
  <w15:chartTrackingRefBased/>
  <w15:docId w15:val="{438BBEC0-5D6B-44C7-AB76-15496A9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7C620-7629-4C91-B497-C9E0E847A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1592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- Structural Patterns -</vt:lpstr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- Behavioral Patterns -</dc:title>
  <dc:subject/>
  <dc:creator>DRRONIDZ</dc:creator>
  <cp:keywords/>
  <dc:description/>
  <cp:lastModifiedBy>DRRONIDZ</cp:lastModifiedBy>
  <cp:revision>11</cp:revision>
  <dcterms:created xsi:type="dcterms:W3CDTF">2021-07-26T13:26:00Z</dcterms:created>
  <dcterms:modified xsi:type="dcterms:W3CDTF">2021-08-13T14:25:00Z</dcterms:modified>
</cp:coreProperties>
</file>