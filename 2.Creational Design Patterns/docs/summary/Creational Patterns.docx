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EC115E" w:rsidRPr="00F23E22" w:rsidRDefault="00B71D40" w:rsidP="00B71D40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A program should not depend on how objects are created and arranged</w:t>
      </w:r>
      <w:r>
        <w:rPr>
          <w:lang w:bidi="ar-DZ"/>
        </w:rPr>
        <w:t>.</w:t>
      </w:r>
    </w:p>
    <w:p w:rsidR="00892D33" w:rsidRDefault="00B71D40" w:rsidP="00B71D40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Instantiation is an activity that should not always be done in public and can often lead to</w:t>
      </w:r>
      <w:r>
        <w:rPr>
          <w:lang w:bidi="ar-DZ"/>
        </w:rPr>
        <w:t xml:space="preserve"> </w:t>
      </w:r>
      <w:r>
        <w:rPr>
          <w:lang w:bidi="ar-DZ"/>
        </w:rPr>
        <w:t>coupling problems.</w:t>
      </w:r>
    </w:p>
    <w:p w:rsidR="00B71D40" w:rsidRDefault="00B71D40" w:rsidP="00B71D40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 xml:space="preserve">In Java, the simplest way to create an instance of an </w:t>
      </w:r>
      <w:bookmarkStart w:id="0" w:name="_GoBack"/>
      <w:bookmarkEnd w:id="0"/>
      <w:r w:rsidRPr="00B71D40">
        <w:rPr>
          <w:lang w:bidi="ar-DZ"/>
        </w:rPr>
        <w:t>object is by using the new operator.</w:t>
      </w:r>
    </w:p>
    <w:p w:rsidR="00B71D40" w:rsidRDefault="00B71D40" w:rsidP="00B71D4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fred = new Fred(); // Instance of Fred class</w:t>
      </w:r>
      <w:r>
        <w:rPr>
          <w:lang w:bidi="ar-DZ"/>
        </w:rPr>
        <w:t>.</w:t>
      </w:r>
    </w:p>
    <w:p w:rsidR="00B71D40" w:rsidRDefault="00B71D40" w:rsidP="00B71D4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Creates a concrete class.</w:t>
      </w:r>
    </w:p>
    <w:p w:rsidR="00B71D40" w:rsidRDefault="00B71D40" w:rsidP="00B71D40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Tying your code to a concrete class can make your code more fragile &amp; less flexible.</w:t>
      </w:r>
    </w:p>
    <w:p w:rsidR="00B71D40" w:rsidRDefault="00B71D40" w:rsidP="00B71D4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Code may have to be changed as new concrete classes are added.</w:t>
      </w:r>
    </w:p>
    <w:p w:rsidR="00B71D40" w:rsidRDefault="00B71D40" w:rsidP="00B71D4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Your code will not be "closed for modification" (violation of the Open/Closed Principle).</w:t>
      </w:r>
    </w:p>
    <w:p w:rsidR="00B71D40" w:rsidRDefault="00B71D40" w:rsidP="00B71D40">
      <w:pPr>
        <w:pStyle w:val="Paragraphedeliste"/>
        <w:numPr>
          <w:ilvl w:val="2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To extend it with new concrete types, you will have to reopen it.</w:t>
      </w:r>
    </w:p>
    <w:p w:rsidR="00B71D40" w:rsidRDefault="00B71D40" w:rsidP="00B71D40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Creational design patterns provide a way to create objects.</w:t>
      </w:r>
    </w:p>
    <w:p w:rsidR="00B71D40" w:rsidRDefault="00B71D40" w:rsidP="00B71D40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Creational design patterns abstract the instantiation process :</w:t>
      </w:r>
    </w:p>
    <w:p w:rsidR="00B71D40" w:rsidRDefault="00B71D40" w:rsidP="00B71D4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The creation logic is hidden</w:t>
      </w:r>
      <w:r>
        <w:rPr>
          <w:lang w:bidi="ar-DZ"/>
        </w:rPr>
        <w:t>.</w:t>
      </w:r>
    </w:p>
    <w:p w:rsidR="00B71D40" w:rsidRDefault="00B71D40" w:rsidP="00B71D4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Encapsulates knowledge about which concrete classes the system uses.</w:t>
      </w:r>
    </w:p>
    <w:p w:rsidR="00B71D40" w:rsidRDefault="00B71D40" w:rsidP="00B71D4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Programmer may call a method or use another object, rather than instantiating objects</w:t>
      </w:r>
      <w:r>
        <w:rPr>
          <w:lang w:bidi="ar-DZ"/>
        </w:rPr>
        <w:t xml:space="preserve"> </w:t>
      </w:r>
      <w:r>
        <w:rPr>
          <w:lang w:bidi="ar-DZ"/>
        </w:rPr>
        <w:t>directly using the new operator.</w:t>
      </w:r>
    </w:p>
    <w:p w:rsidR="00B71D40" w:rsidRDefault="00B71D40" w:rsidP="00B71D40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All the system at large knows about the objects is their interfaces as defined by abstract</w:t>
      </w:r>
      <w:r>
        <w:rPr>
          <w:lang w:bidi="ar-DZ"/>
        </w:rPr>
        <w:t xml:space="preserve"> </w:t>
      </w:r>
      <w:r>
        <w:rPr>
          <w:lang w:bidi="ar-DZ"/>
        </w:rPr>
        <w:t>classes</w:t>
      </w:r>
      <w:r>
        <w:rPr>
          <w:lang w:bidi="ar-DZ"/>
        </w:rPr>
        <w:t>.</w:t>
      </w:r>
    </w:p>
    <w:p w:rsidR="00B71D40" w:rsidRDefault="00B71D40" w:rsidP="00B71D4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Gives the programmer a lot of flexibility in what gets created, who creates it, how it gets</w:t>
      </w:r>
      <w:r>
        <w:rPr>
          <w:lang w:bidi="ar-DZ"/>
        </w:rPr>
        <w:t xml:space="preserve"> </w:t>
      </w:r>
      <w:r w:rsidRPr="00B71D40">
        <w:rPr>
          <w:lang w:bidi="ar-DZ"/>
        </w:rPr>
        <w:t>created, and when.</w:t>
      </w:r>
    </w:p>
    <w:p w:rsidR="00B71D40" w:rsidRDefault="00B71D40" w:rsidP="00B71D4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Let you configure a system with "product" objects that vary widely in structure and functionality.</w:t>
      </w:r>
    </w:p>
    <w:p w:rsidR="00B71D40" w:rsidRDefault="00B71D40" w:rsidP="00B71D40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B71D40">
        <w:rPr>
          <w:lang w:bidi="ar-DZ"/>
        </w:rPr>
        <w:t>Configuration can be static (compile-time) or dynamic (at run-time).</w:t>
      </w:r>
    </w:p>
    <w:p w:rsidR="007E6EAB" w:rsidRDefault="007E6EAB" w:rsidP="007E6EAB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By coding to an interface, you can insulate yourself from a lot of changes that might</w:t>
      </w:r>
      <w:r>
        <w:rPr>
          <w:lang w:bidi="ar-DZ"/>
        </w:rPr>
        <w:t xml:space="preserve"> </w:t>
      </w:r>
      <w:r w:rsidRPr="007E6EAB">
        <w:rPr>
          <w:lang w:bidi="ar-DZ"/>
        </w:rPr>
        <w:t>happen to a system down the road.</w:t>
      </w:r>
    </w:p>
    <w:p w:rsidR="007E6EAB" w:rsidRDefault="007E6EAB" w:rsidP="007E6EAB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Sometimes creational patterns are competitors :</w:t>
      </w:r>
    </w:p>
    <w:p w:rsidR="007E6EAB" w:rsidRDefault="007E6EAB" w:rsidP="007E6EAB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There are cases when either Prototype or Abstract Factory could be used profitably.</w:t>
      </w:r>
    </w:p>
    <w:p w:rsidR="007E6EAB" w:rsidRDefault="007E6EAB" w:rsidP="007E6EAB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Sometimes creational patterns are complementary :</w:t>
      </w:r>
    </w:p>
    <w:p w:rsidR="007E6EAB" w:rsidRDefault="007E6EAB" w:rsidP="007E6EAB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Builder can use one of the other patterns to implement which components get build.</w:t>
      </w:r>
    </w:p>
    <w:p w:rsidR="007E6EAB" w:rsidRDefault="007E6EAB" w:rsidP="007E6EAB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Prototype can use Singleton in its implementation.</w:t>
      </w:r>
    </w:p>
    <w:p w:rsidR="007E6EAB" w:rsidRDefault="007E6EAB" w:rsidP="007E6EAB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Class Patterns vs Object Patterns (sub-categories) :</w:t>
      </w:r>
    </w:p>
    <w:p w:rsidR="007E6EAB" w:rsidRDefault="007E6EAB" w:rsidP="007E6EAB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Class patterns describe how relationships between classes are defined :</w:t>
      </w:r>
    </w:p>
    <w:p w:rsidR="007E6EAB" w:rsidRDefault="007E6EAB" w:rsidP="007E6EAB">
      <w:pPr>
        <w:pStyle w:val="Paragraphedeliste"/>
        <w:numPr>
          <w:ilvl w:val="2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Use inheritance.</w:t>
      </w:r>
    </w:p>
    <w:p w:rsidR="007E6EAB" w:rsidRDefault="007E6EAB" w:rsidP="007E6EAB">
      <w:pPr>
        <w:pStyle w:val="Paragraphedeliste"/>
        <w:numPr>
          <w:ilvl w:val="2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Relationships are established at compile time.</w:t>
      </w:r>
    </w:p>
    <w:p w:rsidR="007E6EAB" w:rsidRDefault="007E6EAB" w:rsidP="007E6EAB">
      <w:pPr>
        <w:pStyle w:val="Paragraphedeliste"/>
        <w:numPr>
          <w:ilvl w:val="2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Factory pattern.</w:t>
      </w:r>
    </w:p>
    <w:p w:rsidR="007E6EAB" w:rsidRDefault="007E6EAB" w:rsidP="007E6EAB">
      <w:pPr>
        <w:pStyle w:val="Paragraphedeliste"/>
        <w:numPr>
          <w:ilvl w:val="2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Drawback of this approach is that it can require creating a new subclass just to change the class</w:t>
      </w:r>
      <w:r>
        <w:rPr>
          <w:lang w:bidi="ar-DZ"/>
        </w:rPr>
        <w:t xml:space="preserve"> </w:t>
      </w:r>
      <w:r w:rsidRPr="007E6EAB">
        <w:rPr>
          <w:lang w:bidi="ar-DZ"/>
        </w:rPr>
        <w:t>of the product.</w:t>
      </w:r>
    </w:p>
    <w:p w:rsidR="007E6EAB" w:rsidRDefault="007E6EAB" w:rsidP="007E6EAB">
      <w:pPr>
        <w:pStyle w:val="Paragraphedeliste"/>
        <w:numPr>
          <w:ilvl w:val="2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Changes can cascade</w:t>
      </w:r>
      <w:r>
        <w:rPr>
          <w:lang w:bidi="ar-DZ"/>
        </w:rPr>
        <w:t>.</w:t>
      </w:r>
    </w:p>
    <w:p w:rsidR="007E6EAB" w:rsidRDefault="007E6EAB" w:rsidP="007E6EAB">
      <w:pPr>
        <w:pStyle w:val="Paragraphedeliste"/>
        <w:numPr>
          <w:ilvl w:val="2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When the product creator is itself created by a factory method,</w:t>
      </w:r>
      <w:r w:rsidRPr="007E6EAB">
        <w:t xml:space="preserve"> </w:t>
      </w:r>
      <w:r w:rsidRPr="007E6EAB">
        <w:rPr>
          <w:lang w:bidi="ar-DZ"/>
        </w:rPr>
        <w:t>then you have to override its creator as well</w:t>
      </w:r>
      <w:r>
        <w:rPr>
          <w:lang w:bidi="ar-DZ"/>
        </w:rPr>
        <w:t>.</w:t>
      </w:r>
    </w:p>
    <w:p w:rsidR="007E6EAB" w:rsidRDefault="007E6EAB" w:rsidP="007E6EAB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Object patterns describe relationships between objects :</w:t>
      </w:r>
    </w:p>
    <w:p w:rsidR="007E6EAB" w:rsidRDefault="007E6EAB" w:rsidP="007E6EAB">
      <w:pPr>
        <w:pStyle w:val="Paragraphedeliste"/>
        <w:numPr>
          <w:ilvl w:val="2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Use composition.</w:t>
      </w:r>
    </w:p>
    <w:p w:rsidR="007E6EAB" w:rsidRDefault="007E6EAB" w:rsidP="007E6EAB">
      <w:pPr>
        <w:pStyle w:val="Paragraphedeliste"/>
        <w:numPr>
          <w:ilvl w:val="2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Relationships are typically created at runtime.</w:t>
      </w:r>
    </w:p>
    <w:p w:rsidR="007E6EAB" w:rsidRDefault="007E6EAB" w:rsidP="007E6EAB">
      <w:pPr>
        <w:pStyle w:val="Paragraphedeliste"/>
        <w:numPr>
          <w:ilvl w:val="3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More dynamic and flexible.</w:t>
      </w:r>
    </w:p>
    <w:p w:rsidR="007E6EAB" w:rsidRDefault="007E6EAB" w:rsidP="007E6EAB">
      <w:pPr>
        <w:pStyle w:val="Paragraphedeliste"/>
        <w:numPr>
          <w:ilvl w:val="2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lastRenderedPageBreak/>
        <w:t>Abstract factory, singleton, builder, &amp; prototype patterns.</w:t>
      </w:r>
    </w:p>
    <w:p w:rsidR="007E6EAB" w:rsidRDefault="007E6EAB" w:rsidP="007E6EAB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There are five creational patterns that we will study :</w:t>
      </w:r>
    </w:p>
    <w:p w:rsidR="007E6EAB" w:rsidRDefault="007E6EAB" w:rsidP="007E6EAB">
      <w:pPr>
        <w:pStyle w:val="Paragraphedeliste"/>
        <w:numPr>
          <w:ilvl w:val="2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We will highlight their similarities &amp; differences.</w:t>
      </w:r>
    </w:p>
    <w:p w:rsidR="007E6EAB" w:rsidRPr="00F23E22" w:rsidRDefault="007E6EAB" w:rsidP="007E6EAB">
      <w:pPr>
        <w:pStyle w:val="Paragraphedeliste"/>
        <w:numPr>
          <w:ilvl w:val="2"/>
          <w:numId w:val="13"/>
        </w:numPr>
        <w:spacing w:line="276" w:lineRule="auto"/>
        <w:jc w:val="both"/>
        <w:rPr>
          <w:lang w:bidi="ar-DZ"/>
        </w:rPr>
      </w:pPr>
      <w:r w:rsidRPr="007E6EAB">
        <w:rPr>
          <w:lang w:bidi="ar-DZ"/>
        </w:rPr>
        <w:t>(Factory, Abstract Factory, Singleton, Builder, Prototype)</w:t>
      </w:r>
      <w:r>
        <w:rPr>
          <w:lang w:bidi="ar-DZ"/>
        </w:rPr>
        <w:t>.</w:t>
      </w:r>
    </w:p>
    <w:sectPr w:rsidR="007E6EAB" w:rsidRPr="00F23E22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E56" w:rsidRDefault="00B47E56" w:rsidP="009B563A">
      <w:pPr>
        <w:spacing w:after="0" w:line="240" w:lineRule="auto"/>
      </w:pPr>
      <w:r>
        <w:separator/>
      </w:r>
    </w:p>
  </w:endnote>
  <w:endnote w:type="continuationSeparator" w:id="0">
    <w:p w:rsidR="00B47E56" w:rsidRDefault="00B47E56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E56" w:rsidRDefault="00B47E56" w:rsidP="009B563A">
      <w:pPr>
        <w:spacing w:after="0" w:line="240" w:lineRule="auto"/>
      </w:pPr>
      <w:r>
        <w:separator/>
      </w:r>
    </w:p>
  </w:footnote>
  <w:footnote w:type="continuationSeparator" w:id="0">
    <w:p w:rsidR="00B47E56" w:rsidRDefault="00B47E56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D87559" w:rsidP="00B71D40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>
                                <w:t xml:space="preserve">- </w:t>
                              </w:r>
                              <w:r w:rsidR="00B71D40">
                                <w:t>Creational Patterns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D87559" w:rsidP="00B71D40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>
                          <w:t xml:space="preserve">- </w:t>
                        </w:r>
                        <w:r w:rsidR="00B71D40">
                          <w:t>Creational Patterns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69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EA4C6E"/>
    <w:multiLevelType w:val="hybridMultilevel"/>
    <w:tmpl w:val="309069DC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249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D0128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935BE8"/>
    <w:multiLevelType w:val="hybridMultilevel"/>
    <w:tmpl w:val="5056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F3642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8273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5AA1F0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9A727CC"/>
    <w:multiLevelType w:val="multilevel"/>
    <w:tmpl w:val="0F4EA4CA"/>
    <w:lvl w:ilvl="0">
      <w:start w:val="10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9" w15:restartNumberingAfterBreak="0">
    <w:nsid w:val="306003ED"/>
    <w:multiLevelType w:val="hybridMultilevel"/>
    <w:tmpl w:val="6B6C6BFC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254C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5E561D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6D346F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7656E6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5" w15:restartNumberingAfterBreak="0">
    <w:nsid w:val="404F684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272470C"/>
    <w:multiLevelType w:val="hybridMultilevel"/>
    <w:tmpl w:val="A1C21C9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412B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65326E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9A74093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3283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E334089"/>
    <w:multiLevelType w:val="hybridMultilevel"/>
    <w:tmpl w:val="9FFE4418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95FEE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5B967BB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5" w15:restartNumberingAfterBreak="0">
    <w:nsid w:val="55CD523D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6" w15:restartNumberingAfterBreak="0">
    <w:nsid w:val="5B005723"/>
    <w:multiLevelType w:val="hybridMultilevel"/>
    <w:tmpl w:val="2AE2A908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D7BEF"/>
    <w:multiLevelType w:val="hybridMultilevel"/>
    <w:tmpl w:val="8AFC6FB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77E9B"/>
    <w:multiLevelType w:val="hybridMultilevel"/>
    <w:tmpl w:val="D0166C9C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FE7402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F0C2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AE525B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FD8133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42874F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A08468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4"/>
  </w:num>
  <w:num w:numId="3">
    <w:abstractNumId w:val="28"/>
  </w:num>
  <w:num w:numId="4">
    <w:abstractNumId w:val="22"/>
  </w:num>
  <w:num w:numId="5">
    <w:abstractNumId w:val="9"/>
  </w:num>
  <w:num w:numId="6">
    <w:abstractNumId w:val="27"/>
  </w:num>
  <w:num w:numId="7">
    <w:abstractNumId w:val="17"/>
  </w:num>
  <w:num w:numId="8">
    <w:abstractNumId w:val="20"/>
  </w:num>
  <w:num w:numId="9">
    <w:abstractNumId w:val="5"/>
  </w:num>
  <w:num w:numId="10">
    <w:abstractNumId w:val="1"/>
  </w:num>
  <w:num w:numId="11">
    <w:abstractNumId w:val="26"/>
  </w:num>
  <w:num w:numId="12">
    <w:abstractNumId w:val="3"/>
  </w:num>
  <w:num w:numId="13">
    <w:abstractNumId w:val="16"/>
  </w:num>
  <w:num w:numId="14">
    <w:abstractNumId w:val="23"/>
  </w:num>
  <w:num w:numId="15">
    <w:abstractNumId w:val="0"/>
  </w:num>
  <w:num w:numId="16">
    <w:abstractNumId w:val="29"/>
  </w:num>
  <w:num w:numId="17">
    <w:abstractNumId w:val="19"/>
  </w:num>
  <w:num w:numId="18">
    <w:abstractNumId w:val="18"/>
  </w:num>
  <w:num w:numId="19">
    <w:abstractNumId w:val="12"/>
  </w:num>
  <w:num w:numId="20">
    <w:abstractNumId w:val="21"/>
  </w:num>
  <w:num w:numId="21">
    <w:abstractNumId w:val="31"/>
  </w:num>
  <w:num w:numId="22">
    <w:abstractNumId w:val="2"/>
  </w:num>
  <w:num w:numId="23">
    <w:abstractNumId w:val="8"/>
  </w:num>
  <w:num w:numId="24">
    <w:abstractNumId w:val="24"/>
  </w:num>
  <w:num w:numId="25">
    <w:abstractNumId w:val="25"/>
  </w:num>
  <w:num w:numId="26">
    <w:abstractNumId w:val="11"/>
  </w:num>
  <w:num w:numId="27">
    <w:abstractNumId w:val="6"/>
  </w:num>
  <w:num w:numId="28">
    <w:abstractNumId w:val="32"/>
  </w:num>
  <w:num w:numId="29">
    <w:abstractNumId w:val="33"/>
  </w:num>
  <w:num w:numId="30">
    <w:abstractNumId w:val="13"/>
  </w:num>
  <w:num w:numId="31">
    <w:abstractNumId w:val="15"/>
  </w:num>
  <w:num w:numId="32">
    <w:abstractNumId w:val="10"/>
  </w:num>
  <w:num w:numId="33">
    <w:abstractNumId w:val="7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37EC"/>
    <w:rsid w:val="00120294"/>
    <w:rsid w:val="00151DEB"/>
    <w:rsid w:val="00194586"/>
    <w:rsid w:val="001B63BB"/>
    <w:rsid w:val="001C490F"/>
    <w:rsid w:val="00294973"/>
    <w:rsid w:val="002A5AF0"/>
    <w:rsid w:val="002E6FBF"/>
    <w:rsid w:val="003066E1"/>
    <w:rsid w:val="003538B9"/>
    <w:rsid w:val="003806A9"/>
    <w:rsid w:val="003F68FE"/>
    <w:rsid w:val="003F7AE4"/>
    <w:rsid w:val="004802DE"/>
    <w:rsid w:val="00487B7B"/>
    <w:rsid w:val="004B065A"/>
    <w:rsid w:val="004D5C5F"/>
    <w:rsid w:val="005730DB"/>
    <w:rsid w:val="005F5402"/>
    <w:rsid w:val="00787846"/>
    <w:rsid w:val="0079707B"/>
    <w:rsid w:val="007E6EAB"/>
    <w:rsid w:val="00811E44"/>
    <w:rsid w:val="0086534F"/>
    <w:rsid w:val="00892D33"/>
    <w:rsid w:val="00894799"/>
    <w:rsid w:val="008F77D0"/>
    <w:rsid w:val="0091656A"/>
    <w:rsid w:val="00926457"/>
    <w:rsid w:val="0093384F"/>
    <w:rsid w:val="00935597"/>
    <w:rsid w:val="009B3345"/>
    <w:rsid w:val="009B4E17"/>
    <w:rsid w:val="009B563A"/>
    <w:rsid w:val="00A162DF"/>
    <w:rsid w:val="00A24669"/>
    <w:rsid w:val="00A24E54"/>
    <w:rsid w:val="00A43D42"/>
    <w:rsid w:val="00AE747F"/>
    <w:rsid w:val="00B47E56"/>
    <w:rsid w:val="00B71D40"/>
    <w:rsid w:val="00C752BA"/>
    <w:rsid w:val="00D87559"/>
    <w:rsid w:val="00D87E95"/>
    <w:rsid w:val="00DA41EB"/>
    <w:rsid w:val="00DC6C1D"/>
    <w:rsid w:val="00DD7C5D"/>
    <w:rsid w:val="00E3266D"/>
    <w:rsid w:val="00E35A31"/>
    <w:rsid w:val="00E65676"/>
    <w:rsid w:val="00E740DF"/>
    <w:rsid w:val="00EC115E"/>
    <w:rsid w:val="00EE1133"/>
    <w:rsid w:val="00F202FC"/>
    <w:rsid w:val="00F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AC995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8033-F001-421E-B64E-12B3BD43F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1538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         - Singleton -</vt:lpstr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- Creational Patterns -</dc:title>
  <dc:subject/>
  <dc:creator>DRRONIDZ</dc:creator>
  <cp:keywords/>
  <dc:description/>
  <cp:lastModifiedBy>DRRONIDZ</cp:lastModifiedBy>
  <cp:revision>8</cp:revision>
  <dcterms:created xsi:type="dcterms:W3CDTF">2021-07-26T13:26:00Z</dcterms:created>
  <dcterms:modified xsi:type="dcterms:W3CDTF">2021-07-29T22:51:00Z</dcterms:modified>
</cp:coreProperties>
</file>