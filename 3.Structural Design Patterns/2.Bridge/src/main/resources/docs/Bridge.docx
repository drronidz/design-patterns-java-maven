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EC115E" w:rsidRDefault="002F4400" w:rsidP="002F440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bridge pattern will decouple an abstraction from its implementation so that the two can vary independently:</w:t>
      </w:r>
    </w:p>
    <w:p w:rsidR="002F4400" w:rsidRDefault="002F4400" w:rsidP="002F440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Decouples implementation class and abstract class by providing a bridge structure between them.</w:t>
      </w:r>
    </w:p>
    <w:p w:rsidR="002F4400" w:rsidRDefault="002F4400" w:rsidP="002F440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We already understand the benefits of decoupling and abstraction.</w:t>
      </w:r>
    </w:p>
    <w:p w:rsidR="002F4400" w:rsidRDefault="002F4400" w:rsidP="002F440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Decoupling means to have things behave independently from each other.</w:t>
      </w:r>
    </w:p>
    <w:p w:rsidR="002F4400" w:rsidRDefault="002F4400" w:rsidP="002F440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Abstraction is how different things are related to each other conceptually (hiding details).</w:t>
      </w:r>
    </w:p>
    <w:p w:rsidR="002F4400" w:rsidRDefault="002F4400" w:rsidP="002F440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Implementations here mean the objects that the abstract class and its derivations use to implement themselves:</w:t>
      </w:r>
    </w:p>
    <w:p w:rsidR="002F4400" w:rsidRDefault="002F4400" w:rsidP="002F440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Not the derivations of the abstract class (concrete classes).</w:t>
      </w:r>
    </w:p>
    <w:p w:rsidR="002F4400" w:rsidRDefault="002F4400" w:rsidP="002F440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This pattern helps us to make concrete class functionalities independent from the interface implementer class.</w:t>
      </w:r>
    </w:p>
    <w:p w:rsidR="002F4400" w:rsidRDefault="002F4400" w:rsidP="002F440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Can alter these different kind of classes structurally without affecting each other.</w:t>
      </w:r>
    </w:p>
    <w:p w:rsidR="002F4400" w:rsidRDefault="002F4400" w:rsidP="002F4400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2F4400" w:rsidRDefault="002F4400" w:rsidP="002F4400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A standard software company will typically consist of the following two teams:</w:t>
      </w:r>
    </w:p>
    <w:p w:rsidR="002F4400" w:rsidRDefault="002F4400" w:rsidP="002F4400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Development team.</w:t>
      </w:r>
    </w:p>
    <w:p w:rsidR="002F4400" w:rsidRDefault="002F4400" w:rsidP="002F4400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Technical support team.</w:t>
      </w:r>
    </w:p>
    <w:p w:rsidR="002F4400" w:rsidRDefault="002F4400" w:rsidP="002F4400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A change in the operational strategy of one team should not have a direct impact on the other team.</w:t>
      </w:r>
    </w:p>
    <w:p w:rsidR="002F4400" w:rsidRDefault="002F4400" w:rsidP="002F4400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The technical support team plays the role of a bridge between the clients and the development team that implements the product.</w:t>
      </w:r>
    </w:p>
    <w:p w:rsidR="002F4400" w:rsidRDefault="002F4400" w:rsidP="002F4400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Another example would be in a GUI framework:</w:t>
      </w:r>
    </w:p>
    <w:p w:rsidR="002F4400" w:rsidRDefault="002F4400" w:rsidP="002F4400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Separate window abstraction from window implementation.</w:t>
      </w:r>
    </w:p>
    <w:p w:rsidR="002F4400" w:rsidRDefault="002F4400" w:rsidP="002F4400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the Bridge Pattern:</w:t>
      </w:r>
    </w:p>
    <w:p w:rsidR="002F4400" w:rsidRDefault="002F4400" w:rsidP="002F4400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 xml:space="preserve">When you want to avoid a permanent binding between </w:t>
      </w:r>
      <w:r w:rsidR="003948D3">
        <w:rPr>
          <w:lang w:bidi="ar-DZ"/>
        </w:rPr>
        <w:t>an abstraction and its implementation.</w:t>
      </w:r>
    </w:p>
    <w:p w:rsidR="003948D3" w:rsidRDefault="003948D3" w:rsidP="003948D3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When the implementation must be selected or switched at run-time.</w:t>
      </w:r>
    </w:p>
    <w:p w:rsidR="003948D3" w:rsidRDefault="003948D3" w:rsidP="003948D3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When both the abstractions and their implementations should be extensible by subclassing</w:t>
      </w:r>
    </w:p>
    <w:p w:rsidR="003948D3" w:rsidRDefault="003948D3" w:rsidP="003948D3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Let you combine the different abstractions and implementations and extend them independently.</w:t>
      </w:r>
    </w:p>
    <w:p w:rsidR="003948D3" w:rsidRDefault="003948D3" w:rsidP="003948D3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When changes in the implementation of an abstraction should have no impact on clients</w:t>
      </w:r>
    </w:p>
    <w:p w:rsidR="003948D3" w:rsidRDefault="003948D3" w:rsidP="003948D3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Client’s code should not have to be recompiled.</w:t>
      </w:r>
    </w:p>
    <w:p w:rsidR="003948D3" w:rsidRDefault="003948D3" w:rsidP="003948D3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When you want to hide the implementation of an abstraction completely from clients.</w:t>
      </w:r>
    </w:p>
    <w:p w:rsidR="003948D3" w:rsidRDefault="003948D3" w:rsidP="003948D3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When you have a ton of implementation classes</w:t>
      </w:r>
    </w:p>
    <w:p w:rsidR="003948D3" w:rsidRDefault="003948D3" w:rsidP="003948D3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A class hierarchy indicates the need for splitting an object into two parts.</w:t>
      </w:r>
    </w:p>
    <w:p w:rsidR="003948D3" w:rsidRDefault="003948D3" w:rsidP="003948D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 of the Bridge Pattern:</w:t>
      </w:r>
    </w:p>
    <w:p w:rsidR="003948D3" w:rsidRDefault="003948D3" w:rsidP="003948D3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Decouples an implementation so that it is not bound permanently to an interface.</w:t>
      </w:r>
    </w:p>
    <w:p w:rsidR="003948D3" w:rsidRDefault="003948D3" w:rsidP="003948D3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Abstraction and implementation can be extended independently:</w:t>
      </w:r>
    </w:p>
    <w:p w:rsidR="003948D3" w:rsidRDefault="003948D3" w:rsidP="003948D3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Allows you to vary the implementation and the abstraction by placing the two in separate class hierarchies.</w:t>
      </w:r>
    </w:p>
    <w:p w:rsidR="003948D3" w:rsidRDefault="003948D3" w:rsidP="003948D3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Changes to the concrete abstraction classes do not affect the client.</w:t>
      </w:r>
    </w:p>
    <w:p w:rsidR="003948D3" w:rsidRDefault="003948D3" w:rsidP="003948D3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Adds one more method level redirection to achieve the objective.</w:t>
      </w:r>
    </w:p>
    <w:p w:rsidR="003948D3" w:rsidRDefault="003948D3" w:rsidP="003948D3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One drawback is that it does slightly increase complexity.</w:t>
      </w:r>
    </w:p>
    <w:p w:rsidR="003948D3" w:rsidRDefault="003948D3" w:rsidP="003948D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Compared to the Adapter:</w:t>
      </w:r>
    </w:p>
    <w:p w:rsidR="003948D3" w:rsidRDefault="003948D3" w:rsidP="003948D3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The Adapter pattern is geared toward making unrelated classes work together:</w:t>
      </w:r>
    </w:p>
    <w:p w:rsidR="003948D3" w:rsidRDefault="003948D3" w:rsidP="003948D3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Usually applied to systems after they have been designed.</w:t>
      </w:r>
    </w:p>
    <w:p w:rsidR="003948D3" w:rsidRDefault="003948D3" w:rsidP="003948D3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In contrast, the Bridge is used up-front in a design:</w:t>
      </w:r>
    </w:p>
    <w:p w:rsidR="003948D3" w:rsidRDefault="003948D3" w:rsidP="003948D3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 xml:space="preserve">Let abstractions and implementations vary </w:t>
      </w:r>
      <w:r w:rsidR="00A70885">
        <w:rPr>
          <w:lang w:bidi="ar-DZ"/>
        </w:rPr>
        <w:t>independently</w:t>
      </w:r>
      <w:r>
        <w:rPr>
          <w:lang w:bidi="ar-DZ"/>
        </w:rPr>
        <w:t>.</w:t>
      </w:r>
    </w:p>
    <w:p w:rsidR="00A70885" w:rsidRDefault="00A70885" w:rsidP="00A70885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 (Overview):</w:t>
      </w:r>
    </w:p>
    <w:p w:rsidR="00A70885" w:rsidRDefault="00A70885" w:rsidP="00A70885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There are two parts in the Bridge design pattern implementation:</w:t>
      </w:r>
    </w:p>
    <w:p w:rsidR="00A70885" w:rsidRDefault="00A70885" w:rsidP="00A70885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Abstraction : an interface or an abstract class</w:t>
      </w:r>
    </w:p>
    <w:p w:rsidR="00A70885" w:rsidRDefault="00A70885" w:rsidP="00A70885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Implementation: an interface or abstract class.</w:t>
      </w:r>
    </w:p>
    <w:p w:rsidR="00A70885" w:rsidRDefault="00A70885" w:rsidP="00A70885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Allows the abstraction and the implementation to be developed independently.</w:t>
      </w:r>
    </w:p>
    <w:p w:rsidR="00A70885" w:rsidRDefault="00A70885" w:rsidP="00A70885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 xml:space="preserve">The client code can access only </w:t>
      </w:r>
      <w:r w:rsidR="00A1355D">
        <w:rPr>
          <w:lang w:bidi="ar-DZ"/>
        </w:rPr>
        <w:t>the abstraction part.</w:t>
      </w:r>
    </w:p>
    <w:p w:rsidR="00A1355D" w:rsidRDefault="00A1355D" w:rsidP="00A70885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Client not concerned about the implementation part.</w:t>
      </w:r>
    </w:p>
    <w:p w:rsidR="00A1355D" w:rsidRDefault="00A1355D" w:rsidP="00A1355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The abstraction contains a reference to the implementer.</w:t>
      </w:r>
    </w:p>
    <w:p w:rsidR="00A1355D" w:rsidRDefault="00A1355D" w:rsidP="00A1355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Children of the abstraction are referred to as refined abstractions.</w:t>
      </w:r>
    </w:p>
    <w:p w:rsidR="00A1355D" w:rsidRDefault="00A1355D" w:rsidP="00A1355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Children of the implementer are concrete implementers.</w:t>
      </w:r>
    </w:p>
    <w:p w:rsidR="00A1355D" w:rsidRDefault="00A1355D" w:rsidP="00A1355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Since we can change the reference to the implementer in the abstraction, we are able to change the abstractions’ implementer at run-time.</w:t>
      </w:r>
    </w:p>
    <w:p w:rsidR="00A1355D" w:rsidRDefault="00A1355D" w:rsidP="00A1355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Changes to the implementer do not affect client code.</w:t>
      </w:r>
    </w:p>
    <w:p w:rsidR="00A1355D" w:rsidRDefault="00A1355D" w:rsidP="00A1355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Increases the loose coupling between class abstraction and its implementation.</w:t>
      </w:r>
    </w:p>
    <w:p w:rsidR="00A1355D" w:rsidRDefault="00A1355D" w:rsidP="00A1355D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 in detail:</w:t>
      </w:r>
    </w:p>
    <w:p w:rsidR="00A1355D" w:rsidRPr="00A1355D" w:rsidRDefault="00A1355D" w:rsidP="00A1355D">
      <w:pPr>
        <w:pStyle w:val="Paragraphedeliste"/>
        <w:numPr>
          <w:ilvl w:val="0"/>
          <w:numId w:val="42"/>
        </w:numPr>
        <w:rPr>
          <w:b/>
          <w:bCs/>
          <w:lang w:bidi="ar-DZ"/>
        </w:rPr>
      </w:pPr>
      <w:r w:rsidRPr="00A1355D">
        <w:rPr>
          <w:b/>
          <w:bCs/>
          <w:lang w:bidi="ar-DZ"/>
        </w:rPr>
        <w:t>Abstraction:</w:t>
      </w:r>
    </w:p>
    <w:p w:rsidR="00A1355D" w:rsidRDefault="00A1355D" w:rsidP="00A1355D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Core of the bridge design pattern and defines the crux.</w:t>
      </w:r>
    </w:p>
    <w:p w:rsidR="00A1355D" w:rsidRDefault="00A1355D" w:rsidP="00A1355D">
      <w:pPr>
        <w:pStyle w:val="Paragraphedeliste"/>
        <w:numPr>
          <w:ilvl w:val="2"/>
          <w:numId w:val="42"/>
        </w:numPr>
        <w:rPr>
          <w:lang w:bidi="ar-DZ"/>
        </w:rPr>
      </w:pPr>
      <w:r>
        <w:rPr>
          <w:lang w:bidi="ar-DZ"/>
        </w:rPr>
        <w:t>Defines the abstraction’s interface.</w:t>
      </w:r>
    </w:p>
    <w:p w:rsidR="00A1355D" w:rsidRDefault="00A1355D" w:rsidP="00A1355D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Contains a reference to the implementer.</w:t>
      </w:r>
    </w:p>
    <w:p w:rsidR="00A1355D" w:rsidRPr="00A1355D" w:rsidRDefault="00A1355D" w:rsidP="00A1355D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b/>
          <w:bCs/>
          <w:lang w:bidi="ar-DZ"/>
        </w:rPr>
        <w:t>RefinedAbstraction:</w:t>
      </w:r>
    </w:p>
    <w:p w:rsidR="00A1355D" w:rsidRDefault="00A1355D" w:rsidP="00A1355D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Extends the abstraction takes the finer detail one level below.</w:t>
      </w:r>
    </w:p>
    <w:p w:rsidR="00A1355D" w:rsidRDefault="00A1355D" w:rsidP="00A1355D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Hides the finer elements from implementers.</w:t>
      </w:r>
    </w:p>
    <w:p w:rsidR="00A1355D" w:rsidRPr="00A1355D" w:rsidRDefault="00A1355D" w:rsidP="00A1355D">
      <w:pPr>
        <w:pStyle w:val="Paragraphedeliste"/>
        <w:numPr>
          <w:ilvl w:val="0"/>
          <w:numId w:val="42"/>
        </w:numPr>
        <w:rPr>
          <w:b/>
          <w:bCs/>
          <w:lang w:bidi="ar-DZ"/>
        </w:rPr>
      </w:pPr>
      <w:r w:rsidRPr="00A1355D">
        <w:rPr>
          <w:b/>
          <w:bCs/>
          <w:lang w:bidi="ar-DZ"/>
        </w:rPr>
        <w:t>Implementer:</w:t>
      </w:r>
    </w:p>
    <w:p w:rsidR="00A1355D" w:rsidRDefault="00A1355D" w:rsidP="00A1355D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Defines the interface for implementation classes:</w:t>
      </w:r>
    </w:p>
    <w:p w:rsidR="00A1355D" w:rsidRDefault="00A1355D" w:rsidP="00A1355D">
      <w:pPr>
        <w:pStyle w:val="Paragraphedeliste"/>
        <w:numPr>
          <w:ilvl w:val="2"/>
          <w:numId w:val="42"/>
        </w:numPr>
        <w:rPr>
          <w:lang w:bidi="ar-DZ"/>
        </w:rPr>
      </w:pPr>
      <w:r>
        <w:rPr>
          <w:lang w:bidi="ar-DZ"/>
        </w:rPr>
        <w:t>Does not need to correspond directly to the abstraction interface and can be very different:</w:t>
      </w:r>
    </w:p>
    <w:p w:rsidR="00A1355D" w:rsidRDefault="00A1355D" w:rsidP="00A1355D">
      <w:pPr>
        <w:pStyle w:val="Paragraphedeliste"/>
        <w:numPr>
          <w:ilvl w:val="3"/>
          <w:numId w:val="42"/>
        </w:numPr>
        <w:rPr>
          <w:lang w:bidi="ar-DZ"/>
        </w:rPr>
      </w:pPr>
      <w:r>
        <w:rPr>
          <w:lang w:bidi="ar-DZ"/>
        </w:rPr>
        <w:t>Implementer provides only primitive operations.</w:t>
      </w:r>
    </w:p>
    <w:p w:rsidR="00A1355D" w:rsidRDefault="00A1355D" w:rsidP="00A1355D">
      <w:pPr>
        <w:pStyle w:val="Paragraphedeliste"/>
        <w:numPr>
          <w:ilvl w:val="3"/>
          <w:numId w:val="42"/>
        </w:numPr>
        <w:rPr>
          <w:lang w:bidi="ar-DZ"/>
        </w:rPr>
      </w:pPr>
      <w:r>
        <w:rPr>
          <w:lang w:bidi="ar-DZ"/>
        </w:rPr>
        <w:t>Abstractions defines higher-level operations based on these primitives.</w:t>
      </w:r>
    </w:p>
    <w:p w:rsidR="00A1355D" w:rsidRDefault="00A1355D" w:rsidP="00A1355D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Provides an implementation in terms of operations provided by Implementer interface.</w:t>
      </w:r>
    </w:p>
    <w:p w:rsidR="00A1355D" w:rsidRPr="00A1355D" w:rsidRDefault="00A1355D" w:rsidP="00A1355D">
      <w:pPr>
        <w:pStyle w:val="Paragraphedeliste"/>
        <w:numPr>
          <w:ilvl w:val="0"/>
          <w:numId w:val="42"/>
        </w:numPr>
        <w:rPr>
          <w:b/>
          <w:bCs/>
          <w:lang w:bidi="ar-DZ"/>
        </w:rPr>
      </w:pPr>
      <w:r w:rsidRPr="00A1355D">
        <w:rPr>
          <w:b/>
          <w:bCs/>
          <w:lang w:bidi="ar-DZ"/>
        </w:rPr>
        <w:t>Concrete Implementer:</w:t>
      </w:r>
    </w:p>
    <w:p w:rsidR="00A1355D" w:rsidRDefault="00A1355D" w:rsidP="00A1355D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 xml:space="preserve">Impalements the above implementer by providing concrete implementation. </w:t>
      </w:r>
    </w:p>
    <w:p w:rsidR="00A1355D" w:rsidRDefault="00A1355D" w:rsidP="00A1355D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Composition/Aggregation over inheritance:</w:t>
      </w:r>
    </w:p>
    <w:p w:rsidR="00A1355D" w:rsidRDefault="00405679" w:rsidP="00A1355D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The implementation of bridge design pattern follows the notion to prefer Composition over inheritance.</w:t>
      </w:r>
    </w:p>
    <w:p w:rsidR="00405679" w:rsidRDefault="00405679" w:rsidP="00A1355D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When an abstraction can have one of several possible implementations:</w:t>
      </w:r>
    </w:p>
    <w:p w:rsidR="00405679" w:rsidRDefault="00405679" w:rsidP="00405679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Usually inheritance will be used to accommodate this.</w:t>
      </w:r>
    </w:p>
    <w:p w:rsidR="00405679" w:rsidRDefault="00405679" w:rsidP="00405679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An abstract class defines the interface to the abstraction, and concrete subclasses implement it in different ways.</w:t>
      </w:r>
    </w:p>
    <w:p w:rsidR="00405679" w:rsidRDefault="00405679" w:rsidP="00405679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lastRenderedPageBreak/>
        <w:t>This approach is not always flexible enough:</w:t>
      </w:r>
    </w:p>
    <w:p w:rsidR="00405679" w:rsidRDefault="00405679" w:rsidP="00405679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Inheritance binds an implementation to the abstraction permanently.</w:t>
      </w:r>
    </w:p>
    <w:p w:rsidR="00405679" w:rsidRDefault="00405679" w:rsidP="00405679">
      <w:pPr>
        <w:pStyle w:val="Paragraphedeliste"/>
        <w:numPr>
          <w:ilvl w:val="2"/>
          <w:numId w:val="43"/>
        </w:numPr>
        <w:rPr>
          <w:lang w:bidi="ar-DZ"/>
        </w:rPr>
      </w:pPr>
      <w:r>
        <w:rPr>
          <w:lang w:bidi="ar-DZ"/>
        </w:rPr>
        <w:t>Makes it difficult to modify, extend, and reuse abstractions and implementations independently.</w:t>
      </w:r>
    </w:p>
    <w:p w:rsidR="00405679" w:rsidRDefault="00405679" w:rsidP="00405679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The bridge pattern is an excellent example of following two of the mandates of the design pattern community:</w:t>
      </w:r>
    </w:p>
    <w:p w:rsidR="00405679" w:rsidRDefault="00405679" w:rsidP="00405679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“Find what varies and encapsulate it”.</w:t>
      </w:r>
    </w:p>
    <w:p w:rsidR="00405679" w:rsidRDefault="00405679" w:rsidP="00405679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“Favor aggregation over class inheritance”.</w:t>
      </w:r>
    </w:p>
    <w:p w:rsidR="00405679" w:rsidRDefault="00405679" w:rsidP="00405679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The Bridge pattern is one of the toughest patterns to understand in part because it is so powerful and applies to so many situations:</w:t>
      </w:r>
    </w:p>
    <w:p w:rsidR="00405679" w:rsidRDefault="00405679" w:rsidP="00405679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Also goes against a common tendency to handle special cases with inheritance.</w:t>
      </w:r>
    </w:p>
    <w:p w:rsidR="00F44DCE" w:rsidRDefault="00F44DCE" w:rsidP="00F44DCE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High Level Design Example:</w:t>
      </w:r>
    </w:p>
    <w:p w:rsidR="00F44DCE" w:rsidRDefault="00F44DCE" w:rsidP="00F44DCE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Imagine you’re going to revolutionize “extreme lounging”.</w:t>
      </w:r>
    </w:p>
    <w:p w:rsidR="00F44DCE" w:rsidRDefault="00F44DCE" w:rsidP="00F44DCE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You are writing the code for a new ergonomic and user-friendly remote control for TVs.</w:t>
      </w:r>
    </w:p>
    <w:p w:rsidR="00F44DCE" w:rsidRDefault="00F44DCE" w:rsidP="00F44DCE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You already know that you have got to use good OO techniques.</w:t>
      </w:r>
    </w:p>
    <w:p w:rsidR="00F44DCE" w:rsidRDefault="00F44DCE" w:rsidP="00F44DCE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While the remote is bases on the same abstraction, there will be lots of implementations:</w:t>
      </w:r>
    </w:p>
    <w:p w:rsidR="00F44DCE" w:rsidRDefault="00F44DCE" w:rsidP="00F44DCE">
      <w:pPr>
        <w:pStyle w:val="Paragraphedeliste"/>
        <w:numPr>
          <w:ilvl w:val="2"/>
          <w:numId w:val="44"/>
        </w:numPr>
        <w:rPr>
          <w:lang w:bidi="ar-DZ"/>
        </w:rPr>
      </w:pPr>
      <w:r>
        <w:rPr>
          <w:lang w:bidi="ar-DZ"/>
        </w:rPr>
        <w:t>One for each model of TV.</w:t>
      </w:r>
    </w:p>
    <w:p w:rsidR="00F44DCE" w:rsidRDefault="00D134C4" w:rsidP="00F44DCE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Problems with current design:</w:t>
      </w:r>
    </w:p>
    <w:p w:rsidR="00D134C4" w:rsidRDefault="00D134C4" w:rsidP="00D134C4">
      <w:pPr>
        <w:pStyle w:val="Paragraphedeliste"/>
        <w:numPr>
          <w:ilvl w:val="0"/>
          <w:numId w:val="45"/>
        </w:numPr>
        <w:rPr>
          <w:lang w:bidi="ar-DZ"/>
        </w:rPr>
      </w:pPr>
      <w:r>
        <w:rPr>
          <w:lang w:bidi="ar-DZ"/>
        </w:rPr>
        <w:t>You know that the remote’s user interface won’t be right the first time.</w:t>
      </w:r>
    </w:p>
    <w:p w:rsidR="00D134C4" w:rsidRDefault="00D134C4" w:rsidP="00D134C4">
      <w:pPr>
        <w:pStyle w:val="Paragraphedeliste"/>
        <w:numPr>
          <w:ilvl w:val="0"/>
          <w:numId w:val="45"/>
        </w:numPr>
        <w:rPr>
          <w:lang w:bidi="ar-DZ"/>
        </w:rPr>
      </w:pPr>
      <w:r>
        <w:rPr>
          <w:lang w:bidi="ar-DZ"/>
        </w:rPr>
        <w:t>You expect that the product will be refined many times as usability data is collected on the remote control.</w:t>
      </w:r>
    </w:p>
    <w:p w:rsidR="00D134C4" w:rsidRDefault="00326580" w:rsidP="00D134C4">
      <w:pPr>
        <w:pStyle w:val="Paragraphedeliste"/>
        <w:numPr>
          <w:ilvl w:val="0"/>
          <w:numId w:val="45"/>
        </w:numPr>
        <w:rPr>
          <w:lang w:bidi="ar-DZ"/>
        </w:rPr>
      </w:pPr>
      <w:r>
        <w:rPr>
          <w:lang w:bidi="ar-DZ"/>
        </w:rPr>
        <w:t>Your dilemma is that the remotes are going to change and the TVs are going to change.</w:t>
      </w:r>
    </w:p>
    <w:p w:rsidR="00326580" w:rsidRDefault="00326580" w:rsidP="00D134C4">
      <w:pPr>
        <w:pStyle w:val="Paragraphedeliste"/>
        <w:numPr>
          <w:ilvl w:val="0"/>
          <w:numId w:val="45"/>
        </w:numPr>
        <w:rPr>
          <w:lang w:bidi="ar-DZ"/>
        </w:rPr>
      </w:pPr>
      <w:r>
        <w:rPr>
          <w:lang w:bidi="ar-DZ"/>
        </w:rPr>
        <w:t>You have already abstracted the user interface:</w:t>
      </w:r>
    </w:p>
    <w:p w:rsidR="00326580" w:rsidRDefault="00326580" w:rsidP="00326580">
      <w:pPr>
        <w:pStyle w:val="Paragraphedeliste"/>
        <w:numPr>
          <w:ilvl w:val="1"/>
          <w:numId w:val="45"/>
        </w:numPr>
        <w:rPr>
          <w:lang w:bidi="ar-DZ"/>
        </w:rPr>
      </w:pPr>
      <w:r>
        <w:rPr>
          <w:lang w:bidi="ar-DZ"/>
        </w:rPr>
        <w:t>You can vary the implementation over the many TVs your customers will own.</w:t>
      </w:r>
    </w:p>
    <w:p w:rsidR="00326580" w:rsidRDefault="00326580" w:rsidP="00326580">
      <w:pPr>
        <w:pStyle w:val="Paragraphedeliste"/>
        <w:numPr>
          <w:ilvl w:val="0"/>
          <w:numId w:val="45"/>
        </w:numPr>
        <w:rPr>
          <w:lang w:bidi="ar-DZ"/>
        </w:rPr>
      </w:pPr>
      <w:r>
        <w:rPr>
          <w:lang w:bidi="ar-DZ"/>
        </w:rPr>
        <w:t>You are also going to need to vary the abstraction:</w:t>
      </w:r>
    </w:p>
    <w:p w:rsidR="00326580" w:rsidRDefault="00326580" w:rsidP="00326580">
      <w:pPr>
        <w:pStyle w:val="Paragraphedeliste"/>
        <w:numPr>
          <w:ilvl w:val="1"/>
          <w:numId w:val="45"/>
        </w:numPr>
        <w:rPr>
          <w:lang w:bidi="ar-DZ"/>
        </w:rPr>
      </w:pPr>
      <w:r>
        <w:rPr>
          <w:lang w:bidi="ar-DZ"/>
        </w:rPr>
        <w:t>It is going to change over time as the remote is improved based on the user feedback.</w:t>
      </w:r>
    </w:p>
    <w:p w:rsidR="00326580" w:rsidRDefault="00326580" w:rsidP="00326580">
      <w:pPr>
        <w:pStyle w:val="Paragraphedeliste"/>
        <w:numPr>
          <w:ilvl w:val="0"/>
          <w:numId w:val="45"/>
        </w:numPr>
        <w:rPr>
          <w:lang w:bidi="ar-DZ"/>
        </w:rPr>
      </w:pPr>
      <w:r>
        <w:rPr>
          <w:lang w:bidi="ar-DZ"/>
        </w:rPr>
        <w:t>With the current design we can vary only the TV implementation, not the user interface.</w:t>
      </w:r>
    </w:p>
    <w:p w:rsidR="00550272" w:rsidRDefault="00550272" w:rsidP="00550272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Bridge Pattern Design:</w:t>
      </w:r>
    </w:p>
    <w:p w:rsidR="00550272" w:rsidRDefault="00550272" w:rsidP="00550272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Now we have two hierarchies:</w:t>
      </w:r>
    </w:p>
    <w:p w:rsidR="00550272" w:rsidRDefault="00550272" w:rsidP="00550272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One for the remotes.</w:t>
      </w:r>
    </w:p>
    <w:p w:rsidR="00550272" w:rsidRDefault="00550272" w:rsidP="00550272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One for platform-specific TV implementations.</w:t>
      </w:r>
    </w:p>
    <w:p w:rsidR="00550272" w:rsidRDefault="00550272" w:rsidP="00550272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The bridge allows us to vary either side of the two hierarchies independently.</w:t>
      </w:r>
    </w:p>
    <w:p w:rsidR="00550272" w:rsidRDefault="00550272" w:rsidP="0055027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550272" w:rsidRDefault="00550272" w:rsidP="00550272">
      <w:pPr>
        <w:pStyle w:val="Paragraphedeliste"/>
        <w:numPr>
          <w:ilvl w:val="0"/>
          <w:numId w:val="47"/>
        </w:numPr>
        <w:rPr>
          <w:lang w:bidi="ar-DZ"/>
        </w:rPr>
      </w:pPr>
      <w:r>
        <w:rPr>
          <w:lang w:bidi="ar-DZ"/>
        </w:rPr>
        <w:t>Pattern is extremely helpful when our class and its associated functionalities may change in frequent intervals.</w:t>
      </w:r>
    </w:p>
    <w:p w:rsidR="00550272" w:rsidRDefault="00550272" w:rsidP="00550272">
      <w:pPr>
        <w:pStyle w:val="Paragraphedeliste"/>
        <w:numPr>
          <w:ilvl w:val="0"/>
          <w:numId w:val="47"/>
        </w:numPr>
        <w:rPr>
          <w:lang w:bidi="ar-DZ"/>
        </w:rPr>
      </w:pPr>
      <w:r>
        <w:rPr>
          <w:lang w:bidi="ar-DZ"/>
        </w:rPr>
        <w:t>We remove the concrete binding between an abstraction and the corresponding implementation:</w:t>
      </w:r>
    </w:p>
    <w:p w:rsidR="00550272" w:rsidRDefault="00550272" w:rsidP="00550272">
      <w:pPr>
        <w:pStyle w:val="Paragraphedeliste"/>
        <w:numPr>
          <w:ilvl w:val="1"/>
          <w:numId w:val="47"/>
        </w:numPr>
        <w:rPr>
          <w:lang w:bidi="ar-DZ"/>
        </w:rPr>
      </w:pPr>
      <w:r>
        <w:rPr>
          <w:lang w:bidi="ar-DZ"/>
        </w:rPr>
        <w:t>Both hierarchies (abstraction and its implementations) can extend through child classes.</w:t>
      </w:r>
    </w:p>
    <w:p w:rsidR="00550272" w:rsidRDefault="00550272" w:rsidP="00550272">
      <w:pPr>
        <w:pStyle w:val="Paragraphedeliste"/>
        <w:numPr>
          <w:ilvl w:val="1"/>
          <w:numId w:val="47"/>
        </w:numPr>
        <w:rPr>
          <w:lang w:bidi="ar-DZ"/>
        </w:rPr>
      </w:pPr>
      <w:r>
        <w:rPr>
          <w:lang w:bidi="ar-DZ"/>
        </w:rPr>
        <w:t>Both hierarchies can grow independently.</w:t>
      </w:r>
    </w:p>
    <w:p w:rsidR="00550272" w:rsidRDefault="00550272" w:rsidP="00550272">
      <w:pPr>
        <w:pStyle w:val="Paragraphedeliste"/>
        <w:numPr>
          <w:ilvl w:val="2"/>
          <w:numId w:val="47"/>
        </w:numPr>
        <w:rPr>
          <w:lang w:bidi="ar-DZ"/>
        </w:rPr>
      </w:pPr>
      <w:r>
        <w:rPr>
          <w:lang w:bidi="ar-DZ"/>
        </w:rPr>
        <w:t>If we make any change in abstraction methods, they do not have an impact on the implementer method.</w:t>
      </w:r>
    </w:p>
    <w:p w:rsidR="00550272" w:rsidRDefault="00550272" w:rsidP="00550272">
      <w:pPr>
        <w:pStyle w:val="Paragraphedeliste"/>
        <w:numPr>
          <w:ilvl w:val="0"/>
          <w:numId w:val="47"/>
        </w:numPr>
        <w:rPr>
          <w:lang w:bidi="ar-DZ"/>
        </w:rPr>
      </w:pPr>
      <w:r>
        <w:rPr>
          <w:lang w:bidi="ar-DZ"/>
        </w:rPr>
        <w:t>The abstraction and implementer do not need to be an abstract classes.</w:t>
      </w:r>
    </w:p>
    <w:p w:rsidR="00550272" w:rsidRDefault="00550272" w:rsidP="00550272">
      <w:pPr>
        <w:pStyle w:val="Paragraphedeliste"/>
        <w:numPr>
          <w:ilvl w:val="1"/>
          <w:numId w:val="47"/>
        </w:numPr>
        <w:rPr>
          <w:lang w:bidi="ar-DZ"/>
        </w:rPr>
      </w:pPr>
      <w:r>
        <w:rPr>
          <w:lang w:bidi="ar-DZ"/>
        </w:rPr>
        <w:t>Can be interfaces.</w:t>
      </w:r>
    </w:p>
    <w:p w:rsidR="00550272" w:rsidRDefault="00550272" w:rsidP="00550272">
      <w:pPr>
        <w:pStyle w:val="Paragraphedeliste"/>
        <w:numPr>
          <w:ilvl w:val="0"/>
          <w:numId w:val="47"/>
        </w:numPr>
        <w:rPr>
          <w:lang w:bidi="ar-DZ"/>
        </w:rPr>
      </w:pPr>
      <w:r>
        <w:rPr>
          <w:lang w:bidi="ar-DZ"/>
        </w:rPr>
        <w:lastRenderedPageBreak/>
        <w:t>The abstraction contains the reference to its implementer.</w:t>
      </w:r>
    </w:p>
    <w:p w:rsidR="00550272" w:rsidRPr="00550272" w:rsidRDefault="00550272" w:rsidP="00550272">
      <w:pPr>
        <w:pStyle w:val="Paragraphedeliste"/>
        <w:numPr>
          <w:ilvl w:val="0"/>
          <w:numId w:val="47"/>
        </w:numPr>
        <w:rPr>
          <w:rtl/>
          <w:lang w:bidi="ar-DZ"/>
        </w:rPr>
      </w:pPr>
      <w:r>
        <w:rPr>
          <w:lang w:bidi="ar-DZ"/>
        </w:rPr>
        <w:t>You can change the implementers dynamically (at runtime) by changing the reference in the abstraction.</w:t>
      </w:r>
      <w:bookmarkStart w:id="0" w:name="_GoBack"/>
      <w:bookmarkEnd w:id="0"/>
    </w:p>
    <w:sectPr w:rsidR="00550272" w:rsidRPr="00550272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42B" w:rsidRDefault="00B7642B" w:rsidP="009B563A">
      <w:pPr>
        <w:spacing w:after="0" w:line="240" w:lineRule="auto"/>
      </w:pPr>
      <w:r>
        <w:separator/>
      </w:r>
    </w:p>
  </w:endnote>
  <w:endnote w:type="continuationSeparator" w:id="0">
    <w:p w:rsidR="00B7642B" w:rsidRDefault="00B7642B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42B" w:rsidRDefault="00B7642B" w:rsidP="009B563A">
      <w:pPr>
        <w:spacing w:after="0" w:line="240" w:lineRule="auto"/>
      </w:pPr>
      <w:r>
        <w:separator/>
      </w:r>
    </w:p>
  </w:footnote>
  <w:footnote w:type="continuationSeparator" w:id="0">
    <w:p w:rsidR="00B7642B" w:rsidRDefault="00B7642B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2F4400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 w:rsidR="002F4400">
                                <w:t xml:space="preserve">            </w:t>
                              </w:r>
                              <w:r>
                                <w:t xml:space="preserve">- </w:t>
                              </w:r>
                              <w:r w:rsidR="002F4400">
                                <w:t>Bridge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2F4400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 w:rsidR="002F4400">
                          <w:t xml:space="preserve">            </w:t>
                        </w:r>
                        <w:r>
                          <w:t xml:space="preserve">- </w:t>
                        </w:r>
                        <w:r w:rsidR="002F4400">
                          <w:t>Bridge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F2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A24E5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252369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B308A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7EA4C6E"/>
    <w:multiLevelType w:val="hybridMultilevel"/>
    <w:tmpl w:val="309069DC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24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9D0128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A935BE8"/>
    <w:multiLevelType w:val="hybridMultilevel"/>
    <w:tmpl w:val="5056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F3642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7363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2520E8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288273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3526C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5F2E2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5AA1F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9A727CC"/>
    <w:multiLevelType w:val="multilevel"/>
    <w:tmpl w:val="0F4EA4CA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6" w15:restartNumberingAfterBreak="0">
    <w:nsid w:val="306003ED"/>
    <w:multiLevelType w:val="hybridMultilevel"/>
    <w:tmpl w:val="6B6C6BFC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254C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1BC2EC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5E561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66D346F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7656E6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DD698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4" w15:restartNumberingAfterBreak="0">
    <w:nsid w:val="404F684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1005B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272470C"/>
    <w:multiLevelType w:val="hybridMultilevel"/>
    <w:tmpl w:val="A1C21C9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5412B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65326E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9A74093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3283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E334089"/>
    <w:multiLevelType w:val="hybridMultilevel"/>
    <w:tmpl w:val="9FFE4418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C93ED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3995FEE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49C32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B967BB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7" w15:restartNumberingAfterBreak="0">
    <w:nsid w:val="55CD523D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8" w15:restartNumberingAfterBreak="0">
    <w:nsid w:val="5B005723"/>
    <w:multiLevelType w:val="hybridMultilevel"/>
    <w:tmpl w:val="2AE2A908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60D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15D7BEF"/>
    <w:multiLevelType w:val="hybridMultilevel"/>
    <w:tmpl w:val="8AFC6FB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177E9B"/>
    <w:multiLevelType w:val="hybridMultilevel"/>
    <w:tmpl w:val="D0166C9C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FE740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4F0C2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AE525B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FD813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42874F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A08468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7"/>
  </w:num>
  <w:num w:numId="3">
    <w:abstractNumId w:val="41"/>
  </w:num>
  <w:num w:numId="4">
    <w:abstractNumId w:val="32"/>
  </w:num>
  <w:num w:numId="5">
    <w:abstractNumId w:val="16"/>
  </w:num>
  <w:num w:numId="6">
    <w:abstractNumId w:val="40"/>
  </w:num>
  <w:num w:numId="7">
    <w:abstractNumId w:val="27"/>
  </w:num>
  <w:num w:numId="8">
    <w:abstractNumId w:val="30"/>
  </w:num>
  <w:num w:numId="9">
    <w:abstractNumId w:val="8"/>
  </w:num>
  <w:num w:numId="10">
    <w:abstractNumId w:val="4"/>
  </w:num>
  <w:num w:numId="11">
    <w:abstractNumId w:val="38"/>
  </w:num>
  <w:num w:numId="12">
    <w:abstractNumId w:val="6"/>
  </w:num>
  <w:num w:numId="13">
    <w:abstractNumId w:val="26"/>
  </w:num>
  <w:num w:numId="14">
    <w:abstractNumId w:val="34"/>
  </w:num>
  <w:num w:numId="15">
    <w:abstractNumId w:val="2"/>
  </w:num>
  <w:num w:numId="16">
    <w:abstractNumId w:val="42"/>
  </w:num>
  <w:num w:numId="17">
    <w:abstractNumId w:val="29"/>
  </w:num>
  <w:num w:numId="18">
    <w:abstractNumId w:val="28"/>
  </w:num>
  <w:num w:numId="19">
    <w:abstractNumId w:val="20"/>
  </w:num>
  <w:num w:numId="20">
    <w:abstractNumId w:val="31"/>
  </w:num>
  <w:num w:numId="21">
    <w:abstractNumId w:val="44"/>
  </w:num>
  <w:num w:numId="22">
    <w:abstractNumId w:val="5"/>
  </w:num>
  <w:num w:numId="23">
    <w:abstractNumId w:val="15"/>
  </w:num>
  <w:num w:numId="24">
    <w:abstractNumId w:val="36"/>
  </w:num>
  <w:num w:numId="25">
    <w:abstractNumId w:val="37"/>
  </w:num>
  <w:num w:numId="26">
    <w:abstractNumId w:val="19"/>
  </w:num>
  <w:num w:numId="27">
    <w:abstractNumId w:val="11"/>
  </w:num>
  <w:num w:numId="28">
    <w:abstractNumId w:val="45"/>
  </w:num>
  <w:num w:numId="29">
    <w:abstractNumId w:val="46"/>
  </w:num>
  <w:num w:numId="30">
    <w:abstractNumId w:val="21"/>
  </w:num>
  <w:num w:numId="31">
    <w:abstractNumId w:val="24"/>
  </w:num>
  <w:num w:numId="32">
    <w:abstractNumId w:val="17"/>
  </w:num>
  <w:num w:numId="33">
    <w:abstractNumId w:val="14"/>
  </w:num>
  <w:num w:numId="34">
    <w:abstractNumId w:val="43"/>
  </w:num>
  <w:num w:numId="35">
    <w:abstractNumId w:val="39"/>
  </w:num>
  <w:num w:numId="36">
    <w:abstractNumId w:val="25"/>
  </w:num>
  <w:num w:numId="37">
    <w:abstractNumId w:val="0"/>
  </w:num>
  <w:num w:numId="38">
    <w:abstractNumId w:val="13"/>
  </w:num>
  <w:num w:numId="39">
    <w:abstractNumId w:val="22"/>
  </w:num>
  <w:num w:numId="40">
    <w:abstractNumId w:val="12"/>
  </w:num>
  <w:num w:numId="41">
    <w:abstractNumId w:val="1"/>
  </w:num>
  <w:num w:numId="42">
    <w:abstractNumId w:val="33"/>
  </w:num>
  <w:num w:numId="43">
    <w:abstractNumId w:val="35"/>
  </w:num>
  <w:num w:numId="44">
    <w:abstractNumId w:val="3"/>
  </w:num>
  <w:num w:numId="45">
    <w:abstractNumId w:val="10"/>
  </w:num>
  <w:num w:numId="46">
    <w:abstractNumId w:val="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3239"/>
    <w:rsid w:val="000337EC"/>
    <w:rsid w:val="00120294"/>
    <w:rsid w:val="00151DEB"/>
    <w:rsid w:val="00194586"/>
    <w:rsid w:val="001B63BB"/>
    <w:rsid w:val="001C490F"/>
    <w:rsid w:val="00294973"/>
    <w:rsid w:val="002A5AF0"/>
    <w:rsid w:val="002E6FBF"/>
    <w:rsid w:val="002F4400"/>
    <w:rsid w:val="003066E1"/>
    <w:rsid w:val="00326580"/>
    <w:rsid w:val="003538B9"/>
    <w:rsid w:val="003806A9"/>
    <w:rsid w:val="003948D3"/>
    <w:rsid w:val="003F68FE"/>
    <w:rsid w:val="003F7AE4"/>
    <w:rsid w:val="00405679"/>
    <w:rsid w:val="004802DE"/>
    <w:rsid w:val="00487B7B"/>
    <w:rsid w:val="004B065A"/>
    <w:rsid w:val="004D5C5F"/>
    <w:rsid w:val="005019EC"/>
    <w:rsid w:val="00550272"/>
    <w:rsid w:val="005730DB"/>
    <w:rsid w:val="005F5402"/>
    <w:rsid w:val="00787846"/>
    <w:rsid w:val="0079707B"/>
    <w:rsid w:val="007E6EAB"/>
    <w:rsid w:val="00811E44"/>
    <w:rsid w:val="0086534F"/>
    <w:rsid w:val="00892D33"/>
    <w:rsid w:val="00894799"/>
    <w:rsid w:val="008F77D0"/>
    <w:rsid w:val="0091656A"/>
    <w:rsid w:val="00926457"/>
    <w:rsid w:val="0093384F"/>
    <w:rsid w:val="00935597"/>
    <w:rsid w:val="009B3345"/>
    <w:rsid w:val="009B4E17"/>
    <w:rsid w:val="009B563A"/>
    <w:rsid w:val="00A1355D"/>
    <w:rsid w:val="00A162DF"/>
    <w:rsid w:val="00A24669"/>
    <w:rsid w:val="00A24E54"/>
    <w:rsid w:val="00A43D42"/>
    <w:rsid w:val="00A70885"/>
    <w:rsid w:val="00AE747F"/>
    <w:rsid w:val="00B47E56"/>
    <w:rsid w:val="00B71D40"/>
    <w:rsid w:val="00B7642B"/>
    <w:rsid w:val="00C752BA"/>
    <w:rsid w:val="00D134C4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C115E"/>
    <w:rsid w:val="00EE1133"/>
    <w:rsid w:val="00F202FC"/>
    <w:rsid w:val="00F23E22"/>
    <w:rsid w:val="00F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27E80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9F7B5-4122-4ED7-AF49-A2EE23C8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1668</TotalTime>
  <Pages>4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- Structural Patterns -</vt:lpstr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   - Bridge -</dc:title>
  <dc:subject/>
  <dc:creator>DRRONIDZ</dc:creator>
  <cp:keywords/>
  <dc:description/>
  <cp:lastModifiedBy>DRRONIDZ</cp:lastModifiedBy>
  <cp:revision>10</cp:revision>
  <dcterms:created xsi:type="dcterms:W3CDTF">2021-07-26T13:26:00Z</dcterms:created>
  <dcterms:modified xsi:type="dcterms:W3CDTF">2021-08-04T15:14:00Z</dcterms:modified>
</cp:coreProperties>
</file>