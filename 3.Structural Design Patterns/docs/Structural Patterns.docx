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EC115E" w:rsidRDefault="00033239" w:rsidP="00033239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Describes how classes and objects can be combined to form larger structures.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Utilizes inheritance to compose interfaces or implementations.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Structural object patters describe ways to assemble objects.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E.g. complex user interfaces and accounting data.</w:t>
      </w:r>
    </w:p>
    <w:p w:rsidR="00033239" w:rsidRDefault="00033239" w:rsidP="00033239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This design patterns concern class and object composition.</w:t>
      </w:r>
    </w:p>
    <w:p w:rsidR="00033239" w:rsidRDefault="00033239" w:rsidP="00033239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composite design pattern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Describes how to build a class hierarchy made up of classes for two kinds of objects.</w:t>
      </w:r>
    </w:p>
    <w:p w:rsidR="00033239" w:rsidRDefault="00033239" w:rsidP="00033239">
      <w:pPr>
        <w:pStyle w:val="Paragraphedeliste"/>
        <w:numPr>
          <w:ilvl w:val="0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proxy design pattern acts as a convenient surrogate or placeholder for another object.</w:t>
      </w:r>
    </w:p>
    <w:p w:rsidR="00033239" w:rsidRDefault="00033239" w:rsidP="00033239">
      <w:pPr>
        <w:pStyle w:val="Paragraphedeliste"/>
        <w:numPr>
          <w:ilvl w:val="1"/>
          <w:numId w:val="13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Provide a level of indirection to specific properties of objects.</w:t>
      </w:r>
    </w:p>
    <w:p w:rsidR="00033239" w:rsidRDefault="00033239" w:rsidP="00033239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Class Patterns vs Object Patterns (sub-category):</w:t>
      </w:r>
    </w:p>
    <w:p w:rsidR="00033239" w:rsidRDefault="00033239" w:rsidP="00033239">
      <w:pPr>
        <w:pStyle w:val="Paragraphedeliste"/>
        <w:numPr>
          <w:ilvl w:val="0"/>
          <w:numId w:val="35"/>
        </w:numPr>
        <w:rPr>
          <w:lang w:bidi="ar-DZ"/>
        </w:rPr>
      </w:pPr>
      <w:r>
        <w:rPr>
          <w:lang w:bidi="ar-DZ"/>
        </w:rPr>
        <w:t>Class patterns describe how relationships between classes are defined: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Use inheritance to compose interfaces or imple</w:t>
      </w:r>
      <w:bookmarkStart w:id="0" w:name="_GoBack"/>
      <w:bookmarkEnd w:id="0"/>
      <w:r>
        <w:rPr>
          <w:lang w:bidi="ar-DZ"/>
        </w:rPr>
        <w:t>mentations.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Relationships are established at compile time.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Adapter.</w:t>
      </w:r>
    </w:p>
    <w:p w:rsidR="00033239" w:rsidRDefault="00033239" w:rsidP="00033239">
      <w:pPr>
        <w:pStyle w:val="Paragraphedeliste"/>
        <w:ind w:left="0"/>
        <w:rPr>
          <w:lang w:bidi="ar-DZ"/>
        </w:rPr>
      </w:pPr>
    </w:p>
    <w:p w:rsidR="00033239" w:rsidRDefault="00033239" w:rsidP="00033239">
      <w:pPr>
        <w:pStyle w:val="Paragraphedeliste"/>
        <w:numPr>
          <w:ilvl w:val="0"/>
          <w:numId w:val="35"/>
        </w:numPr>
        <w:rPr>
          <w:lang w:bidi="ar-DZ"/>
        </w:rPr>
      </w:pPr>
      <w:r>
        <w:rPr>
          <w:lang w:bidi="ar-DZ"/>
        </w:rPr>
        <w:t>Object patterns describe relationships between objects: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Describe ways to compose objects to realize new functionality.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Use composition.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Relationships are typically created at runtime.</w:t>
      </w:r>
    </w:p>
    <w:p w:rsidR="00033239" w:rsidRDefault="00033239" w:rsidP="00033239">
      <w:pPr>
        <w:pStyle w:val="Paragraphedeliste"/>
        <w:numPr>
          <w:ilvl w:val="2"/>
          <w:numId w:val="35"/>
        </w:numPr>
        <w:rPr>
          <w:lang w:bidi="ar-DZ"/>
        </w:rPr>
      </w:pPr>
      <w:r>
        <w:rPr>
          <w:lang w:bidi="ar-DZ"/>
        </w:rPr>
        <w:t>More dynamic and flexible.</w:t>
      </w:r>
    </w:p>
    <w:p w:rsid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Bridge, composite, decorator, façade, flyweight and proxy patterns</w:t>
      </w:r>
    </w:p>
    <w:p w:rsidR="00033239" w:rsidRDefault="00033239" w:rsidP="00033239">
      <w:pPr>
        <w:pStyle w:val="Paragraphedeliste"/>
        <w:ind w:left="0"/>
        <w:rPr>
          <w:lang w:bidi="ar-DZ"/>
        </w:rPr>
      </w:pPr>
    </w:p>
    <w:p w:rsidR="00033239" w:rsidRDefault="00033239" w:rsidP="00033239">
      <w:pPr>
        <w:pStyle w:val="Paragraphedeliste"/>
        <w:numPr>
          <w:ilvl w:val="0"/>
          <w:numId w:val="35"/>
        </w:numPr>
        <w:rPr>
          <w:lang w:bidi="ar-DZ"/>
        </w:rPr>
      </w:pPr>
      <w:r>
        <w:rPr>
          <w:lang w:bidi="ar-DZ"/>
        </w:rPr>
        <w:t>There are seven structural patterns that we will study:</w:t>
      </w:r>
    </w:p>
    <w:p w:rsidR="00033239" w:rsidRPr="00033239" w:rsidRDefault="00033239" w:rsidP="00033239">
      <w:pPr>
        <w:pStyle w:val="Paragraphedeliste"/>
        <w:numPr>
          <w:ilvl w:val="1"/>
          <w:numId w:val="35"/>
        </w:numPr>
        <w:rPr>
          <w:lang w:bidi="ar-DZ"/>
        </w:rPr>
      </w:pPr>
      <w:r>
        <w:rPr>
          <w:lang w:bidi="ar-DZ"/>
        </w:rPr>
        <w:t>Will highlight their similarities and differences.</w:t>
      </w:r>
    </w:p>
    <w:sectPr w:rsidR="00033239" w:rsidRPr="00033239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9EC" w:rsidRDefault="005019EC" w:rsidP="009B563A">
      <w:pPr>
        <w:spacing w:after="0" w:line="240" w:lineRule="auto"/>
      </w:pPr>
      <w:r>
        <w:separator/>
      </w:r>
    </w:p>
  </w:endnote>
  <w:endnote w:type="continuationSeparator" w:id="0">
    <w:p w:rsidR="005019EC" w:rsidRDefault="005019EC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9EC" w:rsidRDefault="005019EC" w:rsidP="009B563A">
      <w:pPr>
        <w:spacing w:after="0" w:line="240" w:lineRule="auto"/>
      </w:pPr>
      <w:r>
        <w:separator/>
      </w:r>
    </w:p>
  </w:footnote>
  <w:footnote w:type="continuationSeparator" w:id="0">
    <w:p w:rsidR="005019EC" w:rsidRDefault="005019EC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033239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>
                                <w:t xml:space="preserve">- </w:t>
                              </w:r>
                              <w:r w:rsidR="00033239">
                                <w:t>Structural</w:t>
                              </w:r>
                              <w:r w:rsidR="00B71D40">
                                <w:t xml:space="preserve"> Patterns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033239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>
                          <w:t xml:space="preserve">- </w:t>
                        </w:r>
                        <w:r w:rsidR="00033239">
                          <w:t>Structural</w:t>
                        </w:r>
                        <w:r w:rsidR="00B71D40">
                          <w:t xml:space="preserve"> Patterns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69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EA4C6E"/>
    <w:multiLevelType w:val="hybridMultilevel"/>
    <w:tmpl w:val="309069DC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24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D0128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935BE8"/>
    <w:multiLevelType w:val="hybridMultilevel"/>
    <w:tmpl w:val="5056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F3642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8273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5AA1F0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9A727CC"/>
    <w:multiLevelType w:val="multilevel"/>
    <w:tmpl w:val="0F4EA4CA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9" w15:restartNumberingAfterBreak="0">
    <w:nsid w:val="306003ED"/>
    <w:multiLevelType w:val="hybridMultilevel"/>
    <w:tmpl w:val="6B6C6BFC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254C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5E561D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6D346F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7656E6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5" w15:restartNumberingAfterBreak="0">
    <w:nsid w:val="404F684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272470C"/>
    <w:multiLevelType w:val="hybridMultilevel"/>
    <w:tmpl w:val="A1C21C9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412B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65326E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9A74093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3283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E334089"/>
    <w:multiLevelType w:val="hybridMultilevel"/>
    <w:tmpl w:val="9FFE4418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95FEE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B967BB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5" w15:restartNumberingAfterBreak="0">
    <w:nsid w:val="55CD523D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6" w15:restartNumberingAfterBreak="0">
    <w:nsid w:val="5B005723"/>
    <w:multiLevelType w:val="hybridMultilevel"/>
    <w:tmpl w:val="2AE2A908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60D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15D7BEF"/>
    <w:multiLevelType w:val="hybridMultilevel"/>
    <w:tmpl w:val="8AFC6FB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77E9B"/>
    <w:multiLevelType w:val="hybridMultilevel"/>
    <w:tmpl w:val="D0166C9C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FE740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F0C2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AE525B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FD813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42874F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A08468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4"/>
  </w:num>
  <w:num w:numId="3">
    <w:abstractNumId w:val="29"/>
  </w:num>
  <w:num w:numId="4">
    <w:abstractNumId w:val="22"/>
  </w:num>
  <w:num w:numId="5">
    <w:abstractNumId w:val="9"/>
  </w:num>
  <w:num w:numId="6">
    <w:abstractNumId w:val="28"/>
  </w:num>
  <w:num w:numId="7">
    <w:abstractNumId w:val="17"/>
  </w:num>
  <w:num w:numId="8">
    <w:abstractNumId w:val="20"/>
  </w:num>
  <w:num w:numId="9">
    <w:abstractNumId w:val="5"/>
  </w:num>
  <w:num w:numId="10">
    <w:abstractNumId w:val="1"/>
  </w:num>
  <w:num w:numId="11">
    <w:abstractNumId w:val="26"/>
  </w:num>
  <w:num w:numId="12">
    <w:abstractNumId w:val="3"/>
  </w:num>
  <w:num w:numId="13">
    <w:abstractNumId w:val="16"/>
  </w:num>
  <w:num w:numId="14">
    <w:abstractNumId w:val="23"/>
  </w:num>
  <w:num w:numId="15">
    <w:abstractNumId w:val="0"/>
  </w:num>
  <w:num w:numId="16">
    <w:abstractNumId w:val="30"/>
  </w:num>
  <w:num w:numId="17">
    <w:abstractNumId w:val="19"/>
  </w:num>
  <w:num w:numId="18">
    <w:abstractNumId w:val="18"/>
  </w:num>
  <w:num w:numId="19">
    <w:abstractNumId w:val="12"/>
  </w:num>
  <w:num w:numId="20">
    <w:abstractNumId w:val="21"/>
  </w:num>
  <w:num w:numId="21">
    <w:abstractNumId w:val="32"/>
  </w:num>
  <w:num w:numId="22">
    <w:abstractNumId w:val="2"/>
  </w:num>
  <w:num w:numId="23">
    <w:abstractNumId w:val="8"/>
  </w:num>
  <w:num w:numId="24">
    <w:abstractNumId w:val="24"/>
  </w:num>
  <w:num w:numId="25">
    <w:abstractNumId w:val="25"/>
  </w:num>
  <w:num w:numId="26">
    <w:abstractNumId w:val="11"/>
  </w:num>
  <w:num w:numId="27">
    <w:abstractNumId w:val="6"/>
  </w:num>
  <w:num w:numId="28">
    <w:abstractNumId w:val="33"/>
  </w:num>
  <w:num w:numId="29">
    <w:abstractNumId w:val="34"/>
  </w:num>
  <w:num w:numId="30">
    <w:abstractNumId w:val="13"/>
  </w:num>
  <w:num w:numId="31">
    <w:abstractNumId w:val="15"/>
  </w:num>
  <w:num w:numId="32">
    <w:abstractNumId w:val="10"/>
  </w:num>
  <w:num w:numId="33">
    <w:abstractNumId w:val="7"/>
  </w:num>
  <w:num w:numId="34">
    <w:abstractNumId w:val="31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3239"/>
    <w:rsid w:val="000337EC"/>
    <w:rsid w:val="00120294"/>
    <w:rsid w:val="00151DEB"/>
    <w:rsid w:val="00194586"/>
    <w:rsid w:val="001B63BB"/>
    <w:rsid w:val="001C490F"/>
    <w:rsid w:val="00294973"/>
    <w:rsid w:val="002A5AF0"/>
    <w:rsid w:val="002E6FBF"/>
    <w:rsid w:val="003066E1"/>
    <w:rsid w:val="003538B9"/>
    <w:rsid w:val="003806A9"/>
    <w:rsid w:val="003F68FE"/>
    <w:rsid w:val="003F7AE4"/>
    <w:rsid w:val="004802DE"/>
    <w:rsid w:val="00487B7B"/>
    <w:rsid w:val="004B065A"/>
    <w:rsid w:val="004D5C5F"/>
    <w:rsid w:val="005019EC"/>
    <w:rsid w:val="005730DB"/>
    <w:rsid w:val="005F5402"/>
    <w:rsid w:val="00787846"/>
    <w:rsid w:val="0079707B"/>
    <w:rsid w:val="007E6EAB"/>
    <w:rsid w:val="00811E44"/>
    <w:rsid w:val="0086534F"/>
    <w:rsid w:val="00892D33"/>
    <w:rsid w:val="00894799"/>
    <w:rsid w:val="008F77D0"/>
    <w:rsid w:val="0091656A"/>
    <w:rsid w:val="00926457"/>
    <w:rsid w:val="0093384F"/>
    <w:rsid w:val="00935597"/>
    <w:rsid w:val="009B3345"/>
    <w:rsid w:val="009B4E17"/>
    <w:rsid w:val="009B563A"/>
    <w:rsid w:val="00A162DF"/>
    <w:rsid w:val="00A24669"/>
    <w:rsid w:val="00A24E54"/>
    <w:rsid w:val="00A43D42"/>
    <w:rsid w:val="00AE747F"/>
    <w:rsid w:val="00B47E56"/>
    <w:rsid w:val="00B71D40"/>
    <w:rsid w:val="00C752BA"/>
    <w:rsid w:val="00D87559"/>
    <w:rsid w:val="00D87E95"/>
    <w:rsid w:val="00DA41EB"/>
    <w:rsid w:val="00DC6C1D"/>
    <w:rsid w:val="00DD7C5D"/>
    <w:rsid w:val="00E3266D"/>
    <w:rsid w:val="00E35A31"/>
    <w:rsid w:val="00E65676"/>
    <w:rsid w:val="00E740DF"/>
    <w:rsid w:val="00EC115E"/>
    <w:rsid w:val="00EE1133"/>
    <w:rsid w:val="00F202FC"/>
    <w:rsid w:val="00F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F218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48F3C-84FA-4754-990E-D415744F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1550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         - Singleton -</vt:lpstr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- Structural Patterns -</dc:title>
  <dc:subject/>
  <dc:creator>DRRONIDZ</dc:creator>
  <cp:keywords/>
  <dc:description/>
  <cp:lastModifiedBy>DRRONIDZ</cp:lastModifiedBy>
  <cp:revision>9</cp:revision>
  <dcterms:created xsi:type="dcterms:W3CDTF">2021-07-26T13:26:00Z</dcterms:created>
  <dcterms:modified xsi:type="dcterms:W3CDTF">2021-07-31T23:06:00Z</dcterms:modified>
</cp:coreProperties>
</file>