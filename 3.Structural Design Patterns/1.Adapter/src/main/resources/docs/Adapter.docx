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BF203E" w:rsidRDefault="00BF203E" w:rsidP="00BF203E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The adapter design pattern converts an interface of a class into another interface that clients expect: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Works as a bridge between two incompatible interfaces.</w:t>
      </w:r>
    </w:p>
    <w:p w:rsidR="00BF203E" w:rsidRDefault="00BF203E" w:rsidP="00BF203E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“Adapter” does the conversion.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Let’s classes work together that could not otherwise.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 xml:space="preserve">Also known as a “wrapper”. </w:t>
      </w:r>
    </w:p>
    <w:p w:rsidR="00BF203E" w:rsidRDefault="00BF203E" w:rsidP="00BF203E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Comes under the structural pattern classification as this pattern combines the capability of two independent interfaces.</w:t>
      </w:r>
    </w:p>
    <w:p w:rsidR="00BF203E" w:rsidRDefault="00BF203E" w:rsidP="00BF203E">
      <w:pPr>
        <w:pStyle w:val="Paragraphedeliste"/>
        <w:ind w:left="0"/>
        <w:rPr>
          <w:lang w:bidi="ar-DZ"/>
        </w:rPr>
      </w:pPr>
    </w:p>
    <w:p w:rsidR="00BF203E" w:rsidRDefault="00BF203E" w:rsidP="00BF203E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The adapter acts to decouple the client from the implemented interface.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Encapsulates any future changes.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Client does not need to be modified each time it needs to operate against a different interface.</w:t>
      </w:r>
    </w:p>
    <w:p w:rsidR="00BF203E" w:rsidRDefault="00BF203E" w:rsidP="00BF203E">
      <w:pPr>
        <w:pStyle w:val="Paragraphedeliste"/>
        <w:ind w:left="288"/>
        <w:rPr>
          <w:lang w:bidi="ar-DZ"/>
        </w:rPr>
      </w:pPr>
    </w:p>
    <w:p w:rsidR="00BF203E" w:rsidRDefault="00BF203E" w:rsidP="00BF203E">
      <w:pPr>
        <w:pStyle w:val="Paragraphedeliste"/>
        <w:numPr>
          <w:ilvl w:val="0"/>
          <w:numId w:val="36"/>
        </w:numPr>
        <w:rPr>
          <w:lang w:bidi="ar-DZ"/>
        </w:rPr>
      </w:pPr>
      <w:r>
        <w:rPr>
          <w:lang w:bidi="ar-DZ"/>
        </w:rPr>
        <w:t>Full of good OO design principles: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Use of object composition to wrap the adapter with an altered interface.</w:t>
      </w:r>
    </w:p>
    <w:p w:rsidR="00BF203E" w:rsidRDefault="00BF203E" w:rsidP="00BF203E">
      <w:pPr>
        <w:pStyle w:val="Paragraphedeliste"/>
        <w:numPr>
          <w:ilvl w:val="2"/>
          <w:numId w:val="36"/>
        </w:numPr>
        <w:rPr>
          <w:lang w:bidi="ar-DZ"/>
        </w:rPr>
      </w:pPr>
      <w:r>
        <w:rPr>
          <w:lang w:bidi="ar-DZ"/>
        </w:rPr>
        <w:t>Can use an adapter with any subclass of the adapter.</w:t>
      </w:r>
    </w:p>
    <w:p w:rsidR="00BF203E" w:rsidRDefault="00BF203E" w:rsidP="00BF203E">
      <w:pPr>
        <w:pStyle w:val="Paragraphedeliste"/>
        <w:numPr>
          <w:ilvl w:val="1"/>
          <w:numId w:val="36"/>
        </w:numPr>
        <w:rPr>
          <w:lang w:bidi="ar-DZ"/>
        </w:rPr>
      </w:pPr>
      <w:r>
        <w:rPr>
          <w:lang w:bidi="ar-DZ"/>
        </w:rPr>
        <w:t>Binds the client to an interface, not an implementation.</w:t>
      </w:r>
    </w:p>
    <w:p w:rsidR="00BF203E" w:rsidRDefault="00BF203E" w:rsidP="00BF203E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Real World Examples:</w:t>
      </w:r>
    </w:p>
    <w:p w:rsidR="00BF203E" w:rsidRDefault="00BF203E" w:rsidP="00BF203E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Simple AC adapters:</w:t>
      </w:r>
    </w:p>
    <w:p w:rsidR="00BF203E" w:rsidRDefault="00BF203E" w:rsidP="00BF203E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Only change the shape of the outlet so that it matches your plug.</w:t>
      </w:r>
    </w:p>
    <w:p w:rsidR="00BF203E" w:rsidRDefault="00BF203E" w:rsidP="00BF203E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Pass the AC current straight through.</w:t>
      </w:r>
    </w:p>
    <w:p w:rsidR="00BF203E" w:rsidRDefault="00BF203E" w:rsidP="00BF203E">
      <w:pPr>
        <w:pStyle w:val="Paragraphedeliste"/>
        <w:ind w:left="0"/>
        <w:rPr>
          <w:lang w:bidi="ar-DZ"/>
        </w:rPr>
      </w:pPr>
    </w:p>
    <w:p w:rsidR="00BF203E" w:rsidRDefault="00BF203E" w:rsidP="00BF203E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Complex AC adapters:</w:t>
      </w:r>
    </w:p>
    <w:p w:rsidR="00BF203E" w:rsidRDefault="00BF203E" w:rsidP="00BF203E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May need to step the power up or down to match your devices needs.</w:t>
      </w:r>
    </w:p>
    <w:p w:rsidR="00BF203E" w:rsidRDefault="00BF203E" w:rsidP="00BF203E">
      <w:pPr>
        <w:pStyle w:val="Paragraphedeliste"/>
        <w:ind w:left="288"/>
        <w:rPr>
          <w:lang w:bidi="ar-DZ"/>
        </w:rPr>
      </w:pPr>
    </w:p>
    <w:p w:rsidR="00BF203E" w:rsidRDefault="00BF203E" w:rsidP="00BF203E">
      <w:pPr>
        <w:pStyle w:val="Paragraphedeliste"/>
        <w:numPr>
          <w:ilvl w:val="0"/>
          <w:numId w:val="37"/>
        </w:numPr>
        <w:rPr>
          <w:lang w:bidi="ar-DZ"/>
        </w:rPr>
      </w:pPr>
      <w:r>
        <w:rPr>
          <w:lang w:bidi="ar-DZ"/>
        </w:rPr>
        <w:t>Card reader:</w:t>
      </w:r>
    </w:p>
    <w:p w:rsidR="00BF203E" w:rsidRDefault="00BF203E" w:rsidP="00BF203E">
      <w:pPr>
        <w:pStyle w:val="Paragraphedeliste"/>
        <w:numPr>
          <w:ilvl w:val="1"/>
          <w:numId w:val="37"/>
        </w:numPr>
        <w:rPr>
          <w:lang w:bidi="ar-DZ"/>
        </w:rPr>
      </w:pPr>
      <w:r>
        <w:rPr>
          <w:lang w:bidi="ar-DZ"/>
        </w:rPr>
        <w:t>Acts as an adapter between memory card and a laptop:</w:t>
      </w:r>
    </w:p>
    <w:p w:rsidR="00BF203E" w:rsidRDefault="00BF203E" w:rsidP="00BF203E">
      <w:pPr>
        <w:pStyle w:val="Paragraphedeliste"/>
        <w:numPr>
          <w:ilvl w:val="2"/>
          <w:numId w:val="37"/>
        </w:numPr>
        <w:rPr>
          <w:lang w:bidi="ar-DZ"/>
        </w:rPr>
      </w:pPr>
      <w:r>
        <w:rPr>
          <w:lang w:bidi="ar-DZ"/>
        </w:rPr>
        <w:t>Plug the memory card into the card reader.</w:t>
      </w:r>
    </w:p>
    <w:p w:rsidR="00BF203E" w:rsidRDefault="00BF203E" w:rsidP="00BF203E">
      <w:pPr>
        <w:pStyle w:val="Paragraphedeliste"/>
        <w:numPr>
          <w:ilvl w:val="2"/>
          <w:numId w:val="37"/>
        </w:numPr>
        <w:rPr>
          <w:lang w:bidi="ar-DZ"/>
        </w:rPr>
      </w:pPr>
      <w:r>
        <w:rPr>
          <w:lang w:bidi="ar-DZ"/>
        </w:rPr>
        <w:t>Plug the card reader into the laptop.</w:t>
      </w:r>
    </w:p>
    <w:p w:rsidR="00BF203E" w:rsidRDefault="00BF203E" w:rsidP="00BF203E">
      <w:pPr>
        <w:pStyle w:val="Paragraphedeliste"/>
        <w:numPr>
          <w:ilvl w:val="2"/>
          <w:numId w:val="37"/>
        </w:numPr>
        <w:rPr>
          <w:lang w:bidi="ar-DZ"/>
        </w:rPr>
      </w:pPr>
      <w:r>
        <w:rPr>
          <w:lang w:bidi="ar-DZ"/>
        </w:rPr>
        <w:t>The memory card can now be read via laptop.</w:t>
      </w:r>
    </w:p>
    <w:p w:rsidR="006739D2" w:rsidRDefault="006739D2" w:rsidP="006739D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Software Examples:</w:t>
      </w:r>
    </w:p>
    <w:p w:rsidR="006739D2" w:rsidRDefault="006739D2" w:rsidP="006739D2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You have an existing software system:</w:t>
      </w:r>
    </w:p>
    <w:p w:rsidR="006739D2" w:rsidRDefault="006739D2" w:rsidP="006739D2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You need to add a new vendor class library.</w:t>
      </w:r>
    </w:p>
    <w:p w:rsidR="006739D2" w:rsidRDefault="006739D2" w:rsidP="006739D2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The new vendor designed their interfaces differently than the last vendor.</w:t>
      </w:r>
    </w:p>
    <w:p w:rsidR="006739D2" w:rsidRDefault="006739D2" w:rsidP="006739D2">
      <w:pPr>
        <w:pStyle w:val="Paragraphedeliste"/>
        <w:ind w:left="288"/>
        <w:rPr>
          <w:lang w:bidi="ar-DZ"/>
        </w:rPr>
      </w:pPr>
    </w:p>
    <w:p w:rsidR="006739D2" w:rsidRDefault="006739D2" w:rsidP="006739D2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You do not want to solve the problem by changing your existing code and you cannot change the vendor’s code.</w:t>
      </w:r>
    </w:p>
    <w:p w:rsidR="006739D2" w:rsidRDefault="006739D2" w:rsidP="006739D2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Write a class that adapts the new vendor interface into the one you are.</w:t>
      </w:r>
    </w:p>
    <w:p w:rsidR="006739D2" w:rsidRDefault="006739D2" w:rsidP="006739D2">
      <w:pPr>
        <w:pStyle w:val="Paragraphedeliste"/>
        <w:ind w:left="288"/>
        <w:rPr>
          <w:lang w:bidi="ar-DZ"/>
        </w:rPr>
      </w:pPr>
    </w:p>
    <w:p w:rsidR="006739D2" w:rsidRDefault="006739D2" w:rsidP="006739D2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Adapter acts as the middleman by receiving requests from the client and converting them into requests that make sense on the vendor classes.</w:t>
      </w:r>
    </w:p>
    <w:p w:rsidR="006739D2" w:rsidRDefault="006739D2" w:rsidP="006739D2">
      <w:pPr>
        <w:pStyle w:val="Paragraphedeliste"/>
        <w:ind w:left="0"/>
        <w:rPr>
          <w:lang w:bidi="ar-DZ"/>
        </w:rPr>
      </w:pPr>
    </w:p>
    <w:p w:rsidR="006739D2" w:rsidRDefault="006739D2" w:rsidP="006739D2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Old-world Enumerators:</w:t>
      </w:r>
    </w:p>
    <w:p w:rsidR="006739D2" w:rsidRDefault="006739D2" w:rsidP="006739D2">
      <w:pPr>
        <w:pStyle w:val="Paragraphedeliste"/>
        <w:rPr>
          <w:lang w:bidi="ar-DZ"/>
        </w:rPr>
      </w:pPr>
    </w:p>
    <w:p w:rsidR="006739D2" w:rsidRDefault="006739D2" w:rsidP="006739D2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lastRenderedPageBreak/>
        <w:t>Early collection types (Vector, Stack, Hashtable, etc.) implement a method (elements ()) which returns an Enumeration.</w:t>
      </w:r>
    </w:p>
    <w:p w:rsidR="006739D2" w:rsidRDefault="006739D2" w:rsidP="006739D2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The Enumeration interface allows you to step through the elements of a collection.</w:t>
      </w:r>
    </w:p>
    <w:p w:rsidR="006739D2" w:rsidRDefault="006739D2" w:rsidP="006739D2">
      <w:pPr>
        <w:pStyle w:val="Paragraphedeliste"/>
        <w:numPr>
          <w:ilvl w:val="2"/>
          <w:numId w:val="38"/>
        </w:numPr>
        <w:rPr>
          <w:lang w:bidi="ar-DZ"/>
        </w:rPr>
      </w:pPr>
      <w:r>
        <w:rPr>
          <w:lang w:bidi="ar-DZ"/>
        </w:rPr>
        <w:t>Do not need to know the specifics of how they are managed in the collection.</w:t>
      </w:r>
    </w:p>
    <w:p w:rsidR="006862F1" w:rsidRDefault="006862F1" w:rsidP="006862F1">
      <w:pPr>
        <w:pStyle w:val="Paragraphedeliste"/>
        <w:ind w:left="576"/>
        <w:rPr>
          <w:lang w:bidi="ar-DZ"/>
        </w:rPr>
      </w:pPr>
    </w:p>
    <w:p w:rsidR="006862F1" w:rsidRDefault="006862F1" w:rsidP="006862F1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New-world Iterators:</w:t>
      </w:r>
    </w:p>
    <w:p w:rsidR="006862F1" w:rsidRDefault="006862F1" w:rsidP="006862F1">
      <w:pPr>
        <w:pStyle w:val="Paragraphedeliste"/>
        <w:numPr>
          <w:ilvl w:val="1"/>
          <w:numId w:val="38"/>
        </w:numPr>
        <w:rPr>
          <w:lang w:bidi="ar-DZ"/>
        </w:rPr>
      </w:pPr>
      <w:r>
        <w:rPr>
          <w:lang w:bidi="ar-DZ"/>
        </w:rPr>
        <w:t>Newer Collection classes use an Iterator interface.</w:t>
      </w:r>
    </w:p>
    <w:p w:rsidR="006862F1" w:rsidRDefault="006862F1" w:rsidP="006862F1">
      <w:pPr>
        <w:pStyle w:val="Paragraphedeliste"/>
        <w:numPr>
          <w:ilvl w:val="2"/>
          <w:numId w:val="38"/>
        </w:numPr>
        <w:rPr>
          <w:lang w:bidi="ar-DZ"/>
        </w:rPr>
      </w:pPr>
      <w:r>
        <w:rPr>
          <w:lang w:bidi="ar-DZ"/>
        </w:rPr>
        <w:t>Like Enumeration:</w:t>
      </w:r>
    </w:p>
    <w:p w:rsidR="006862F1" w:rsidRDefault="006862F1" w:rsidP="006862F1">
      <w:pPr>
        <w:pStyle w:val="Paragraphedeliste"/>
        <w:numPr>
          <w:ilvl w:val="3"/>
          <w:numId w:val="38"/>
        </w:numPr>
        <w:rPr>
          <w:lang w:bidi="ar-DZ"/>
        </w:rPr>
      </w:pPr>
      <w:r>
        <w:rPr>
          <w:lang w:bidi="ar-DZ"/>
        </w:rPr>
        <w:t>Allows you to iterate through a set of items in a collection.</w:t>
      </w:r>
    </w:p>
    <w:p w:rsidR="006862F1" w:rsidRDefault="006862F1" w:rsidP="006862F1">
      <w:pPr>
        <w:pStyle w:val="Paragraphedeliste"/>
        <w:numPr>
          <w:ilvl w:val="3"/>
          <w:numId w:val="38"/>
        </w:numPr>
        <w:rPr>
          <w:lang w:bidi="ar-DZ"/>
        </w:rPr>
      </w:pPr>
      <w:r>
        <w:rPr>
          <w:lang w:bidi="ar-DZ"/>
        </w:rPr>
        <w:t>Allows you to remove items.</w:t>
      </w:r>
    </w:p>
    <w:p w:rsidR="006862F1" w:rsidRDefault="006862F1" w:rsidP="006862F1">
      <w:pPr>
        <w:pStyle w:val="Paragraphedeliste"/>
        <w:ind w:left="1440"/>
        <w:rPr>
          <w:lang w:bidi="ar-DZ"/>
        </w:rPr>
      </w:pPr>
    </w:p>
    <w:p w:rsidR="006862F1" w:rsidRDefault="006862F1" w:rsidP="006862F1">
      <w:pPr>
        <w:pStyle w:val="Paragraphedeliste"/>
        <w:numPr>
          <w:ilvl w:val="0"/>
          <w:numId w:val="38"/>
        </w:numPr>
        <w:rPr>
          <w:lang w:bidi="ar-DZ"/>
        </w:rPr>
      </w:pPr>
      <w:r>
        <w:rPr>
          <w:lang w:bidi="ar-DZ"/>
        </w:rPr>
        <w:t>Both of these examples use adapters.</w:t>
      </w:r>
    </w:p>
    <w:p w:rsidR="006862F1" w:rsidRDefault="006862F1" w:rsidP="006862F1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the Adapter Pattern:</w:t>
      </w:r>
    </w:p>
    <w:p w:rsidR="006862F1" w:rsidRDefault="006862F1" w:rsidP="006862F1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When you want to use an existing class, and its interface does not match the one you need.</w:t>
      </w:r>
    </w:p>
    <w:p w:rsidR="006862F1" w:rsidRDefault="006862F1" w:rsidP="006862F1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When you want to create a reusable class that cooperates with unrelated or unforeseen classes</w:t>
      </w:r>
      <w:r>
        <w:rPr>
          <w:rFonts w:hint="cs"/>
          <w:rtl/>
          <w:lang w:bidi="ar-DZ"/>
        </w:rPr>
        <w:t>.</w:t>
      </w:r>
    </w:p>
    <w:p w:rsidR="006862F1" w:rsidRDefault="00DC2892" w:rsidP="006862F1">
      <w:pPr>
        <w:pStyle w:val="Paragraphedeliste"/>
        <w:numPr>
          <w:ilvl w:val="0"/>
          <w:numId w:val="39"/>
        </w:numPr>
        <w:rPr>
          <w:lang w:bidi="ar-DZ"/>
        </w:rPr>
      </w:pPr>
      <w:r>
        <w:rPr>
          <w:lang w:bidi="ar-DZ"/>
        </w:rPr>
        <w:t>When you need to use several existing subclasses, but it is impractical to adapt their interface by sub-classing every one.</w:t>
      </w:r>
    </w:p>
    <w:p w:rsidR="00DC2892" w:rsidRPr="006862F1" w:rsidRDefault="00DC2892" w:rsidP="00DC2892">
      <w:pPr>
        <w:pStyle w:val="Paragraphedeliste"/>
        <w:numPr>
          <w:ilvl w:val="1"/>
          <w:numId w:val="39"/>
        </w:numPr>
        <w:rPr>
          <w:lang w:bidi="ar-DZ"/>
        </w:rPr>
      </w:pPr>
      <w:r>
        <w:rPr>
          <w:lang w:bidi="ar-DZ"/>
        </w:rPr>
        <w:t>An object adapter can adapt the interface of its parent class.</w:t>
      </w:r>
    </w:p>
    <w:p w:rsidR="00BF203E" w:rsidRDefault="00416562" w:rsidP="0041656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Implementation:</w:t>
      </w:r>
    </w:p>
    <w:p w:rsidR="00416562" w:rsidRDefault="00416562" w:rsidP="00416562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416562" w:rsidRDefault="00416562" w:rsidP="0041656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Target:</w:t>
      </w:r>
    </w:p>
    <w:p w:rsidR="00416562" w:rsidRDefault="00416562" w:rsidP="0041656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Defines the domain-specific interface that Client uses.</w:t>
      </w:r>
    </w:p>
    <w:p w:rsidR="00416562" w:rsidRDefault="00416562" w:rsidP="00416562">
      <w:pPr>
        <w:pStyle w:val="Paragraphedeliste"/>
        <w:ind w:left="288"/>
        <w:rPr>
          <w:lang w:bidi="ar-DZ"/>
        </w:rPr>
      </w:pPr>
    </w:p>
    <w:p w:rsidR="00416562" w:rsidRDefault="00416562" w:rsidP="0041656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Client:</w:t>
      </w:r>
    </w:p>
    <w:p w:rsidR="00416562" w:rsidRDefault="00416562" w:rsidP="0041656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Collaborates with objects conforming to the Target interface.</w:t>
      </w:r>
    </w:p>
    <w:p w:rsidR="00416562" w:rsidRDefault="00416562" w:rsidP="00416562">
      <w:pPr>
        <w:pStyle w:val="Paragraphedeliste"/>
        <w:ind w:left="288"/>
        <w:rPr>
          <w:lang w:bidi="ar-DZ"/>
        </w:rPr>
      </w:pPr>
    </w:p>
    <w:p w:rsidR="00416562" w:rsidRDefault="00416562" w:rsidP="0041656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Adaptee:</w:t>
      </w:r>
    </w:p>
    <w:p w:rsidR="00416562" w:rsidRDefault="00416562" w:rsidP="0041656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Defines an existing interface that needs adapting.</w:t>
      </w:r>
    </w:p>
    <w:p w:rsidR="00416562" w:rsidRDefault="00416562" w:rsidP="00416562">
      <w:pPr>
        <w:pStyle w:val="Paragraphedeliste"/>
        <w:ind w:left="288"/>
        <w:rPr>
          <w:lang w:bidi="ar-DZ"/>
        </w:rPr>
      </w:pPr>
    </w:p>
    <w:p w:rsidR="00416562" w:rsidRDefault="00416562" w:rsidP="00416562">
      <w:pPr>
        <w:pStyle w:val="Paragraphedeliste"/>
        <w:numPr>
          <w:ilvl w:val="0"/>
          <w:numId w:val="40"/>
        </w:numPr>
        <w:rPr>
          <w:lang w:bidi="ar-DZ"/>
        </w:rPr>
      </w:pPr>
      <w:r>
        <w:rPr>
          <w:lang w:bidi="ar-DZ"/>
        </w:rPr>
        <w:t>Adapter:</w:t>
      </w:r>
    </w:p>
    <w:p w:rsidR="00416562" w:rsidRDefault="00416562" w:rsidP="0041656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Adapts the interface of Adaptee to the Target interface</w:t>
      </w:r>
      <w:r w:rsidR="00F04EC2">
        <w:rPr>
          <w:lang w:bidi="ar-DZ"/>
        </w:rPr>
        <w:t>.</w:t>
      </w:r>
    </w:p>
    <w:p w:rsidR="00F04EC2" w:rsidRDefault="00F04EC2" w:rsidP="00F04EC2">
      <w:pPr>
        <w:pStyle w:val="Paragraphedeliste"/>
        <w:numPr>
          <w:ilvl w:val="1"/>
          <w:numId w:val="40"/>
        </w:numPr>
        <w:rPr>
          <w:lang w:bidi="ar-DZ"/>
        </w:rPr>
      </w:pPr>
      <w:r>
        <w:rPr>
          <w:lang w:bidi="ar-DZ"/>
        </w:rPr>
        <w:t>Involves a single class which is responsible to join functionalities of independent or incompatible interfaces.</w:t>
      </w:r>
    </w:p>
    <w:p w:rsidR="00F04EC2" w:rsidRDefault="00F04EC2" w:rsidP="00F04EC2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Client usage:</w:t>
      </w:r>
    </w:p>
    <w:p w:rsidR="00F04EC2" w:rsidRDefault="00F04EC2" w:rsidP="00F04EC2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Client makes a request to the adapter by calling a method on it using the target interface.</w:t>
      </w:r>
    </w:p>
    <w:p w:rsidR="00F04EC2" w:rsidRDefault="00F04EC2" w:rsidP="00F04EC2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adapter translates the request into one or more calls on the adaptee using adaptee interface.</w:t>
      </w:r>
    </w:p>
    <w:p w:rsidR="00F04EC2" w:rsidRDefault="00F04EC2" w:rsidP="00F04EC2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The client receives the results of the call and never knows there is an adapter doing the translation.</w:t>
      </w:r>
    </w:p>
    <w:p w:rsidR="00F04EC2" w:rsidRDefault="00F04EC2" w:rsidP="00F04EC2">
      <w:pPr>
        <w:pStyle w:val="Paragraphedeliste"/>
        <w:numPr>
          <w:ilvl w:val="0"/>
          <w:numId w:val="41"/>
        </w:numPr>
        <w:rPr>
          <w:lang w:bidi="ar-DZ"/>
        </w:rPr>
      </w:pPr>
      <w:r>
        <w:rPr>
          <w:lang w:bidi="ar-DZ"/>
        </w:rPr>
        <w:t>Essentially, clients call operations on an Adapter instance:</w:t>
      </w:r>
    </w:p>
    <w:p w:rsidR="002C3495" w:rsidRDefault="00F04EC2" w:rsidP="00F04EC2">
      <w:pPr>
        <w:pStyle w:val="Paragraphedeliste"/>
        <w:numPr>
          <w:ilvl w:val="1"/>
          <w:numId w:val="41"/>
        </w:numPr>
        <w:rPr>
          <w:lang w:bidi="ar-DZ"/>
        </w:rPr>
      </w:pPr>
      <w:r>
        <w:rPr>
          <w:lang w:bidi="ar-DZ"/>
        </w:rPr>
        <w:t>In turn, the adapter calls Adaptee operations that carry out the request.</w:t>
      </w:r>
    </w:p>
    <w:p w:rsidR="002C3495" w:rsidRDefault="002C3495" w:rsidP="002C3495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lastRenderedPageBreak/>
        <w:t>Class Adapter implementation:</w:t>
      </w:r>
    </w:p>
    <w:p w:rsidR="002C3495" w:rsidRDefault="002C3495" w:rsidP="002C34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We have defined the adapter pattern, however, there are actually two kinds of adapters:</w:t>
      </w:r>
    </w:p>
    <w:p w:rsidR="002C3495" w:rsidRDefault="002C3495" w:rsidP="002C34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Object adapters:</w:t>
      </w:r>
    </w:p>
    <w:p w:rsidR="002C3495" w:rsidRDefault="002C3495" w:rsidP="002C3495">
      <w:pPr>
        <w:pStyle w:val="Paragraphedeliste"/>
        <w:numPr>
          <w:ilvl w:val="2"/>
          <w:numId w:val="43"/>
        </w:numPr>
        <w:rPr>
          <w:lang w:bidi="ar-DZ"/>
        </w:rPr>
      </w:pPr>
      <w:r>
        <w:rPr>
          <w:lang w:bidi="ar-DZ"/>
        </w:rPr>
        <w:t>What we have been studying up to this point in the class.</w:t>
      </w:r>
    </w:p>
    <w:p w:rsidR="002C3495" w:rsidRDefault="002C3495" w:rsidP="002C3495">
      <w:pPr>
        <w:pStyle w:val="Paragraphedeliste"/>
        <w:numPr>
          <w:ilvl w:val="2"/>
          <w:numId w:val="43"/>
        </w:numPr>
        <w:rPr>
          <w:lang w:bidi="ar-DZ"/>
        </w:rPr>
      </w:pPr>
      <w:r>
        <w:rPr>
          <w:lang w:bidi="ar-DZ"/>
        </w:rPr>
        <w:t>Relies on one object (the adapting object) containing another (the adapted object) (composition).</w:t>
      </w:r>
    </w:p>
    <w:p w:rsidR="002C3495" w:rsidRDefault="002C3495" w:rsidP="002C34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Class adapters:</w:t>
      </w:r>
    </w:p>
    <w:p w:rsidR="002C3495" w:rsidRDefault="002C3495" w:rsidP="002C3495">
      <w:pPr>
        <w:pStyle w:val="Paragraphedeliste"/>
        <w:numPr>
          <w:ilvl w:val="2"/>
          <w:numId w:val="43"/>
        </w:numPr>
        <w:rPr>
          <w:lang w:bidi="ar-DZ"/>
        </w:rPr>
      </w:pPr>
      <w:r>
        <w:rPr>
          <w:lang w:bidi="ar-DZ"/>
        </w:rPr>
        <w:t>Another way to implement the adapter pattern (uses multiple inheritance).</w:t>
      </w:r>
    </w:p>
    <w:p w:rsidR="002C3495" w:rsidRDefault="002C3495" w:rsidP="002C34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class adapter is less of a focus in Java because you need multiple inheritance to implement it:</w:t>
      </w:r>
    </w:p>
    <w:p w:rsidR="002C3495" w:rsidRDefault="002C3495" w:rsidP="002C34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Not possible in Java.</w:t>
      </w:r>
    </w:p>
    <w:p w:rsidR="002C3495" w:rsidRDefault="002C3495" w:rsidP="002C34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That does not mean you might not encounter a need for class adapters down the road:</w:t>
      </w:r>
    </w:p>
    <w:p w:rsidR="002C3495" w:rsidRDefault="002C3495" w:rsidP="002C34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Can utilize interfaces as a workaround the lack of support for multiple inheritance in Java.</w:t>
      </w:r>
    </w:p>
    <w:p w:rsidR="00765995" w:rsidRDefault="00765995" w:rsidP="007659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class adapter is very similar to an Object adapter: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The class adapter will subclass the Target and the Adaptee.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The object adapter will use composition to pass requests to an Adaptee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Composition versus Inheritance.</w:t>
      </w:r>
    </w:p>
    <w:p w:rsidR="00765995" w:rsidRDefault="00765995" w:rsidP="007659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Class Adapter works by creating a new class which subclasses publicly from an abstract class define its interface: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Subclasses privately from our existing class to access its implementation.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Each wrapped methods calls its associated, privately inherited method.</w:t>
      </w:r>
    </w:p>
    <w:p w:rsidR="00765995" w:rsidRDefault="00765995" w:rsidP="00765995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class adapter adapts Adaptee to Target by committing to a concrete Adaptee class.</w:t>
      </w:r>
    </w:p>
    <w:p w:rsidR="00765995" w:rsidRDefault="00765995" w:rsidP="00765995">
      <w:pPr>
        <w:pStyle w:val="Paragraphedeliste"/>
        <w:numPr>
          <w:ilvl w:val="1"/>
          <w:numId w:val="43"/>
        </w:numPr>
        <w:rPr>
          <w:lang w:bidi="ar-DZ"/>
        </w:rPr>
      </w:pPr>
      <w:r>
        <w:rPr>
          <w:lang w:bidi="ar-DZ"/>
        </w:rPr>
        <w:t>Will not work when we want to adapt a class and all its subclasses.</w:t>
      </w:r>
    </w:p>
    <w:p w:rsidR="002C02F6" w:rsidRPr="002C3495" w:rsidRDefault="002C02F6" w:rsidP="002C02F6">
      <w:pPr>
        <w:pStyle w:val="Paragraphedeliste"/>
        <w:numPr>
          <w:ilvl w:val="0"/>
          <w:numId w:val="43"/>
        </w:numPr>
        <w:rPr>
          <w:lang w:bidi="ar-DZ"/>
        </w:rPr>
      </w:pPr>
      <w:r>
        <w:rPr>
          <w:lang w:bidi="ar-DZ"/>
        </w:rPr>
        <w:t>A class adapter lets the Adapter override some of the Adaptee’s behavior since Adapter is a subclass of Adaptee.</w:t>
      </w:r>
    </w:p>
    <w:p w:rsidR="00F04EC2" w:rsidRDefault="00F04EC2" w:rsidP="00F04EC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Summary:</w:t>
      </w:r>
    </w:p>
    <w:p w:rsidR="00F04EC2" w:rsidRDefault="00F04EC2" w:rsidP="00F04EC2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Adapters vary in the amount of work they do to adapt Adaptee to the Target interface:</w:t>
      </w:r>
    </w:p>
    <w:p w:rsidR="00F04EC2" w:rsidRDefault="00F04EC2" w:rsidP="00F04EC2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Simple interface conversion (changing the names of operations to supporting an entirely different set of operations).</w:t>
      </w:r>
    </w:p>
    <w:p w:rsidR="00F04EC2" w:rsidRDefault="00F04EC2" w:rsidP="00F04EC2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The amount of work the Adapter does depends on how similar the Target interface is to the Adaptee’s.</w:t>
      </w:r>
    </w:p>
    <w:p w:rsidR="00F04EC2" w:rsidRDefault="00F04EC2" w:rsidP="00F04EC2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Adapter frees you from worrying about existing interfaces.</w:t>
      </w:r>
    </w:p>
    <w:p w:rsidR="00F04EC2" w:rsidRDefault="00F04EC2" w:rsidP="00F04EC2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If I have a class that does what I need, I know that I can always use the adapter pattern to give it the correct interface.</w:t>
      </w:r>
    </w:p>
    <w:p w:rsidR="002C02F6" w:rsidRDefault="002C02F6" w:rsidP="00F04EC2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An advantage of the object adapter is that it can adapt an adaptee class and any of its subclasses (because of composition)</w:t>
      </w:r>
      <w:bookmarkStart w:id="0" w:name="_GoBack"/>
      <w:bookmarkEnd w:id="0"/>
    </w:p>
    <w:p w:rsidR="002C02F6" w:rsidRDefault="002C02F6" w:rsidP="002C02F6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 xml:space="preserve"> A class adapter is committed to one specific adaptee class.</w:t>
      </w:r>
    </w:p>
    <w:p w:rsidR="002C02F6" w:rsidRDefault="002C02F6" w:rsidP="002C02F6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An advantage of a class adapter is that is that it does not need to re-implement its entire adaptee:</w:t>
      </w:r>
    </w:p>
    <w:p w:rsidR="002C02F6" w:rsidRDefault="002C02F6" w:rsidP="002C02F6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Can override the behavior of an adaptee if it needs to because it is just sub-classing.</w:t>
      </w:r>
    </w:p>
    <w:p w:rsidR="002C02F6" w:rsidRDefault="002C02F6" w:rsidP="002C02F6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The object adapter is more flexible:</w:t>
      </w:r>
    </w:p>
    <w:p w:rsidR="002C02F6" w:rsidRDefault="002C02F6" w:rsidP="002C02F6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Composition is also preferred over inheritance.</w:t>
      </w:r>
    </w:p>
    <w:p w:rsidR="002C02F6" w:rsidRDefault="002C02F6" w:rsidP="002C02F6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Write very little code to delegate to the adaptee.</w:t>
      </w:r>
    </w:p>
    <w:p w:rsidR="002C02F6" w:rsidRDefault="002C02F6" w:rsidP="002C02F6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 class adapter is more efficient:</w:t>
      </w:r>
    </w:p>
    <w:p w:rsidR="002C02F6" w:rsidRDefault="002C02F6" w:rsidP="002C02F6">
      <w:pPr>
        <w:pStyle w:val="Paragraphedeliste"/>
        <w:numPr>
          <w:ilvl w:val="1"/>
          <w:numId w:val="42"/>
        </w:numPr>
        <w:rPr>
          <w:lang w:bidi="ar-DZ"/>
        </w:rPr>
      </w:pPr>
      <w:r>
        <w:rPr>
          <w:lang w:bidi="ar-DZ"/>
        </w:rPr>
        <w:t>There is only one, not an adapter and an adaptee.</w:t>
      </w:r>
    </w:p>
    <w:p w:rsidR="002C02F6" w:rsidRPr="00F04EC2" w:rsidRDefault="002C02F6" w:rsidP="002C02F6">
      <w:pPr>
        <w:pStyle w:val="Paragraphedeliste"/>
        <w:numPr>
          <w:ilvl w:val="0"/>
          <w:numId w:val="42"/>
        </w:numPr>
        <w:rPr>
          <w:lang w:bidi="ar-DZ"/>
        </w:rPr>
      </w:pPr>
      <w:r>
        <w:rPr>
          <w:lang w:bidi="ar-DZ"/>
        </w:rPr>
        <w:t>An object adapter can add new behavior and everything works with the adaptee class and all of its subclasses.</w:t>
      </w:r>
    </w:p>
    <w:sectPr w:rsidR="002C02F6" w:rsidRPr="00F04EC2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0D8B" w:rsidRDefault="00990D8B" w:rsidP="009B563A">
      <w:pPr>
        <w:spacing w:after="0" w:line="240" w:lineRule="auto"/>
      </w:pPr>
      <w:r>
        <w:separator/>
      </w:r>
    </w:p>
  </w:endnote>
  <w:endnote w:type="continuationSeparator" w:id="0">
    <w:p w:rsidR="00990D8B" w:rsidRDefault="00990D8B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0D8B" w:rsidRDefault="00990D8B" w:rsidP="009B563A">
      <w:pPr>
        <w:spacing w:after="0" w:line="240" w:lineRule="auto"/>
      </w:pPr>
      <w:r>
        <w:separator/>
      </w:r>
    </w:p>
  </w:footnote>
  <w:footnote w:type="continuationSeparator" w:id="0">
    <w:p w:rsidR="00990D8B" w:rsidRDefault="00990D8B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F03B37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>
                                <w:t xml:space="preserve">- </w:t>
                              </w:r>
                              <w:r w:rsidR="00F03B37">
                                <w:t>Adapter Pattern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F03B37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>
                          <w:t xml:space="preserve">- </w:t>
                        </w:r>
                        <w:r w:rsidR="00F03B37">
                          <w:t>Adapter Pattern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676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252369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7EA4C6E"/>
    <w:multiLevelType w:val="hybridMultilevel"/>
    <w:tmpl w:val="309069DC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8249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09D01287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0A935BE8"/>
    <w:multiLevelType w:val="hybridMultilevel"/>
    <w:tmpl w:val="50567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DF3642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88273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140A64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25AA1F0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29A727CC"/>
    <w:multiLevelType w:val="multilevel"/>
    <w:tmpl w:val="0F4EA4CA"/>
    <w:lvl w:ilvl="0">
      <w:start w:val="10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1" w15:restartNumberingAfterBreak="0">
    <w:nsid w:val="306003ED"/>
    <w:multiLevelType w:val="hybridMultilevel"/>
    <w:tmpl w:val="6B6C6BFC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7254C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316E0C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35E561D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66D346F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7656E6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E806A5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19" w15:restartNumberingAfterBreak="0">
    <w:nsid w:val="404F684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25B5D0F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272470C"/>
    <w:multiLevelType w:val="hybridMultilevel"/>
    <w:tmpl w:val="A1C21C9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5412B1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465326E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46EE4D3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 w15:restartNumberingAfterBreak="0">
    <w:nsid w:val="49A74093"/>
    <w:multiLevelType w:val="hybridMultilevel"/>
    <w:tmpl w:val="E6AE21E8"/>
    <w:lvl w:ilvl="0" w:tplc="272AE484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B3283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" w15:restartNumberingAfterBreak="0">
    <w:nsid w:val="49D7002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8" w15:restartNumberingAfterBreak="0">
    <w:nsid w:val="4E334089"/>
    <w:multiLevelType w:val="hybridMultilevel"/>
    <w:tmpl w:val="9FFE4418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995FEE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" w15:restartNumberingAfterBreak="0">
    <w:nsid w:val="55B967BB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1" w15:restartNumberingAfterBreak="0">
    <w:nsid w:val="55CD523D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32" w15:restartNumberingAfterBreak="0">
    <w:nsid w:val="5B005723"/>
    <w:multiLevelType w:val="hybridMultilevel"/>
    <w:tmpl w:val="2AE2A908"/>
    <w:lvl w:ilvl="0" w:tplc="FE942BFE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60D0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615D7BEF"/>
    <w:multiLevelType w:val="hybridMultilevel"/>
    <w:tmpl w:val="8AFC6FB8"/>
    <w:lvl w:ilvl="0" w:tplc="29505FF4">
      <w:start w:val="1"/>
      <w:numFmt w:val="bullet"/>
      <w:suff w:val="space"/>
      <w:lvlText w:val=""/>
      <w:lvlJc w:val="left"/>
      <w:pPr>
        <w:ind w:left="0" w:firstLine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177E9B"/>
    <w:multiLevelType w:val="hybridMultilevel"/>
    <w:tmpl w:val="D0166C9C"/>
    <w:lvl w:ilvl="0" w:tplc="2440F37E">
      <w:start w:val="1"/>
      <w:numFmt w:val="bullet"/>
      <w:suff w:val="spac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6BFE7402">
      <w:start w:val="1"/>
      <w:numFmt w:val="bullet"/>
      <w:suff w:val="space"/>
      <w:lvlText w:val=""/>
      <w:lvlJc w:val="left"/>
      <w:pPr>
        <w:ind w:left="0" w:firstLine="72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3F6BC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7" w15:restartNumberingAfterBreak="0">
    <w:nsid w:val="674F0C2A"/>
    <w:multiLevelType w:val="multilevel"/>
    <w:tmpl w:val="074433EC"/>
    <w:lvl w:ilvl="0">
      <w:start w:val="1"/>
      <w:numFmt w:val="bullet"/>
      <w:suff w:val="space"/>
      <w:lvlText w:val=""/>
      <w:lvlJc w:val="left"/>
      <w:pPr>
        <w:ind w:left="288" w:hanging="288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AE525B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9" w15:restartNumberingAfterBreak="0">
    <w:nsid w:val="6FD8133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742874F3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08468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2" w15:restartNumberingAfterBreak="0">
    <w:nsid w:val="7DC00A29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8"/>
  </w:num>
  <w:num w:numId="2">
    <w:abstractNumId w:val="5"/>
  </w:num>
  <w:num w:numId="3">
    <w:abstractNumId w:val="35"/>
  </w:num>
  <w:num w:numId="4">
    <w:abstractNumId w:val="28"/>
  </w:num>
  <w:num w:numId="5">
    <w:abstractNumId w:val="11"/>
  </w:num>
  <w:num w:numId="6">
    <w:abstractNumId w:val="34"/>
  </w:num>
  <w:num w:numId="7">
    <w:abstractNumId w:val="21"/>
  </w:num>
  <w:num w:numId="8">
    <w:abstractNumId w:val="25"/>
  </w:num>
  <w:num w:numId="9">
    <w:abstractNumId w:val="6"/>
  </w:num>
  <w:num w:numId="10">
    <w:abstractNumId w:val="2"/>
  </w:num>
  <w:num w:numId="11">
    <w:abstractNumId w:val="32"/>
  </w:num>
  <w:num w:numId="12">
    <w:abstractNumId w:val="4"/>
  </w:num>
  <w:num w:numId="13">
    <w:abstractNumId w:val="20"/>
  </w:num>
  <w:num w:numId="14">
    <w:abstractNumId w:val="29"/>
  </w:num>
  <w:num w:numId="15">
    <w:abstractNumId w:val="1"/>
  </w:num>
  <w:num w:numId="16">
    <w:abstractNumId w:val="37"/>
  </w:num>
  <w:num w:numId="17">
    <w:abstractNumId w:val="23"/>
  </w:num>
  <w:num w:numId="18">
    <w:abstractNumId w:val="22"/>
  </w:num>
  <w:num w:numId="19">
    <w:abstractNumId w:val="15"/>
  </w:num>
  <w:num w:numId="20">
    <w:abstractNumId w:val="26"/>
  </w:num>
  <w:num w:numId="21">
    <w:abstractNumId w:val="39"/>
  </w:num>
  <w:num w:numId="22">
    <w:abstractNumId w:val="3"/>
  </w:num>
  <w:num w:numId="23">
    <w:abstractNumId w:val="10"/>
  </w:num>
  <w:num w:numId="24">
    <w:abstractNumId w:val="30"/>
  </w:num>
  <w:num w:numId="25">
    <w:abstractNumId w:val="31"/>
  </w:num>
  <w:num w:numId="26">
    <w:abstractNumId w:val="14"/>
  </w:num>
  <w:num w:numId="27">
    <w:abstractNumId w:val="7"/>
  </w:num>
  <w:num w:numId="28">
    <w:abstractNumId w:val="40"/>
  </w:num>
  <w:num w:numId="29">
    <w:abstractNumId w:val="41"/>
  </w:num>
  <w:num w:numId="30">
    <w:abstractNumId w:val="16"/>
  </w:num>
  <w:num w:numId="31">
    <w:abstractNumId w:val="19"/>
  </w:num>
  <w:num w:numId="32">
    <w:abstractNumId w:val="12"/>
  </w:num>
  <w:num w:numId="33">
    <w:abstractNumId w:val="9"/>
  </w:num>
  <w:num w:numId="34">
    <w:abstractNumId w:val="38"/>
  </w:num>
  <w:num w:numId="35">
    <w:abstractNumId w:val="33"/>
  </w:num>
  <w:num w:numId="36">
    <w:abstractNumId w:val="24"/>
  </w:num>
  <w:num w:numId="37">
    <w:abstractNumId w:val="0"/>
  </w:num>
  <w:num w:numId="38">
    <w:abstractNumId w:val="17"/>
  </w:num>
  <w:num w:numId="39">
    <w:abstractNumId w:val="8"/>
  </w:num>
  <w:num w:numId="40">
    <w:abstractNumId w:val="36"/>
  </w:num>
  <w:num w:numId="41">
    <w:abstractNumId w:val="13"/>
  </w:num>
  <w:num w:numId="42">
    <w:abstractNumId w:val="42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33239"/>
    <w:rsid w:val="000337EC"/>
    <w:rsid w:val="00120294"/>
    <w:rsid w:val="00151DEB"/>
    <w:rsid w:val="00194586"/>
    <w:rsid w:val="001B63BB"/>
    <w:rsid w:val="001C490F"/>
    <w:rsid w:val="00294973"/>
    <w:rsid w:val="002A5AF0"/>
    <w:rsid w:val="002C02F6"/>
    <w:rsid w:val="002C3495"/>
    <w:rsid w:val="002E6FBF"/>
    <w:rsid w:val="003066E1"/>
    <w:rsid w:val="003538B9"/>
    <w:rsid w:val="003806A9"/>
    <w:rsid w:val="003F68FE"/>
    <w:rsid w:val="003F7AE4"/>
    <w:rsid w:val="00416562"/>
    <w:rsid w:val="004802DE"/>
    <w:rsid w:val="00487B7B"/>
    <w:rsid w:val="004B065A"/>
    <w:rsid w:val="004D5C5F"/>
    <w:rsid w:val="005019EC"/>
    <w:rsid w:val="005730DB"/>
    <w:rsid w:val="005F5402"/>
    <w:rsid w:val="006739D2"/>
    <w:rsid w:val="006862F1"/>
    <w:rsid w:val="00765995"/>
    <w:rsid w:val="00787846"/>
    <w:rsid w:val="0079707B"/>
    <w:rsid w:val="007E6EAB"/>
    <w:rsid w:val="00811E44"/>
    <w:rsid w:val="0086534F"/>
    <w:rsid w:val="00892D33"/>
    <w:rsid w:val="00894799"/>
    <w:rsid w:val="008F2E86"/>
    <w:rsid w:val="008F77D0"/>
    <w:rsid w:val="0091656A"/>
    <w:rsid w:val="00926457"/>
    <w:rsid w:val="0093384F"/>
    <w:rsid w:val="00935597"/>
    <w:rsid w:val="00990D8B"/>
    <w:rsid w:val="009B3345"/>
    <w:rsid w:val="009B4E17"/>
    <w:rsid w:val="009B563A"/>
    <w:rsid w:val="00A162DF"/>
    <w:rsid w:val="00A24669"/>
    <w:rsid w:val="00A24E54"/>
    <w:rsid w:val="00A43D42"/>
    <w:rsid w:val="00AE747F"/>
    <w:rsid w:val="00B47E56"/>
    <w:rsid w:val="00B71D40"/>
    <w:rsid w:val="00BF203E"/>
    <w:rsid w:val="00C752BA"/>
    <w:rsid w:val="00D87559"/>
    <w:rsid w:val="00D87E95"/>
    <w:rsid w:val="00DA41EB"/>
    <w:rsid w:val="00DC2892"/>
    <w:rsid w:val="00DC6C1D"/>
    <w:rsid w:val="00DD7C5D"/>
    <w:rsid w:val="00E24037"/>
    <w:rsid w:val="00E3266D"/>
    <w:rsid w:val="00E35A31"/>
    <w:rsid w:val="00E65676"/>
    <w:rsid w:val="00E740DF"/>
    <w:rsid w:val="00EC115E"/>
    <w:rsid w:val="00EE1133"/>
    <w:rsid w:val="00F03B37"/>
    <w:rsid w:val="00F04EC2"/>
    <w:rsid w:val="00F202FC"/>
    <w:rsid w:val="00F23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43C728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CB37A-0E34-4CD5-88CA-E04BEEFD0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2129</TotalTime>
  <Pages>3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- Adapter Pattern -</vt:lpstr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- Adapter Pattern -</dc:title>
  <dc:subject/>
  <dc:creator>DRRONIDZ</dc:creator>
  <cp:keywords/>
  <dc:description/>
  <cp:lastModifiedBy>DRRONIDZ</cp:lastModifiedBy>
  <cp:revision>14</cp:revision>
  <dcterms:created xsi:type="dcterms:W3CDTF">2021-07-26T13:26:00Z</dcterms:created>
  <dcterms:modified xsi:type="dcterms:W3CDTF">2021-08-03T00:45:00Z</dcterms:modified>
</cp:coreProperties>
</file>